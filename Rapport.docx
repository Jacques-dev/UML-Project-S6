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3AF4D9E3" w14:textId="77777777" w:rsidTr="00B0688D">
        <w:trPr>
          <w:trHeight w:val="1771"/>
        </w:trPr>
        <w:tc>
          <w:tcPr>
            <w:tcW w:w="7240" w:type="dxa"/>
            <w:tcBorders>
              <w:top w:val="nil"/>
              <w:left w:val="nil"/>
              <w:bottom w:val="nil"/>
              <w:right w:val="nil"/>
            </w:tcBorders>
          </w:tcPr>
          <w:p w14:paraId="1282B20A" w14:textId="56C6C48A" w:rsidR="00B0688D" w:rsidRDefault="00A15FF8" w:rsidP="007057F4">
            <w:r>
              <w:rPr>
                <w:noProof/>
                <w:lang w:bidi="fr-FR"/>
              </w:rPr>
              <w:drawing>
                <wp:anchor distT="0" distB="0" distL="114300" distR="114300" simplePos="0" relativeHeight="251660288" behindDoc="1" locked="0" layoutInCell="1" allowOverlap="1" wp14:anchorId="5A27BDF5" wp14:editId="023DFF78">
                  <wp:simplePos x="0" y="0"/>
                  <wp:positionH relativeFrom="column">
                    <wp:posOffset>284480</wp:posOffset>
                  </wp:positionH>
                  <wp:positionV relativeFrom="paragraph">
                    <wp:posOffset>1251585</wp:posOffset>
                  </wp:positionV>
                  <wp:extent cx="6666230" cy="3328670"/>
                  <wp:effectExtent l="0" t="0" r="1270" b="508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8">
                            <a:extLst>
                              <a:ext uri="{BEBA8EAE-BF5A-486C-A8C5-ECC9F3942E4B}">
                                <a14:imgProps xmlns:a14="http://schemas.microsoft.com/office/drawing/2010/main">
                                  <a14:imgLayer r:embed="rId9">
                                    <a14:imgEffect>
                                      <a14:saturation sat="0"/>
                                    </a14:imgEffect>
                                  </a14:imgLayer>
                                </a14:imgProps>
                              </a:ext>
                            </a:extLst>
                          </a:blip>
                          <a:srcRect/>
                          <a:stretch/>
                        </pic:blipFill>
                        <pic:spPr bwMode="auto">
                          <a:xfrm>
                            <a:off x="0" y="0"/>
                            <a:ext cx="6666230" cy="3328670"/>
                          </a:xfrm>
                          <a:prstGeom prst="flowChartPunchedCard">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688D">
              <w:rPr>
                <w:noProof/>
                <w:lang w:bidi="fr-FR"/>
              </w:rPr>
              <mc:AlternateContent>
                <mc:Choice Requires="wps">
                  <w:drawing>
                    <wp:inline distT="0" distB="0" distL="0" distR="0" wp14:anchorId="54BFF121" wp14:editId="7CF34529">
                      <wp:extent cx="3696236" cy="1339403"/>
                      <wp:effectExtent l="0" t="0" r="0" b="0"/>
                      <wp:docPr id="8" name="Zone de texte 8"/>
                      <wp:cNvGraphicFramePr/>
                      <a:graphic xmlns:a="http://schemas.openxmlformats.org/drawingml/2006/main">
                        <a:graphicData uri="http://schemas.microsoft.com/office/word/2010/wordprocessingShape">
                          <wps:wsp>
                            <wps:cNvSpPr txBox="1"/>
                            <wps:spPr>
                              <a:xfrm>
                                <a:off x="0" y="0"/>
                                <a:ext cx="3696236" cy="1339403"/>
                              </a:xfrm>
                              <a:prstGeom prst="rect">
                                <a:avLst/>
                              </a:prstGeom>
                              <a:noFill/>
                              <a:ln w="6350">
                                <a:noFill/>
                              </a:ln>
                            </wps:spPr>
                            <wps:txbx>
                              <w:txbxContent>
                                <w:p w14:paraId="0FAD254C" w14:textId="77777777" w:rsidR="009875C8" w:rsidRDefault="002E0194" w:rsidP="002E0194">
                                  <w:pPr>
                                    <w:pStyle w:val="Titre"/>
                                  </w:pPr>
                                  <w:r w:rsidRPr="002E0194">
                                    <w:rPr>
                                      <w:lang w:bidi="fr-FR"/>
                                    </w:rPr>
                                    <w:t>RAPPORT</w:t>
                                  </w:r>
                                </w:p>
                                <w:p w14:paraId="007C8E4F" w14:textId="5EE8B4E6" w:rsidR="00B0688D" w:rsidRPr="002E0194" w:rsidRDefault="00B0688D" w:rsidP="002E0194">
                                  <w:pPr>
                                    <w:pStyle w:val="Titre"/>
                                  </w:pPr>
                                  <w:r w:rsidRPr="002E0194">
                                    <w:rPr>
                                      <w:lang w:bidi="fr-FR"/>
                                    </w:rPr>
                                    <w:t>D</w:t>
                                  </w:r>
                                  <w:r w:rsidR="00A15FF8">
                                    <w:rPr>
                                      <w:lang w:bidi="fr-FR"/>
                                    </w:rPr>
                                    <w:t>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4BFF121" id="_x0000_t202" coordsize="21600,21600" o:spt="202" path="m,l,21600r21600,l21600,xe">
                      <v:stroke joinstyle="miter"/>
                      <v:path gradientshapeok="t" o:connecttype="rect"/>
                    </v:shapetype>
                    <v:shape id="Zone de texte 8" o:spid="_x0000_s1026" type="#_x0000_t202" style="width:291.0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2ROgIAAFgEAAAOAAAAZHJzL2Uyb0RvYy54bWysVMFu2zAMvQ/YPwi6L3biNGuMOEXWIsOA&#10;oi2QDgV2U2QpNmCJmqTEzr5m37IvGyU7adDtNOyiUCRNiu89ZnHTqYYchHU16IKORyklQnMoa70r&#10;6Nfn9YdrSpxnumQNaFHQo3D0Zvn+3aI1uZhABU0pLMEi2uWtKWjlvcmTxPFKKOZGYITGoASrmMer&#10;3SWlZS1WV00ySdNZ0oItjQUunEPvXR+ky1hfSsH9o5ROeNIUFN/m42njuQ1nslywfGeZqWo+PIP9&#10;wysUqzU2PZe6Y56Rva3/KKVqbsGB9CMOKgEpay7iDDjNOH0zzaZiRsRZEBxnzjC5/1eWPxyeLKnL&#10;giJRmimk6BsSRUpBvOi8+PXzOmDUGpdj6sZgsu8+QYdcn/wOnWH0TloVfnEognFE+3hGGEsRjs5s&#10;Np9NshklHGPjLJtP0yzUSV4/N9b5zwIUCUZBLVIYkWWHe+f71FNK6KZhXTdNpLHRpC3oLLtK4wfn&#10;CBZvNPYIQ/SPDZbvtt0w2RbKIw5moZeHM3xdY/N75vwTs6gHnAU17h/xkA1gExgsSiqwP/7mD/lI&#10;E0YpaVFfBXXf98wKSpovGgmcj6fTIMh4mV59nODFXka2lxG9V7eAEh7jNhkezZDvm5MpLagXXIVV&#10;6Iohpjn2Lqg/mbe+Vz2uEherVUxCCRrm7/XG8FA6wBmgfe5emDUD/kEFD3BSIsvf0NDn9kSs9h5k&#10;HTkKAPeoDrijfCPLw6qF/bi8x6zXP4TlbwAAAP//AwBQSwMEFAAGAAgAAAAhADpa4mXdAAAABQEA&#10;AA8AAABkcnMvZG93bnJldi54bWxMj09LxDAQxe+C3yGM4M1NW1iptemyFBZB9LB/Lt6mzWxbTCa1&#10;ye5WP73Ri14GHu/x3m/K1WyNONPkB8cK0kUCgrh1euBOwWG/uctB+ICs0TgmBZ/kYVVdX5VYaHfh&#10;LZ13oROxhH2BCvoQxkJK3/Zk0S/cSBy9o5sshiinTuoJL7HcGpklyb20OHBc6HGkuqf2fXeyCp7r&#10;zStum8zmX6Z+ejmux4/D21Kp25t5/Qgi0Bz+wvCDH9GhikyNO7H2wiiIj4TfG71lnqUgGgVZmjyA&#10;rEr5n776BgAA//8DAFBLAQItABQABgAIAAAAIQC2gziS/gAAAOEBAAATAAAAAAAAAAAAAAAAAAAA&#10;AABbQ29udGVudF9UeXBlc10ueG1sUEsBAi0AFAAGAAgAAAAhADj9If/WAAAAlAEAAAsAAAAAAAAA&#10;AAAAAAAALwEAAF9yZWxzLy5yZWxzUEsBAi0AFAAGAAgAAAAhAILyrZE6AgAAWAQAAA4AAAAAAAAA&#10;AAAAAAAALgIAAGRycy9lMm9Eb2MueG1sUEsBAi0AFAAGAAgAAAAhADpa4mXdAAAABQEAAA8AAAAA&#10;AAAAAAAAAAAAlAQAAGRycy9kb3ducmV2LnhtbFBLBQYAAAAABAAEAPMAAACeBQAAAAA=&#10;" filled="f" stroked="f" strokeweight=".5pt">
                      <v:textbox>
                        <w:txbxContent>
                          <w:p w14:paraId="0FAD254C" w14:textId="77777777" w:rsidR="009875C8" w:rsidRDefault="002E0194" w:rsidP="002E0194">
                            <w:pPr>
                              <w:pStyle w:val="Titre"/>
                            </w:pPr>
                            <w:r w:rsidRPr="002E0194">
                              <w:rPr>
                                <w:lang w:bidi="fr-FR"/>
                              </w:rPr>
                              <w:t>RAPPORT</w:t>
                            </w:r>
                          </w:p>
                          <w:p w14:paraId="007C8E4F" w14:textId="5EE8B4E6" w:rsidR="00B0688D" w:rsidRPr="002E0194" w:rsidRDefault="00B0688D" w:rsidP="002E0194">
                            <w:pPr>
                              <w:pStyle w:val="Titre"/>
                            </w:pPr>
                            <w:r w:rsidRPr="002E0194">
                              <w:rPr>
                                <w:lang w:bidi="fr-FR"/>
                              </w:rPr>
                              <w:t>D</w:t>
                            </w:r>
                            <w:r w:rsidR="00A15FF8">
                              <w:rPr>
                                <w:lang w:bidi="fr-FR"/>
                              </w:rPr>
                              <w:t>E PROJET</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5631"/>
      </w:tblGrid>
      <w:tr w:rsidR="00B0688D" w14:paraId="65640A8F" w14:textId="77777777" w:rsidTr="00B0688D">
        <w:trPr>
          <w:trHeight w:val="2043"/>
        </w:trPr>
        <w:tc>
          <w:tcPr>
            <w:tcW w:w="4572" w:type="dxa"/>
          </w:tcPr>
          <w:p w14:paraId="5E57B267" w14:textId="2D8DDF7A" w:rsidR="00B0688D" w:rsidRDefault="00B0688D" w:rsidP="007057F4">
            <w:r>
              <w:rPr>
                <w:noProof/>
                <w:lang w:bidi="fr-FR"/>
              </w:rPr>
              <mc:AlternateContent>
                <mc:Choice Requires="wps">
                  <w:drawing>
                    <wp:inline distT="0" distB="0" distL="0" distR="0" wp14:anchorId="0CBB3B78" wp14:editId="69047CB7">
                      <wp:extent cx="3575714" cy="828675"/>
                      <wp:effectExtent l="0" t="0" r="0" b="0"/>
                      <wp:docPr id="7" name="Zone de texte 7"/>
                      <wp:cNvGraphicFramePr/>
                      <a:graphic xmlns:a="http://schemas.openxmlformats.org/drawingml/2006/main">
                        <a:graphicData uri="http://schemas.microsoft.com/office/word/2010/wordprocessingShape">
                          <wps:wsp>
                            <wps:cNvSpPr txBox="1"/>
                            <wps:spPr>
                              <a:xfrm>
                                <a:off x="0" y="0"/>
                                <a:ext cx="3575714" cy="828675"/>
                              </a:xfrm>
                              <a:prstGeom prst="rect">
                                <a:avLst/>
                              </a:prstGeom>
                              <a:noFill/>
                              <a:ln w="6350">
                                <a:noFill/>
                              </a:ln>
                            </wps:spPr>
                            <wps:txbx>
                              <w:txbxContent>
                                <w:p w14:paraId="1F62AA6A" w14:textId="2C4E690B" w:rsidR="00B0688D" w:rsidRDefault="00A15FF8" w:rsidP="007057F4">
                                  <w:pPr>
                                    <w:rPr>
                                      <w:lang w:bidi="fr-FR"/>
                                    </w:rPr>
                                  </w:pPr>
                                  <w:r>
                                    <w:rPr>
                                      <w:lang w:bidi="fr-FR"/>
                                    </w:rPr>
                                    <w:t>Merouane Souadji</w:t>
                                  </w:r>
                                </w:p>
                                <w:p w14:paraId="62096B58" w14:textId="77777777" w:rsidR="00A15FF8" w:rsidRPr="00B0688D" w:rsidRDefault="00A15FF8" w:rsidP="007057F4">
                                  <w:r>
                                    <w:rPr>
                                      <w:lang w:bidi="fr-FR"/>
                                    </w:rPr>
                                    <w:t xml:space="preserve">Yanis </w:t>
                                  </w:r>
                                  <w:proofErr w:type="spellStart"/>
                                  <w:r>
                                    <w:rPr>
                                      <w:lang w:bidi="fr-FR"/>
                                    </w:rPr>
                                    <w:t>Rouabah</w:t>
                                  </w:r>
                                  <w:proofErr w:type="spellEnd"/>
                                </w:p>
                                <w:p w14:paraId="7FAB2FF2" w14:textId="77777777" w:rsidR="00031258" w:rsidRPr="007057F4" w:rsidRDefault="00031258" w:rsidP="00031258">
                                  <w:r>
                                    <w:rPr>
                                      <w:lang w:bidi="fr-FR"/>
                                    </w:rPr>
                                    <w:t>Jacques Tellier</w:t>
                                  </w:r>
                                </w:p>
                                <w:p w14:paraId="1E67E750" w14:textId="77777777" w:rsidR="00B0688D" w:rsidRPr="00B0688D" w:rsidRDefault="00B0688D" w:rsidP="007057F4"/>
                                <w:p w14:paraId="1321A176" w14:textId="77777777" w:rsidR="002733A8" w:rsidRDefault="002733A8"/>
                                <w:p w14:paraId="0C3BE497" w14:textId="77777777" w:rsidR="00B0688D" w:rsidRPr="000A5418" w:rsidRDefault="00A15FF8" w:rsidP="007057F4">
                                  <w:pPr>
                                    <w:rPr>
                                      <w:lang w:val="en-US" w:bidi="fr-FR"/>
                                    </w:rPr>
                                  </w:pPr>
                                  <w:r w:rsidRPr="000A5418">
                                    <w:rPr>
                                      <w:lang w:val="en-US" w:bidi="fr-FR"/>
                                    </w:rPr>
                                    <w:t>erouane Souadji</w:t>
                                  </w:r>
                                </w:p>
                                <w:p w14:paraId="70BD3B96" w14:textId="77777777" w:rsidR="00A15FF8" w:rsidRPr="00152F4B" w:rsidRDefault="00A15FF8" w:rsidP="007057F4">
                                  <w:pPr>
                                    <w:rPr>
                                      <w:lang w:val="en-US"/>
                                    </w:rPr>
                                  </w:pPr>
                                  <w:proofErr w:type="spellStart"/>
                                  <w:r w:rsidRPr="00152F4B">
                                    <w:rPr>
                                      <w:lang w:val="en-US" w:bidi="fr-FR"/>
                                    </w:rPr>
                                    <w:t>Yanis</w:t>
                                  </w:r>
                                  <w:proofErr w:type="spellEnd"/>
                                  <w:r w:rsidRPr="00152F4B">
                                    <w:rPr>
                                      <w:lang w:val="en-US" w:bidi="fr-FR"/>
                                    </w:rPr>
                                    <w:t xml:space="preserve"> </w:t>
                                  </w:r>
                                  <w:proofErr w:type="spellStart"/>
                                  <w:r w:rsidRPr="00152F4B">
                                    <w:rPr>
                                      <w:lang w:val="en-US" w:bidi="fr-FR"/>
                                    </w:rPr>
                                    <w:t>Rouabah</w:t>
                                  </w:r>
                                  <w:proofErr w:type="spellEnd"/>
                                </w:p>
                                <w:p w14:paraId="26A3D551" w14:textId="77777777" w:rsidR="00B0688D" w:rsidRPr="00152F4B" w:rsidRDefault="00B0688D" w:rsidP="007057F4">
                                  <w:pPr>
                                    <w:rPr>
                                      <w:lang w:val="en-US"/>
                                    </w:rPr>
                                  </w:pPr>
                                </w:p>
                                <w:p w14:paraId="763B4696" w14:textId="77777777" w:rsidR="002733A8" w:rsidRPr="00152F4B" w:rsidRDefault="002733A8">
                                  <w:pPr>
                                    <w:rPr>
                                      <w:lang w:val="en-US"/>
                                    </w:rPr>
                                  </w:pPr>
                                </w:p>
                                <w:p w14:paraId="27306E9D" w14:textId="5B0FD13E" w:rsidR="00A15FF8" w:rsidRPr="00152F4B" w:rsidRDefault="00A15FF8" w:rsidP="007057F4">
                                  <w:pPr>
                                    <w:rPr>
                                      <w:lang w:val="en-US"/>
                                    </w:rPr>
                                  </w:pPr>
                                  <w:r w:rsidRPr="00A15FF8">
                                    <w:rPr>
                                      <w:lang w:val="en-US"/>
                                    </w:rPr>
                                    <w:t xml:space="preserve">Object-oriented Analysis &amp; Design with </w:t>
                                  </w:r>
                                  <w:proofErr w:type="spellStart"/>
                                  <w:r w:rsidRPr="00A15FF8">
                                    <w:rPr>
                                      <w:lang w:val="en-US"/>
                                    </w:rPr>
                                    <w:t>UM</w:t>
                                  </w:r>
                                  <w:r w:rsidRPr="00152F4B">
                                    <w:rPr>
                                      <w:lang w:val="en-US" w:bidi="fr-FR"/>
                                    </w:rPr>
                                    <w:t>Rouabah</w:t>
                                  </w:r>
                                  <w:proofErr w:type="spellEnd"/>
                                </w:p>
                                <w:p w14:paraId="0810492B" w14:textId="77777777" w:rsidR="00B0688D" w:rsidRPr="00152F4B" w:rsidRDefault="00B0688D" w:rsidP="007057F4">
                                  <w:pPr>
                                    <w:rPr>
                                      <w:lang w:val="en-US"/>
                                    </w:rPr>
                                  </w:pPr>
                                </w:p>
                                <w:p w14:paraId="73D398B6" w14:textId="77777777" w:rsidR="002733A8" w:rsidRPr="00152F4B" w:rsidRDefault="002733A8">
                                  <w:pPr>
                                    <w:rPr>
                                      <w:lang w:val="en-US"/>
                                    </w:rPr>
                                  </w:pPr>
                                </w:p>
                                <w:p w14:paraId="3AC713E1" w14:textId="179670C3" w:rsidR="00B0688D" w:rsidRDefault="00A15FF8" w:rsidP="007057F4">
                                  <w:pPr>
                                    <w:rPr>
                                      <w:lang w:bidi="fr-FR"/>
                                    </w:rPr>
                                  </w:pPr>
                                  <w:proofErr w:type="spellStart"/>
                                  <w:r>
                                    <w:rPr>
                                      <w:lang w:bidi="fr-FR"/>
                                    </w:rPr>
                                    <w:t>erouane</w:t>
                                  </w:r>
                                  <w:proofErr w:type="spellEnd"/>
                                  <w:r>
                                    <w:rPr>
                                      <w:lang w:bidi="fr-FR"/>
                                    </w:rPr>
                                    <w:t xml:space="preserve"> </w:t>
                                  </w:r>
                                  <w:proofErr w:type="spellStart"/>
                                  <w:r>
                                    <w:rPr>
                                      <w:lang w:bidi="fr-FR"/>
                                    </w:rPr>
                                    <w:t>Souadji</w:t>
                                  </w:r>
                                  <w:proofErr w:type="spellEnd"/>
                                </w:p>
                                <w:p w14:paraId="5720A5BC" w14:textId="2924F8F8" w:rsidR="00A15FF8" w:rsidRPr="00B0688D" w:rsidRDefault="00A15FF8" w:rsidP="007057F4">
                                  <w:r>
                                    <w:rPr>
                                      <w:lang w:bidi="fr-FR"/>
                                    </w:rPr>
                                    <w:t xml:space="preserve">Yanis </w:t>
                                  </w:r>
                                  <w:proofErr w:type="spellStart"/>
                                  <w:r>
                                    <w:rPr>
                                      <w:lang w:bidi="fr-FR"/>
                                    </w:rPr>
                                    <w:t>Rouabah</w:t>
                                  </w:r>
                                  <w:proofErr w:type="spellEnd"/>
                                </w:p>
                                <w:p w14:paraId="02526E3E" w14:textId="77777777" w:rsidR="00B0688D" w:rsidRPr="00B0688D"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BB3B78" id="Zone de texte 7" o:spid="_x0000_s1027" type="#_x0000_t202" style="width:281.55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hkvOgIAAF4EAAAOAAAAZHJzL2Uyb0RvYy54bWysVM1uGjEQvlfqO1i+lwXCX1csEU1EVQkl&#10;kUgVqTfjtdmVbI9rG3bp0/RZ+mQde4GgtKeqFzP2zM74+zHz21YrchDO12AKOuj1KRGGQ1mbXUG/&#10;Pq8+zCjxgZmSKTCioEfh6e3i/bt5Y3MxhApUKRzBJsbnjS1oFYLNs8zzSmjme2CFwaQEp1nArdtl&#10;pWMNdtcqG/b7k6wBV1oHXHiPp/ddki5SfykFD49SehGIKijeLaTVpXUb12wxZ/nOMVvV/HQN9g+3&#10;0Kw2OPTS6p4FRvau/qOVrrkDDzL0OOgMpKy5SBgQzaD/Bs2mYlYkLEiOtxea/P9ryx8OT47UZUGn&#10;lBimUaJvKBQpBQmiDeLXz2nkqLE+x9KNxeLQfoIWtT6fezyM0FvpdPxFUATzyPbxwjC2IhwPb8bT&#10;8XQwooRjbjacTabj2CZ7/do6Hz4L0CQGBXWoYCKWHdY+dKXnkjjMwKpWKqmoDGkKOrkZ99MHlww2&#10;VwZnRAzdXWMU2m2bcF9wbKE8IjwHnUm85asa77BmPjwxh65AROj08IiLVICz4BRRUoH78bfzWI9i&#10;YZaSBl1WUP99z5ygRH0xKOPHwWgUbZk2o/F0iBt3ndleZ8xe3wEaeYBvyvIUxvqgzqF0oF/wQSzj&#10;VEwxw3F2QcM5vAud9/FBcbFcpiI0omVhbTaWx9aR1cjwc/vCnD3JEL3wAGc/svyNGl1tp8dyH0DW&#10;SarIc8fqiX40cRL79ODiK7nep6rXv4XFbwAAAP//AwBQSwMEFAAGAAgAAAAhAHVrpIrdAAAABQEA&#10;AA8AAABkcnMvZG93bnJldi54bWxMj09rwkAQxe8Fv8MyQm91oxKRNBuRgBRKe9B66W2SHZPQ/ZNm&#10;V0376TvtpV4eDO/x3m/yzWiNuNAQOu8UzGcJCHK1151rFBzfdg9rECGi02i8IwVfFGBTTO5yzLS/&#10;uj1dDrERXOJChgraGPtMylC3ZDHMfE+OvZMfLEY+h0bqAa9cbo1cJMlKWuwcL7TYU9lS/XE4WwXP&#10;5e4V99XCrr9N+fRy2vafx/dUqfvpuH0EEWmM/2H4xWd0KJip8mengzAK+JH4p+ylq+UcRMWhZZKC&#10;LHJ5S1/8AAAA//8DAFBLAQItABQABgAIAAAAIQC2gziS/gAAAOEBAAATAAAAAAAAAAAAAAAAAAAA&#10;AABbQ29udGVudF9UeXBlc10ueG1sUEsBAi0AFAAGAAgAAAAhADj9If/WAAAAlAEAAAsAAAAAAAAA&#10;AAAAAAAALwEAAF9yZWxzLy5yZWxzUEsBAi0AFAAGAAgAAAAhACrmGS86AgAAXgQAAA4AAAAAAAAA&#10;AAAAAAAALgIAAGRycy9lMm9Eb2MueG1sUEsBAi0AFAAGAAgAAAAhAHVrpIrdAAAABQEAAA8AAAAA&#10;AAAAAAAAAAAAlAQAAGRycy9kb3ducmV2LnhtbFBLBQYAAAAABAAEAPMAAACeBQAAAAA=&#10;" filled="f" stroked="f" strokeweight=".5pt">
                      <v:textbox>
                        <w:txbxContent>
                          <w:p w14:paraId="1F62AA6A" w14:textId="2C4E690B" w:rsidR="00B0688D" w:rsidRDefault="00A15FF8" w:rsidP="007057F4">
                            <w:pPr>
                              <w:rPr>
                                <w:lang w:bidi="fr-FR"/>
                              </w:rPr>
                            </w:pPr>
                            <w:r>
                              <w:rPr>
                                <w:lang w:bidi="fr-FR"/>
                              </w:rPr>
                              <w:t>Merouane Souadji</w:t>
                            </w:r>
                          </w:p>
                          <w:p w14:paraId="62096B58" w14:textId="77777777" w:rsidR="00A15FF8" w:rsidRPr="00B0688D" w:rsidRDefault="00A15FF8" w:rsidP="007057F4">
                            <w:r>
                              <w:rPr>
                                <w:lang w:bidi="fr-FR"/>
                              </w:rPr>
                              <w:t xml:space="preserve">Yanis </w:t>
                            </w:r>
                            <w:proofErr w:type="spellStart"/>
                            <w:r>
                              <w:rPr>
                                <w:lang w:bidi="fr-FR"/>
                              </w:rPr>
                              <w:t>Rouabah</w:t>
                            </w:r>
                            <w:proofErr w:type="spellEnd"/>
                          </w:p>
                          <w:p w14:paraId="7FAB2FF2" w14:textId="77777777" w:rsidR="00031258" w:rsidRPr="007057F4" w:rsidRDefault="00031258" w:rsidP="00031258">
                            <w:r>
                              <w:rPr>
                                <w:lang w:bidi="fr-FR"/>
                              </w:rPr>
                              <w:t>Jacques Tellier</w:t>
                            </w:r>
                          </w:p>
                          <w:p w14:paraId="1E67E750" w14:textId="77777777" w:rsidR="00B0688D" w:rsidRPr="00B0688D" w:rsidRDefault="00B0688D" w:rsidP="007057F4"/>
                          <w:p w14:paraId="1321A176" w14:textId="77777777" w:rsidR="002733A8" w:rsidRDefault="002733A8"/>
                          <w:p w14:paraId="0C3BE497" w14:textId="77777777" w:rsidR="00B0688D" w:rsidRPr="000A5418" w:rsidRDefault="00A15FF8" w:rsidP="007057F4">
                            <w:pPr>
                              <w:rPr>
                                <w:lang w:val="en-US" w:bidi="fr-FR"/>
                              </w:rPr>
                            </w:pPr>
                            <w:r w:rsidRPr="000A5418">
                              <w:rPr>
                                <w:lang w:val="en-US" w:bidi="fr-FR"/>
                              </w:rPr>
                              <w:t>erouane Souadji</w:t>
                            </w:r>
                          </w:p>
                          <w:p w14:paraId="70BD3B96" w14:textId="77777777" w:rsidR="00A15FF8" w:rsidRPr="00152F4B" w:rsidRDefault="00A15FF8" w:rsidP="007057F4">
                            <w:pPr>
                              <w:rPr>
                                <w:lang w:val="en-US"/>
                              </w:rPr>
                            </w:pPr>
                            <w:proofErr w:type="spellStart"/>
                            <w:r w:rsidRPr="00152F4B">
                              <w:rPr>
                                <w:lang w:val="en-US" w:bidi="fr-FR"/>
                              </w:rPr>
                              <w:t>Yanis</w:t>
                            </w:r>
                            <w:proofErr w:type="spellEnd"/>
                            <w:r w:rsidRPr="00152F4B">
                              <w:rPr>
                                <w:lang w:val="en-US" w:bidi="fr-FR"/>
                              </w:rPr>
                              <w:t xml:space="preserve"> </w:t>
                            </w:r>
                            <w:proofErr w:type="spellStart"/>
                            <w:r w:rsidRPr="00152F4B">
                              <w:rPr>
                                <w:lang w:val="en-US" w:bidi="fr-FR"/>
                              </w:rPr>
                              <w:t>Rouabah</w:t>
                            </w:r>
                            <w:proofErr w:type="spellEnd"/>
                          </w:p>
                          <w:p w14:paraId="26A3D551" w14:textId="77777777" w:rsidR="00B0688D" w:rsidRPr="00152F4B" w:rsidRDefault="00B0688D" w:rsidP="007057F4">
                            <w:pPr>
                              <w:rPr>
                                <w:lang w:val="en-US"/>
                              </w:rPr>
                            </w:pPr>
                          </w:p>
                          <w:p w14:paraId="763B4696" w14:textId="77777777" w:rsidR="002733A8" w:rsidRPr="00152F4B" w:rsidRDefault="002733A8">
                            <w:pPr>
                              <w:rPr>
                                <w:lang w:val="en-US"/>
                              </w:rPr>
                            </w:pPr>
                          </w:p>
                          <w:p w14:paraId="27306E9D" w14:textId="5B0FD13E" w:rsidR="00A15FF8" w:rsidRPr="00152F4B" w:rsidRDefault="00A15FF8" w:rsidP="007057F4">
                            <w:pPr>
                              <w:rPr>
                                <w:lang w:val="en-US"/>
                              </w:rPr>
                            </w:pPr>
                            <w:r w:rsidRPr="00A15FF8">
                              <w:rPr>
                                <w:lang w:val="en-US"/>
                              </w:rPr>
                              <w:t xml:space="preserve">Object-oriented Analysis &amp; Design with </w:t>
                            </w:r>
                            <w:proofErr w:type="spellStart"/>
                            <w:r w:rsidRPr="00A15FF8">
                              <w:rPr>
                                <w:lang w:val="en-US"/>
                              </w:rPr>
                              <w:t>UM</w:t>
                            </w:r>
                            <w:r w:rsidRPr="00152F4B">
                              <w:rPr>
                                <w:lang w:val="en-US" w:bidi="fr-FR"/>
                              </w:rPr>
                              <w:t>Rouabah</w:t>
                            </w:r>
                            <w:proofErr w:type="spellEnd"/>
                          </w:p>
                          <w:p w14:paraId="0810492B" w14:textId="77777777" w:rsidR="00B0688D" w:rsidRPr="00152F4B" w:rsidRDefault="00B0688D" w:rsidP="007057F4">
                            <w:pPr>
                              <w:rPr>
                                <w:lang w:val="en-US"/>
                              </w:rPr>
                            </w:pPr>
                          </w:p>
                          <w:p w14:paraId="73D398B6" w14:textId="77777777" w:rsidR="002733A8" w:rsidRPr="00152F4B" w:rsidRDefault="002733A8">
                            <w:pPr>
                              <w:rPr>
                                <w:lang w:val="en-US"/>
                              </w:rPr>
                            </w:pPr>
                          </w:p>
                          <w:p w14:paraId="3AC713E1" w14:textId="179670C3" w:rsidR="00B0688D" w:rsidRDefault="00A15FF8" w:rsidP="007057F4">
                            <w:pPr>
                              <w:rPr>
                                <w:lang w:bidi="fr-FR"/>
                              </w:rPr>
                            </w:pPr>
                            <w:proofErr w:type="spellStart"/>
                            <w:r>
                              <w:rPr>
                                <w:lang w:bidi="fr-FR"/>
                              </w:rPr>
                              <w:t>erouane</w:t>
                            </w:r>
                            <w:proofErr w:type="spellEnd"/>
                            <w:r>
                              <w:rPr>
                                <w:lang w:bidi="fr-FR"/>
                              </w:rPr>
                              <w:t xml:space="preserve"> </w:t>
                            </w:r>
                            <w:proofErr w:type="spellStart"/>
                            <w:r>
                              <w:rPr>
                                <w:lang w:bidi="fr-FR"/>
                              </w:rPr>
                              <w:t>Souadji</w:t>
                            </w:r>
                            <w:proofErr w:type="spellEnd"/>
                          </w:p>
                          <w:p w14:paraId="5720A5BC" w14:textId="2924F8F8" w:rsidR="00A15FF8" w:rsidRPr="00B0688D" w:rsidRDefault="00A15FF8" w:rsidP="007057F4">
                            <w:r>
                              <w:rPr>
                                <w:lang w:bidi="fr-FR"/>
                              </w:rPr>
                              <w:t xml:space="preserve">Yanis </w:t>
                            </w:r>
                            <w:proofErr w:type="spellStart"/>
                            <w:r>
                              <w:rPr>
                                <w:lang w:bidi="fr-FR"/>
                              </w:rPr>
                              <w:t>Rouabah</w:t>
                            </w:r>
                            <w:proofErr w:type="spellEnd"/>
                          </w:p>
                          <w:p w14:paraId="02526E3E" w14:textId="77777777" w:rsidR="00B0688D" w:rsidRPr="00B0688D" w:rsidRDefault="00B0688D" w:rsidP="007057F4"/>
                        </w:txbxContent>
                      </v:textbox>
                      <w10:anchorlock/>
                    </v:shape>
                  </w:pict>
                </mc:Fallback>
              </mc:AlternateContent>
            </w:r>
          </w:p>
        </w:tc>
      </w:tr>
    </w:tbl>
    <w:p w14:paraId="49F5F46E" w14:textId="36C31A5F" w:rsidR="008A3C95" w:rsidRDefault="00EA554C" w:rsidP="007057F4">
      <w:r>
        <w:rPr>
          <w:noProof/>
          <w:lang w:bidi="fr-FR"/>
        </w:rPr>
        <mc:AlternateContent>
          <mc:Choice Requires="wps">
            <w:drawing>
              <wp:anchor distT="0" distB="0" distL="114300" distR="114300" simplePos="0" relativeHeight="251664384" behindDoc="0" locked="0" layoutInCell="1" allowOverlap="1" wp14:anchorId="2726A37F" wp14:editId="75D77A30">
                <wp:simplePos x="0" y="0"/>
                <wp:positionH relativeFrom="margin">
                  <wp:align>right</wp:align>
                </wp:positionH>
                <wp:positionV relativeFrom="paragraph">
                  <wp:posOffset>335915</wp:posOffset>
                </wp:positionV>
                <wp:extent cx="2841625" cy="469265"/>
                <wp:effectExtent l="0" t="0" r="0" b="6985"/>
                <wp:wrapThrough wrapText="bothSides">
                  <wp:wrapPolygon edited="0">
                    <wp:start x="434" y="0"/>
                    <wp:lineTo x="434" y="21045"/>
                    <wp:lineTo x="21141" y="21045"/>
                    <wp:lineTo x="21141" y="0"/>
                    <wp:lineTo x="434" y="0"/>
                  </wp:wrapPolygon>
                </wp:wrapThrough>
                <wp:docPr id="6" name="Zone de texte 6"/>
                <wp:cNvGraphicFramePr/>
                <a:graphic xmlns:a="http://schemas.openxmlformats.org/drawingml/2006/main">
                  <a:graphicData uri="http://schemas.microsoft.com/office/word/2010/wordprocessingShape">
                    <wps:wsp>
                      <wps:cNvSpPr txBox="1"/>
                      <wps:spPr>
                        <a:xfrm>
                          <a:off x="0" y="0"/>
                          <a:ext cx="2841625" cy="469265"/>
                        </a:xfrm>
                        <a:prstGeom prst="rect">
                          <a:avLst/>
                        </a:prstGeom>
                        <a:noFill/>
                        <a:ln w="6350">
                          <a:noFill/>
                        </a:ln>
                      </wps:spPr>
                      <wps:txbx>
                        <w:txbxContent>
                          <w:p w14:paraId="5F51F912" w14:textId="207A44D4" w:rsidR="00B0688D" w:rsidRPr="002178B9" w:rsidRDefault="00A15FF8" w:rsidP="00EA554C">
                            <w:pPr>
                              <w:jc w:val="center"/>
                              <w:rPr>
                                <w:rFonts w:asciiTheme="majorHAnsi" w:hAnsiTheme="majorHAnsi"/>
                                <w:color w:val="0189F9" w:themeColor="accent1"/>
                                <w:sz w:val="48"/>
                                <w:szCs w:val="48"/>
                              </w:rPr>
                            </w:pPr>
                            <w:r>
                              <w:rPr>
                                <w:rFonts w:asciiTheme="majorHAnsi" w:hAnsiTheme="majorHAnsi"/>
                                <w:color w:val="0189F9" w:themeColor="accent1"/>
                                <w:sz w:val="48"/>
                                <w:szCs w:val="48"/>
                                <w:lang w:bidi="fr-FR"/>
                              </w:rPr>
                              <w:t>AllOnCovid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26A37F" id="Zone de texte 6" o:spid="_x0000_s1028" type="#_x0000_t202" style="position:absolute;margin-left:172.55pt;margin-top:26.45pt;width:223.75pt;height:36.95pt;z-index:251664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xRsOgIAAF4EAAAOAAAAZHJzL2Uyb0RvYy54bWysVF9v2jAQf5+072D5fQQyyNqIULFWTJNQ&#10;W4lOlfZmHJtEin2ebUjYp9ln6Sfb2SEUdXua9mLOvsudf3/M/KZTDTkI62rQBZ2MxpQIzaGs9a6g&#10;355WH64ocZ7pkjWgRUGPwtGbxft389bkIoUKmlJYgk20y1tT0Mp7kyeJ45VQzI3ACI1JCVYxj1u7&#10;S0rLWuyumiQdj7OkBVsaC1w4h6d3fZIuYn8pBfcPUjrhSVNQvJuPq43rNqzJYs7ynWWmqvnpGuwf&#10;bqFYrXHoudUd84zsbf1HK1VzCw6kH3FQCUhZcxExIJrJ+A2aTcWMiFiQHGfONLn/15bfHx4tqcuC&#10;ZpRoplCi7ygUKQXxovPi5VcWOGqNy7F0Y7DYd5+hQ62Hc4eHAXonrQq/CIpgHtk+nhnGVoTjYXo1&#10;nWTpjBKOuWl2nWaz0CZ5/dpY578IUCQEBbWoYCSWHdbO96VDSRimYVU3TVSx0aRFGB9n4/jBOYPN&#10;G40zAob+riHy3baLuNMBxxbKI8Kz0JvEGb6q8Q5r5vwjs+gKRIRO9w+4yAZwFpwiSiqwP/92HupR&#10;LMxS0qLLCup+7JkVlDRfNcp4PZlOgy3jZjr7lOLGXma2lxm9V7eARp7gmzI8hqHeN0MoLahnfBDL&#10;MBVTTHOcXVA/hLe+9z4+KC6Wy1iERjTMr/XG8NA6sBoYfuqemTUnGYIX7mHwI8vfqNHX9nos9x5k&#10;HaUKPPesnuhHE0exTw8uvJLLfax6/VtY/AYAAP//AwBQSwMEFAAGAAgAAAAhAH/La6bfAAAABwEA&#10;AA8AAABkcnMvZG93bnJldi54bWxMj0FLw0AUhO+C/2F5gje7MTQ1TbMpJVAE0UNrL95ekm0S3H0b&#10;s9s2+ut9nupxmGHmm3w9WSPOevS9IwWPswiEpto1PbUKDu/bhxSED0gNGkdawbf2sC5ub3LMGneh&#10;nT7vQyu4hHyGCroQhkxKX3faop+5QRN7RzdaDCzHVjYjXrjcGhlH0UJa7IkXOhx02en6c3+yCl7K&#10;7RvuqtimP6Z8fj1uhq/DR6LU/d20WYEIegrXMPzhMzoUzFS5EzVeGAV8JChI4iUIdufzpwRExbF4&#10;kYIscvmfv/gFAAD//wMAUEsBAi0AFAAGAAgAAAAhALaDOJL+AAAA4QEAABMAAAAAAAAAAAAAAAAA&#10;AAAAAFtDb250ZW50X1R5cGVzXS54bWxQSwECLQAUAAYACAAAACEAOP0h/9YAAACUAQAACwAAAAAA&#10;AAAAAAAAAAAvAQAAX3JlbHMvLnJlbHNQSwECLQAUAAYACAAAACEAp08UbDoCAABeBAAADgAAAAAA&#10;AAAAAAAAAAAuAgAAZHJzL2Uyb0RvYy54bWxQSwECLQAUAAYACAAAACEAf8trpt8AAAAHAQAADwAA&#10;AAAAAAAAAAAAAACUBAAAZHJzL2Rvd25yZXYueG1sUEsFBgAAAAAEAAQA8wAAAKAFAAAAAA==&#10;" filled="f" stroked="f" strokeweight=".5pt">
                <v:textbox>
                  <w:txbxContent>
                    <w:p w14:paraId="5F51F912" w14:textId="207A44D4" w:rsidR="00B0688D" w:rsidRPr="002178B9" w:rsidRDefault="00A15FF8" w:rsidP="00EA554C">
                      <w:pPr>
                        <w:jc w:val="center"/>
                        <w:rPr>
                          <w:rFonts w:asciiTheme="majorHAnsi" w:hAnsiTheme="majorHAnsi"/>
                          <w:color w:val="0189F9" w:themeColor="accent1"/>
                          <w:sz w:val="48"/>
                          <w:szCs w:val="48"/>
                        </w:rPr>
                      </w:pPr>
                      <w:r>
                        <w:rPr>
                          <w:rFonts w:asciiTheme="majorHAnsi" w:hAnsiTheme="majorHAnsi"/>
                          <w:color w:val="0189F9" w:themeColor="accent1"/>
                          <w:sz w:val="48"/>
                          <w:szCs w:val="48"/>
                          <w:lang w:bidi="fr-FR"/>
                        </w:rPr>
                        <w:t>AllOnCovid</w:t>
                      </w:r>
                    </w:p>
                  </w:txbxContent>
                </v:textbox>
                <w10:wrap type="through" anchorx="margin"/>
              </v:shape>
            </w:pict>
          </mc:Fallback>
        </mc:AlternateContent>
      </w:r>
    </w:p>
    <w:tbl>
      <w:tblPr>
        <w:tblpPr w:leftFromText="180" w:rightFromText="180" w:vertAnchor="text" w:horzAnchor="margin" w:tblpXSpec="center" w:tblpY="13051"/>
        <w:tblW w:w="10350" w:type="dxa"/>
        <w:tblCellMar>
          <w:left w:w="0" w:type="dxa"/>
          <w:right w:w="0" w:type="dxa"/>
        </w:tblCellMar>
        <w:tblLook w:val="0000" w:firstRow="0" w:lastRow="0" w:firstColumn="0" w:lastColumn="0" w:noHBand="0" w:noVBand="0"/>
      </w:tblPr>
      <w:tblGrid>
        <w:gridCol w:w="6060"/>
        <w:gridCol w:w="4290"/>
      </w:tblGrid>
      <w:tr w:rsidR="0051019E" w14:paraId="64731969" w14:textId="77777777" w:rsidTr="0051019E">
        <w:trPr>
          <w:trHeight w:val="1080"/>
        </w:trPr>
        <w:tc>
          <w:tcPr>
            <w:tcW w:w="5449" w:type="dxa"/>
            <w:vAlign w:val="center"/>
          </w:tcPr>
          <w:p w14:paraId="7BAEE9B0" w14:textId="77777777" w:rsidR="0051019E" w:rsidRDefault="0051019E" w:rsidP="0051019E">
            <w:r>
              <w:rPr>
                <w:noProof/>
                <w:lang w:bidi="fr-FR"/>
              </w:rPr>
              <mc:AlternateContent>
                <mc:Choice Requires="wps">
                  <w:drawing>
                    <wp:inline distT="0" distB="0" distL="0" distR="0" wp14:anchorId="41972C06" wp14:editId="525B50AD">
                      <wp:extent cx="3848100" cy="736600"/>
                      <wp:effectExtent l="0" t="0" r="0" b="6350"/>
                      <wp:docPr id="13" name="Zone de texte 13"/>
                      <wp:cNvGraphicFramePr/>
                      <a:graphic xmlns:a="http://schemas.openxmlformats.org/drawingml/2006/main">
                        <a:graphicData uri="http://schemas.microsoft.com/office/word/2010/wordprocessingShape">
                          <wps:wsp>
                            <wps:cNvSpPr txBox="1"/>
                            <wps:spPr>
                              <a:xfrm>
                                <a:off x="0" y="0"/>
                                <a:ext cx="3848100" cy="736600"/>
                              </a:xfrm>
                              <a:prstGeom prst="rect">
                                <a:avLst/>
                              </a:prstGeom>
                              <a:noFill/>
                              <a:ln w="6350">
                                <a:noFill/>
                              </a:ln>
                            </wps:spPr>
                            <wps:txbx>
                              <w:txbxContent>
                                <w:p w14:paraId="5D109674" w14:textId="520BB94A" w:rsidR="0051019E" w:rsidRPr="00A15FF8" w:rsidRDefault="00A15FF8" w:rsidP="006C4270">
                                  <w:pPr>
                                    <w:jc w:val="center"/>
                                    <w:rPr>
                                      <w:lang w:val="en-US"/>
                                    </w:rPr>
                                  </w:pPr>
                                  <w:bookmarkStart w:id="0" w:name="_Toc71967258"/>
                                  <w:r w:rsidRPr="00A15FF8">
                                    <w:rPr>
                                      <w:lang w:val="en-US"/>
                                    </w:rPr>
                                    <w:t>Object-oriented Analysis &amp; Design with UM</w:t>
                                  </w:r>
                                  <w:r w:rsidR="006C4270">
                                    <w:rPr>
                                      <w:lang w:val="en-US"/>
                                    </w:rPr>
                                    <w:t>L</w:t>
                                  </w:r>
                                </w:p>
                                <w:p w14:paraId="6068D361" w14:textId="77777777" w:rsidR="0051019E" w:rsidRPr="00A15FF8" w:rsidRDefault="00A15FF8" w:rsidP="00EA554C">
                                  <w:pPr>
                                    <w:spacing w:after="240"/>
                                    <w:jc w:val="center"/>
                                    <w:rPr>
                                      <w:lang w:val="en-US"/>
                                    </w:rPr>
                                  </w:pPr>
                                  <w:r>
                                    <w:rPr>
                                      <w:lang w:val="en-US"/>
                                    </w:rPr>
                                    <w:t>M</w:t>
                                  </w:r>
                                  <w:r w:rsidR="00EA554C">
                                    <w:rPr>
                                      <w:lang w:val="en-US"/>
                                    </w:rPr>
                                    <w:t>. KMIMECH</w:t>
                                  </w:r>
                                </w:p>
                                <w:p w14:paraId="30821804" w14:textId="77777777" w:rsidR="002733A8" w:rsidRPr="00152F4B" w:rsidRDefault="002733A8">
                                  <w:pPr>
                                    <w:rPr>
                                      <w:lang w:val="en-US"/>
                                    </w:rPr>
                                  </w:pPr>
                                </w:p>
                                <w:p w14:paraId="09E01AE3" w14:textId="77777777" w:rsidR="0051019E" w:rsidRPr="00A15FF8" w:rsidRDefault="00A15FF8" w:rsidP="00EA554C">
                                  <w:pPr>
                                    <w:pStyle w:val="Titre1"/>
                                    <w:spacing w:after="240"/>
                                    <w:jc w:val="center"/>
                                    <w:rPr>
                                      <w:sz w:val="28"/>
                                      <w:szCs w:val="20"/>
                                      <w:lang w:val="en-US"/>
                                    </w:rPr>
                                  </w:pPr>
                                  <w:r w:rsidRPr="00A15FF8">
                                    <w:rPr>
                                      <w:sz w:val="28"/>
                                      <w:szCs w:val="20"/>
                                      <w:lang w:val="en-US"/>
                                    </w:rPr>
                                    <w:t>Object-oriented Analysis &amp; Design with UM</w:t>
                                  </w:r>
                                </w:p>
                                <w:p w14:paraId="75742A3D" w14:textId="77777777" w:rsidR="0051019E" w:rsidRPr="00A15FF8" w:rsidRDefault="00A15FF8" w:rsidP="00EA554C">
                                  <w:pPr>
                                    <w:spacing w:after="240"/>
                                    <w:jc w:val="center"/>
                                    <w:rPr>
                                      <w:lang w:val="en-US"/>
                                    </w:rPr>
                                  </w:pPr>
                                  <w:r>
                                    <w:rPr>
                                      <w:lang w:val="en-US"/>
                                    </w:rPr>
                                    <w:t>M</w:t>
                                  </w:r>
                                  <w:r w:rsidR="00EA554C">
                                    <w:rPr>
                                      <w:lang w:val="en-US"/>
                                    </w:rPr>
                                    <w:t>. KMIMECH</w:t>
                                  </w:r>
                                </w:p>
                                <w:p w14:paraId="048553B6" w14:textId="77777777" w:rsidR="002733A8" w:rsidRPr="00152F4B" w:rsidRDefault="002733A8">
                                  <w:pPr>
                                    <w:rPr>
                                      <w:lang w:val="en-US"/>
                                    </w:rPr>
                                  </w:pPr>
                                </w:p>
                                <w:p w14:paraId="09E90FD0" w14:textId="77777777" w:rsidR="0051019E" w:rsidRPr="00A15FF8" w:rsidRDefault="00A15FF8" w:rsidP="006C4270">
                                  <w:pPr>
                                    <w:jc w:val="center"/>
                                    <w:rPr>
                                      <w:lang w:val="en-US"/>
                                    </w:rPr>
                                  </w:pPr>
                                  <w:r w:rsidRPr="00A15FF8">
                                    <w:rPr>
                                      <w:lang w:val="en-US"/>
                                    </w:rPr>
                                    <w:t>Object-oriented Analysis &amp; Design with UM</w:t>
                                  </w:r>
                                  <w:r w:rsidR="006C4270">
                                    <w:rPr>
                                      <w:lang w:val="en-US"/>
                                    </w:rPr>
                                    <w:t>L</w:t>
                                  </w:r>
                                </w:p>
                                <w:p w14:paraId="4D1055DC" w14:textId="77777777" w:rsidR="0051019E" w:rsidRPr="00A15FF8" w:rsidRDefault="00A15FF8" w:rsidP="00EA554C">
                                  <w:pPr>
                                    <w:spacing w:after="240"/>
                                    <w:jc w:val="center"/>
                                    <w:rPr>
                                      <w:lang w:val="en-US"/>
                                    </w:rPr>
                                  </w:pPr>
                                  <w:r>
                                    <w:rPr>
                                      <w:lang w:val="en-US"/>
                                    </w:rPr>
                                    <w:t>M</w:t>
                                  </w:r>
                                  <w:r w:rsidR="00EA554C">
                                    <w:rPr>
                                      <w:lang w:val="en-US"/>
                                    </w:rPr>
                                    <w:t>. KMIMECH</w:t>
                                  </w:r>
                                </w:p>
                                <w:p w14:paraId="06BAB4B6" w14:textId="77777777" w:rsidR="002733A8" w:rsidRPr="000A5418" w:rsidRDefault="002733A8">
                                  <w:pPr>
                                    <w:rPr>
                                      <w:lang w:val="en-US"/>
                                    </w:rPr>
                                  </w:pPr>
                                </w:p>
                                <w:p w14:paraId="43B37126" w14:textId="77777777" w:rsidR="0051019E" w:rsidRPr="00A15FF8" w:rsidRDefault="00A15FF8" w:rsidP="00EA554C">
                                  <w:pPr>
                                    <w:pStyle w:val="Titre1"/>
                                    <w:spacing w:after="240"/>
                                    <w:jc w:val="center"/>
                                    <w:rPr>
                                      <w:sz w:val="28"/>
                                      <w:szCs w:val="20"/>
                                      <w:lang w:val="en-US"/>
                                    </w:rPr>
                                  </w:pPr>
                                  <w:r w:rsidRPr="00A15FF8">
                                    <w:rPr>
                                      <w:sz w:val="28"/>
                                      <w:szCs w:val="20"/>
                                      <w:lang w:val="en-US"/>
                                    </w:rPr>
                                    <w:t>Object-oriented Analysis &amp; Design with UM</w:t>
                                  </w:r>
                                </w:p>
                                <w:p w14:paraId="5608A023" w14:textId="77777777" w:rsidR="0051019E" w:rsidRPr="00A15FF8" w:rsidRDefault="00A15FF8" w:rsidP="00EA554C">
                                  <w:pPr>
                                    <w:spacing w:after="240"/>
                                    <w:jc w:val="center"/>
                                    <w:rPr>
                                      <w:lang w:val="en-US"/>
                                    </w:rPr>
                                  </w:pPr>
                                  <w:r>
                                    <w:rPr>
                                      <w:lang w:val="en-US"/>
                                    </w:rPr>
                                    <w:t>M</w:t>
                                  </w:r>
                                  <w:r w:rsidR="00EA554C">
                                    <w:rPr>
                                      <w:lang w:val="en-US"/>
                                    </w:rPr>
                                    <w:t>. KMIMECH</w:t>
                                  </w:r>
                                </w:p>
                                <w:p w14:paraId="23F436AF" w14:textId="77777777" w:rsidR="008E2929" w:rsidRPr="00BC35B0" w:rsidRDefault="008E2929">
                                  <w:pPr>
                                    <w:rPr>
                                      <w:lang w:val="en-US"/>
                                    </w:rPr>
                                  </w:pPr>
                                </w:p>
                                <w:p w14:paraId="3938235D" w14:textId="6AE2947D" w:rsidR="0051019E" w:rsidRPr="00A15FF8" w:rsidRDefault="00A15FF8" w:rsidP="006C4270">
                                  <w:pPr>
                                    <w:jc w:val="center"/>
                                    <w:rPr>
                                      <w:lang w:val="en-US"/>
                                    </w:rPr>
                                  </w:pPr>
                                  <w:r w:rsidRPr="00A15FF8">
                                    <w:rPr>
                                      <w:lang w:val="en-US"/>
                                    </w:rPr>
                                    <w:t>Object-oriented Analysis &amp; Design with UM</w:t>
                                  </w:r>
                                  <w:r w:rsidR="006C4270">
                                    <w:rPr>
                                      <w:lang w:val="en-US"/>
                                    </w:rPr>
                                    <w:t>L</w:t>
                                  </w:r>
                                </w:p>
                                <w:p w14:paraId="39B1801A" w14:textId="77777777" w:rsidR="0051019E" w:rsidRPr="00A15FF8" w:rsidRDefault="00A15FF8" w:rsidP="00EA554C">
                                  <w:pPr>
                                    <w:spacing w:after="240"/>
                                    <w:jc w:val="center"/>
                                    <w:rPr>
                                      <w:lang w:val="en-US"/>
                                    </w:rPr>
                                  </w:pPr>
                                  <w:r>
                                    <w:rPr>
                                      <w:lang w:val="en-US"/>
                                    </w:rPr>
                                    <w:t>M</w:t>
                                  </w:r>
                                  <w:r w:rsidR="00EA554C">
                                    <w:rPr>
                                      <w:lang w:val="en-US"/>
                                    </w:rPr>
                                    <w:t>. KMIMECH</w:t>
                                  </w:r>
                                </w:p>
                                <w:p w14:paraId="698C2CB3" w14:textId="77777777" w:rsidR="002733A8" w:rsidRPr="00152F4B" w:rsidRDefault="002733A8">
                                  <w:pPr>
                                    <w:rPr>
                                      <w:lang w:val="en-US"/>
                                    </w:rPr>
                                  </w:pPr>
                                </w:p>
                                <w:p w14:paraId="419BC544" w14:textId="502D53F9" w:rsidR="0051019E" w:rsidRPr="00A15FF8" w:rsidRDefault="00A15FF8" w:rsidP="00EA554C">
                                  <w:pPr>
                                    <w:pStyle w:val="Titre1"/>
                                    <w:spacing w:after="240"/>
                                    <w:jc w:val="center"/>
                                    <w:rPr>
                                      <w:sz w:val="28"/>
                                      <w:szCs w:val="20"/>
                                      <w:lang w:val="en-US"/>
                                    </w:rPr>
                                  </w:pPr>
                                  <w:bookmarkStart w:id="1" w:name="_Toc71968036"/>
                                  <w:bookmarkStart w:id="2" w:name="_Toc71968136"/>
                                  <w:r w:rsidRPr="00A15FF8">
                                    <w:rPr>
                                      <w:sz w:val="28"/>
                                      <w:szCs w:val="20"/>
                                      <w:lang w:val="en-US"/>
                                    </w:rPr>
                                    <w:t>Object-oriented Analysis &amp; Design with UM</w:t>
                                  </w:r>
                                  <w:bookmarkEnd w:id="1"/>
                                  <w:bookmarkEnd w:id="2"/>
                                </w:p>
                                <w:p w14:paraId="0FEB8D4F" w14:textId="77777777" w:rsidR="0051019E" w:rsidRPr="00A15FF8" w:rsidRDefault="00A15FF8" w:rsidP="00EA554C">
                                  <w:pPr>
                                    <w:spacing w:after="240"/>
                                    <w:jc w:val="center"/>
                                    <w:rPr>
                                      <w:lang w:val="en-US"/>
                                    </w:rPr>
                                  </w:pPr>
                                  <w:r>
                                    <w:rPr>
                                      <w:lang w:val="en-US"/>
                                    </w:rPr>
                                    <w:t>M</w:t>
                                  </w:r>
                                  <w:r w:rsidR="00EA554C">
                                    <w:rPr>
                                      <w:lang w:val="en-US"/>
                                    </w:rPr>
                                    <w:t>. KMIMECH</w:t>
                                  </w:r>
                                </w:p>
                                <w:p w14:paraId="5A98CDBD" w14:textId="77777777" w:rsidR="002733A8" w:rsidRPr="00152F4B" w:rsidRDefault="002733A8">
                                  <w:pPr>
                                    <w:rPr>
                                      <w:lang w:val="en-US"/>
                                    </w:rPr>
                                  </w:pPr>
                                </w:p>
                                <w:p w14:paraId="4869D67F" w14:textId="3319B4C9" w:rsidR="0051019E" w:rsidRPr="00A15FF8" w:rsidRDefault="00A15FF8" w:rsidP="006C4270">
                                  <w:pPr>
                                    <w:jc w:val="center"/>
                                    <w:rPr>
                                      <w:lang w:val="en-US"/>
                                    </w:rPr>
                                  </w:pPr>
                                  <w:r w:rsidRPr="00A15FF8">
                                    <w:rPr>
                                      <w:lang w:val="en-US"/>
                                    </w:rPr>
                                    <w:t>Object-oriented Analysis &amp; Design with UM</w:t>
                                  </w:r>
                                  <w:bookmarkEnd w:id="0"/>
                                  <w:r w:rsidR="006C4270">
                                    <w:rPr>
                                      <w:lang w:val="en-US"/>
                                    </w:rPr>
                                    <w:t>L</w:t>
                                  </w:r>
                                </w:p>
                                <w:p w14:paraId="1F56B0D6" w14:textId="77777777" w:rsidR="0051019E" w:rsidRPr="00A15FF8" w:rsidRDefault="00A15FF8" w:rsidP="00EA554C">
                                  <w:pPr>
                                    <w:spacing w:after="240"/>
                                    <w:jc w:val="center"/>
                                    <w:rPr>
                                      <w:lang w:val="en-US"/>
                                    </w:rPr>
                                  </w:pPr>
                                  <w:r>
                                    <w:rPr>
                                      <w:lang w:val="en-US"/>
                                    </w:rPr>
                                    <w:t>M</w:t>
                                  </w:r>
                                  <w:r w:rsidR="00EA554C">
                                    <w:rPr>
                                      <w:lang w:val="en-US"/>
                                    </w:rPr>
                                    <w:t>. KMIMECH</w:t>
                                  </w:r>
                                </w:p>
                                <w:p w14:paraId="5BCACE64" w14:textId="77777777" w:rsidR="002733A8" w:rsidRPr="000A5418" w:rsidRDefault="002733A8">
                                  <w:pPr>
                                    <w:rPr>
                                      <w:lang w:val="en-US"/>
                                    </w:rPr>
                                  </w:pPr>
                                </w:p>
                                <w:p w14:paraId="616AAAFA" w14:textId="0E5CCB91" w:rsidR="0051019E" w:rsidRPr="00A15FF8" w:rsidRDefault="00A15FF8" w:rsidP="00EA554C">
                                  <w:pPr>
                                    <w:pStyle w:val="Titre1"/>
                                    <w:spacing w:after="240"/>
                                    <w:jc w:val="center"/>
                                    <w:rPr>
                                      <w:sz w:val="28"/>
                                      <w:szCs w:val="20"/>
                                      <w:lang w:val="en-US"/>
                                    </w:rPr>
                                  </w:pPr>
                                  <w:bookmarkStart w:id="3" w:name="_Toc71967259"/>
                                  <w:bookmarkStart w:id="4" w:name="_Toc71967784"/>
                                  <w:bookmarkStart w:id="5" w:name="_Toc71968137"/>
                                  <w:r w:rsidRPr="00A15FF8">
                                    <w:rPr>
                                      <w:sz w:val="28"/>
                                      <w:szCs w:val="20"/>
                                      <w:lang w:val="en-US"/>
                                    </w:rPr>
                                    <w:t>Object-oriented Analysis &amp; Design with UM</w:t>
                                  </w:r>
                                  <w:bookmarkEnd w:id="3"/>
                                  <w:bookmarkEnd w:id="4"/>
                                  <w:bookmarkEnd w:id="5"/>
                                </w:p>
                                <w:p w14:paraId="542E113C" w14:textId="73FAB5F4" w:rsidR="0051019E" w:rsidRPr="00A15FF8" w:rsidRDefault="00A15FF8" w:rsidP="00EA554C">
                                  <w:pPr>
                                    <w:spacing w:after="240"/>
                                    <w:jc w:val="center"/>
                                    <w:rPr>
                                      <w:lang w:val="en-US"/>
                                    </w:rPr>
                                  </w:pPr>
                                  <w:r>
                                    <w:rPr>
                                      <w:lang w:val="en-US"/>
                                    </w:rPr>
                                    <w:t>M</w:t>
                                  </w:r>
                                  <w:r w:rsidR="00EA554C">
                                    <w:rPr>
                                      <w:lang w:val="en-US"/>
                                    </w:rPr>
                                    <w:t>. KMIMECH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972C06" id="Zone de texte 13" o:spid="_x0000_s1029" type="#_x0000_t202" style="width:303pt;height: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y5SOgIAAGAEAAAOAAAAZHJzL2Uyb0RvYy54bWysVMtu2zAQvBfoPxC81/IrjitYDtwELgoE&#10;SQCnCNAbTVG2AInLkrQl92v6Lf2yDinbMdKeil6oJXe5j5mhZjdtXbG9sq4knfFBr8+Z0pLyUm8y&#10;/vV5+WHKmfNC56IirTJ+UI7fzN+/mzUmVUPaUpUry5BEu7QxGd96b9IkcXKrauF6ZJSGsyBbC4+t&#10;3SS5FQ2y11Uy7PcnSUM2N5akcg6nd52Tz2P+olDSPxaFU55VGUdvPq42ruuwJvOZSDdWmG0pj22I&#10;f+iiFqVG0XOqO+EF29nyj1R1KS05KnxPUp1QUZRSxRkwzaD/ZprVVhgVZwE4zpxhcv8vrXzYP1lW&#10;5uBuxJkWNTj6BqZYrphXrVe/fsIBlBrjUgSvDMJ9+4la3DidOxyG4dvC1uGLsRj8wPtwxhi5mMTh&#10;aDqeDvpwSfiuR5MJbKRPXm8b6/xnRTULRsYtOIzQiv29813oKSQU07QsqyryWGnWZHwyuurHC2cP&#10;klcaNcIMXa/B8u26jZOf51tTfsB4ljqZOCOXJXq4F84/CQtdoG1o3T9iKSpCLTpanG3J/vjbeYgH&#10;XfBy1kBnGXffd8IqzqovGkR+HIzHQZhxM766HmJjLz3rS4/e1bcEKQ/wqoyMZoj31cksLNUveBKL&#10;UBUuoSVqZ9yfzFvfqR9PSqrFIgZBikb4e70yMqQOqAaEn9sXYc2RhiCGBzopUqRv2OhiOz4WO09F&#10;GakKOHeoHuGHjCPZxycX3snlPka9/hjmvwEAAP//AwBQSwMEFAAGAAgAAAAhAMxPf3vbAAAABQEA&#10;AA8AAABkcnMvZG93bnJldi54bWxMj0FLw0AQhe9C/8MyBW9204KhxGxKCRRB9NDai7dJdpoEs7Mx&#10;u22jv97Ri16GebzHm2/yzeR6daExdJ4NLBcJKOLa244bA8fX3d0aVIjIFnvPZOCTAmyK2U2OmfVX&#10;3tPlEBslJRwyNNDGOGRah7olh2HhB2LxTn50GEWOjbYjXqXc9XqVJKl22LFcaHGgsqX6/XB2Bp7K&#10;3Qvuq5Vbf/Xl4/NpO3wc3+6NuZ1P2wdQkab4F4YffEGHQpgqf2YbVG9AHom/U7w0SUVWElrKootc&#10;/6cvvgEAAP//AwBQSwECLQAUAAYACAAAACEAtoM4kv4AAADhAQAAEwAAAAAAAAAAAAAAAAAAAAAA&#10;W0NvbnRlbnRfVHlwZXNdLnhtbFBLAQItABQABgAIAAAAIQA4/SH/1gAAAJQBAAALAAAAAAAAAAAA&#10;AAAAAC8BAABfcmVscy8ucmVsc1BLAQItABQABgAIAAAAIQAS2y5SOgIAAGAEAAAOAAAAAAAAAAAA&#10;AAAAAC4CAABkcnMvZTJvRG9jLnhtbFBLAQItABQABgAIAAAAIQDMT3972wAAAAUBAAAPAAAAAAAA&#10;AAAAAAAAAJQEAABkcnMvZG93bnJldi54bWxQSwUGAAAAAAQABADzAAAAnAUAAAAA&#10;" filled="f" stroked="f" strokeweight=".5pt">
                      <v:textbox>
                        <w:txbxContent>
                          <w:p w14:paraId="5D109674" w14:textId="520BB94A" w:rsidR="0051019E" w:rsidRPr="00A15FF8" w:rsidRDefault="00A15FF8" w:rsidP="006C4270">
                            <w:pPr>
                              <w:jc w:val="center"/>
                              <w:rPr>
                                <w:lang w:val="en-US"/>
                              </w:rPr>
                            </w:pPr>
                            <w:bookmarkStart w:id="6" w:name="_Toc71967258"/>
                            <w:r w:rsidRPr="00A15FF8">
                              <w:rPr>
                                <w:lang w:val="en-US"/>
                              </w:rPr>
                              <w:t>Object-oriented Analysis &amp; Design with UM</w:t>
                            </w:r>
                            <w:r w:rsidR="006C4270">
                              <w:rPr>
                                <w:lang w:val="en-US"/>
                              </w:rPr>
                              <w:t>L</w:t>
                            </w:r>
                          </w:p>
                          <w:p w14:paraId="6068D361" w14:textId="77777777" w:rsidR="0051019E" w:rsidRPr="00A15FF8" w:rsidRDefault="00A15FF8" w:rsidP="00EA554C">
                            <w:pPr>
                              <w:spacing w:after="240"/>
                              <w:jc w:val="center"/>
                              <w:rPr>
                                <w:lang w:val="en-US"/>
                              </w:rPr>
                            </w:pPr>
                            <w:r>
                              <w:rPr>
                                <w:lang w:val="en-US"/>
                              </w:rPr>
                              <w:t>M</w:t>
                            </w:r>
                            <w:r w:rsidR="00EA554C">
                              <w:rPr>
                                <w:lang w:val="en-US"/>
                              </w:rPr>
                              <w:t>. KMIMECH</w:t>
                            </w:r>
                          </w:p>
                          <w:p w14:paraId="30821804" w14:textId="77777777" w:rsidR="002733A8" w:rsidRPr="00152F4B" w:rsidRDefault="002733A8">
                            <w:pPr>
                              <w:rPr>
                                <w:lang w:val="en-US"/>
                              </w:rPr>
                            </w:pPr>
                          </w:p>
                          <w:p w14:paraId="09E01AE3" w14:textId="77777777" w:rsidR="0051019E" w:rsidRPr="00A15FF8" w:rsidRDefault="00A15FF8" w:rsidP="00EA554C">
                            <w:pPr>
                              <w:pStyle w:val="Titre1"/>
                              <w:spacing w:after="240"/>
                              <w:jc w:val="center"/>
                              <w:rPr>
                                <w:sz w:val="28"/>
                                <w:szCs w:val="20"/>
                                <w:lang w:val="en-US"/>
                              </w:rPr>
                            </w:pPr>
                            <w:r w:rsidRPr="00A15FF8">
                              <w:rPr>
                                <w:sz w:val="28"/>
                                <w:szCs w:val="20"/>
                                <w:lang w:val="en-US"/>
                              </w:rPr>
                              <w:t>Object-oriented Analysis &amp; Design with UM</w:t>
                            </w:r>
                          </w:p>
                          <w:p w14:paraId="75742A3D" w14:textId="77777777" w:rsidR="0051019E" w:rsidRPr="00A15FF8" w:rsidRDefault="00A15FF8" w:rsidP="00EA554C">
                            <w:pPr>
                              <w:spacing w:after="240"/>
                              <w:jc w:val="center"/>
                              <w:rPr>
                                <w:lang w:val="en-US"/>
                              </w:rPr>
                            </w:pPr>
                            <w:r>
                              <w:rPr>
                                <w:lang w:val="en-US"/>
                              </w:rPr>
                              <w:t>M</w:t>
                            </w:r>
                            <w:r w:rsidR="00EA554C">
                              <w:rPr>
                                <w:lang w:val="en-US"/>
                              </w:rPr>
                              <w:t>. KMIMECH</w:t>
                            </w:r>
                          </w:p>
                          <w:p w14:paraId="048553B6" w14:textId="77777777" w:rsidR="002733A8" w:rsidRPr="00152F4B" w:rsidRDefault="002733A8">
                            <w:pPr>
                              <w:rPr>
                                <w:lang w:val="en-US"/>
                              </w:rPr>
                            </w:pPr>
                          </w:p>
                          <w:p w14:paraId="09E90FD0" w14:textId="77777777" w:rsidR="0051019E" w:rsidRPr="00A15FF8" w:rsidRDefault="00A15FF8" w:rsidP="006C4270">
                            <w:pPr>
                              <w:jc w:val="center"/>
                              <w:rPr>
                                <w:lang w:val="en-US"/>
                              </w:rPr>
                            </w:pPr>
                            <w:r w:rsidRPr="00A15FF8">
                              <w:rPr>
                                <w:lang w:val="en-US"/>
                              </w:rPr>
                              <w:t>Object-oriented Analysis &amp; Design with UM</w:t>
                            </w:r>
                            <w:r w:rsidR="006C4270">
                              <w:rPr>
                                <w:lang w:val="en-US"/>
                              </w:rPr>
                              <w:t>L</w:t>
                            </w:r>
                          </w:p>
                          <w:p w14:paraId="4D1055DC" w14:textId="77777777" w:rsidR="0051019E" w:rsidRPr="00A15FF8" w:rsidRDefault="00A15FF8" w:rsidP="00EA554C">
                            <w:pPr>
                              <w:spacing w:after="240"/>
                              <w:jc w:val="center"/>
                              <w:rPr>
                                <w:lang w:val="en-US"/>
                              </w:rPr>
                            </w:pPr>
                            <w:r>
                              <w:rPr>
                                <w:lang w:val="en-US"/>
                              </w:rPr>
                              <w:t>M</w:t>
                            </w:r>
                            <w:r w:rsidR="00EA554C">
                              <w:rPr>
                                <w:lang w:val="en-US"/>
                              </w:rPr>
                              <w:t>. KMIMECH</w:t>
                            </w:r>
                          </w:p>
                          <w:p w14:paraId="06BAB4B6" w14:textId="77777777" w:rsidR="002733A8" w:rsidRPr="000A5418" w:rsidRDefault="002733A8">
                            <w:pPr>
                              <w:rPr>
                                <w:lang w:val="en-US"/>
                              </w:rPr>
                            </w:pPr>
                          </w:p>
                          <w:p w14:paraId="43B37126" w14:textId="77777777" w:rsidR="0051019E" w:rsidRPr="00A15FF8" w:rsidRDefault="00A15FF8" w:rsidP="00EA554C">
                            <w:pPr>
                              <w:pStyle w:val="Titre1"/>
                              <w:spacing w:after="240"/>
                              <w:jc w:val="center"/>
                              <w:rPr>
                                <w:sz w:val="28"/>
                                <w:szCs w:val="20"/>
                                <w:lang w:val="en-US"/>
                              </w:rPr>
                            </w:pPr>
                            <w:r w:rsidRPr="00A15FF8">
                              <w:rPr>
                                <w:sz w:val="28"/>
                                <w:szCs w:val="20"/>
                                <w:lang w:val="en-US"/>
                              </w:rPr>
                              <w:t>Object-oriented Analysis &amp; Design with UM</w:t>
                            </w:r>
                          </w:p>
                          <w:p w14:paraId="5608A023" w14:textId="77777777" w:rsidR="0051019E" w:rsidRPr="00A15FF8" w:rsidRDefault="00A15FF8" w:rsidP="00EA554C">
                            <w:pPr>
                              <w:spacing w:after="240"/>
                              <w:jc w:val="center"/>
                              <w:rPr>
                                <w:lang w:val="en-US"/>
                              </w:rPr>
                            </w:pPr>
                            <w:r>
                              <w:rPr>
                                <w:lang w:val="en-US"/>
                              </w:rPr>
                              <w:t>M</w:t>
                            </w:r>
                            <w:r w:rsidR="00EA554C">
                              <w:rPr>
                                <w:lang w:val="en-US"/>
                              </w:rPr>
                              <w:t>. KMIMECH</w:t>
                            </w:r>
                          </w:p>
                          <w:p w14:paraId="23F436AF" w14:textId="77777777" w:rsidR="008E2929" w:rsidRPr="00BC35B0" w:rsidRDefault="008E2929">
                            <w:pPr>
                              <w:rPr>
                                <w:lang w:val="en-US"/>
                              </w:rPr>
                            </w:pPr>
                          </w:p>
                          <w:p w14:paraId="3938235D" w14:textId="6AE2947D" w:rsidR="0051019E" w:rsidRPr="00A15FF8" w:rsidRDefault="00A15FF8" w:rsidP="006C4270">
                            <w:pPr>
                              <w:jc w:val="center"/>
                              <w:rPr>
                                <w:lang w:val="en-US"/>
                              </w:rPr>
                            </w:pPr>
                            <w:r w:rsidRPr="00A15FF8">
                              <w:rPr>
                                <w:lang w:val="en-US"/>
                              </w:rPr>
                              <w:t>Object-oriented Analysis &amp; Design with UM</w:t>
                            </w:r>
                            <w:r w:rsidR="006C4270">
                              <w:rPr>
                                <w:lang w:val="en-US"/>
                              </w:rPr>
                              <w:t>L</w:t>
                            </w:r>
                          </w:p>
                          <w:p w14:paraId="39B1801A" w14:textId="77777777" w:rsidR="0051019E" w:rsidRPr="00A15FF8" w:rsidRDefault="00A15FF8" w:rsidP="00EA554C">
                            <w:pPr>
                              <w:spacing w:after="240"/>
                              <w:jc w:val="center"/>
                              <w:rPr>
                                <w:lang w:val="en-US"/>
                              </w:rPr>
                            </w:pPr>
                            <w:r>
                              <w:rPr>
                                <w:lang w:val="en-US"/>
                              </w:rPr>
                              <w:t>M</w:t>
                            </w:r>
                            <w:r w:rsidR="00EA554C">
                              <w:rPr>
                                <w:lang w:val="en-US"/>
                              </w:rPr>
                              <w:t>. KMIMECH</w:t>
                            </w:r>
                          </w:p>
                          <w:p w14:paraId="698C2CB3" w14:textId="77777777" w:rsidR="002733A8" w:rsidRPr="00152F4B" w:rsidRDefault="002733A8">
                            <w:pPr>
                              <w:rPr>
                                <w:lang w:val="en-US"/>
                              </w:rPr>
                            </w:pPr>
                          </w:p>
                          <w:p w14:paraId="419BC544" w14:textId="502D53F9" w:rsidR="0051019E" w:rsidRPr="00A15FF8" w:rsidRDefault="00A15FF8" w:rsidP="00EA554C">
                            <w:pPr>
                              <w:pStyle w:val="Titre1"/>
                              <w:spacing w:after="240"/>
                              <w:jc w:val="center"/>
                              <w:rPr>
                                <w:sz w:val="28"/>
                                <w:szCs w:val="20"/>
                                <w:lang w:val="en-US"/>
                              </w:rPr>
                            </w:pPr>
                            <w:bookmarkStart w:id="7" w:name="_Toc71968036"/>
                            <w:bookmarkStart w:id="8" w:name="_Toc71968136"/>
                            <w:r w:rsidRPr="00A15FF8">
                              <w:rPr>
                                <w:sz w:val="28"/>
                                <w:szCs w:val="20"/>
                                <w:lang w:val="en-US"/>
                              </w:rPr>
                              <w:t>Object-oriented Analysis &amp; Design with UM</w:t>
                            </w:r>
                            <w:bookmarkEnd w:id="7"/>
                            <w:bookmarkEnd w:id="8"/>
                          </w:p>
                          <w:p w14:paraId="0FEB8D4F" w14:textId="77777777" w:rsidR="0051019E" w:rsidRPr="00A15FF8" w:rsidRDefault="00A15FF8" w:rsidP="00EA554C">
                            <w:pPr>
                              <w:spacing w:after="240"/>
                              <w:jc w:val="center"/>
                              <w:rPr>
                                <w:lang w:val="en-US"/>
                              </w:rPr>
                            </w:pPr>
                            <w:r>
                              <w:rPr>
                                <w:lang w:val="en-US"/>
                              </w:rPr>
                              <w:t>M</w:t>
                            </w:r>
                            <w:r w:rsidR="00EA554C">
                              <w:rPr>
                                <w:lang w:val="en-US"/>
                              </w:rPr>
                              <w:t>. KMIMECH</w:t>
                            </w:r>
                          </w:p>
                          <w:p w14:paraId="5A98CDBD" w14:textId="77777777" w:rsidR="002733A8" w:rsidRPr="00152F4B" w:rsidRDefault="002733A8">
                            <w:pPr>
                              <w:rPr>
                                <w:lang w:val="en-US"/>
                              </w:rPr>
                            </w:pPr>
                          </w:p>
                          <w:p w14:paraId="4869D67F" w14:textId="3319B4C9" w:rsidR="0051019E" w:rsidRPr="00A15FF8" w:rsidRDefault="00A15FF8" w:rsidP="006C4270">
                            <w:pPr>
                              <w:jc w:val="center"/>
                              <w:rPr>
                                <w:lang w:val="en-US"/>
                              </w:rPr>
                            </w:pPr>
                            <w:r w:rsidRPr="00A15FF8">
                              <w:rPr>
                                <w:lang w:val="en-US"/>
                              </w:rPr>
                              <w:t>Object-oriented Analysis &amp; Design with UM</w:t>
                            </w:r>
                            <w:bookmarkEnd w:id="6"/>
                            <w:r w:rsidR="006C4270">
                              <w:rPr>
                                <w:lang w:val="en-US"/>
                              </w:rPr>
                              <w:t>L</w:t>
                            </w:r>
                          </w:p>
                          <w:p w14:paraId="1F56B0D6" w14:textId="77777777" w:rsidR="0051019E" w:rsidRPr="00A15FF8" w:rsidRDefault="00A15FF8" w:rsidP="00EA554C">
                            <w:pPr>
                              <w:spacing w:after="240"/>
                              <w:jc w:val="center"/>
                              <w:rPr>
                                <w:lang w:val="en-US"/>
                              </w:rPr>
                            </w:pPr>
                            <w:r>
                              <w:rPr>
                                <w:lang w:val="en-US"/>
                              </w:rPr>
                              <w:t>M</w:t>
                            </w:r>
                            <w:r w:rsidR="00EA554C">
                              <w:rPr>
                                <w:lang w:val="en-US"/>
                              </w:rPr>
                              <w:t>. KMIMECH</w:t>
                            </w:r>
                          </w:p>
                          <w:p w14:paraId="5BCACE64" w14:textId="77777777" w:rsidR="002733A8" w:rsidRPr="000A5418" w:rsidRDefault="002733A8">
                            <w:pPr>
                              <w:rPr>
                                <w:lang w:val="en-US"/>
                              </w:rPr>
                            </w:pPr>
                          </w:p>
                          <w:p w14:paraId="616AAAFA" w14:textId="0E5CCB91" w:rsidR="0051019E" w:rsidRPr="00A15FF8" w:rsidRDefault="00A15FF8" w:rsidP="00EA554C">
                            <w:pPr>
                              <w:pStyle w:val="Titre1"/>
                              <w:spacing w:after="240"/>
                              <w:jc w:val="center"/>
                              <w:rPr>
                                <w:sz w:val="28"/>
                                <w:szCs w:val="20"/>
                                <w:lang w:val="en-US"/>
                              </w:rPr>
                            </w:pPr>
                            <w:bookmarkStart w:id="9" w:name="_Toc71967259"/>
                            <w:bookmarkStart w:id="10" w:name="_Toc71967784"/>
                            <w:bookmarkStart w:id="11" w:name="_Toc71968137"/>
                            <w:r w:rsidRPr="00A15FF8">
                              <w:rPr>
                                <w:sz w:val="28"/>
                                <w:szCs w:val="20"/>
                                <w:lang w:val="en-US"/>
                              </w:rPr>
                              <w:t>Object-oriented Analysis &amp; Design with UM</w:t>
                            </w:r>
                            <w:bookmarkEnd w:id="9"/>
                            <w:bookmarkEnd w:id="10"/>
                            <w:bookmarkEnd w:id="11"/>
                          </w:p>
                          <w:p w14:paraId="542E113C" w14:textId="73FAB5F4" w:rsidR="0051019E" w:rsidRPr="00A15FF8" w:rsidRDefault="00A15FF8" w:rsidP="00EA554C">
                            <w:pPr>
                              <w:spacing w:after="240"/>
                              <w:jc w:val="center"/>
                              <w:rPr>
                                <w:lang w:val="en-US"/>
                              </w:rPr>
                            </w:pPr>
                            <w:r>
                              <w:rPr>
                                <w:lang w:val="en-US"/>
                              </w:rPr>
                              <w:t>M</w:t>
                            </w:r>
                            <w:r w:rsidR="00EA554C">
                              <w:rPr>
                                <w:lang w:val="en-US"/>
                              </w:rPr>
                              <w:t>. KMIMECH</w:t>
                            </w:r>
                          </w:p>
                        </w:txbxContent>
                      </v:textbox>
                      <w10:anchorlock/>
                    </v:shape>
                  </w:pict>
                </mc:Fallback>
              </mc:AlternateContent>
            </w:r>
          </w:p>
        </w:tc>
        <w:tc>
          <w:tcPr>
            <w:tcW w:w="4901" w:type="dxa"/>
            <w:vAlign w:val="center"/>
          </w:tcPr>
          <w:p w14:paraId="0047FAF4" w14:textId="67F06B46" w:rsidR="0051019E" w:rsidRDefault="00A15FF8" w:rsidP="0051019E">
            <w:pPr>
              <w:jc w:val="right"/>
            </w:pPr>
            <w:r>
              <w:rPr>
                <w:noProof/>
              </w:rPr>
              <w:drawing>
                <wp:inline distT="0" distB="0" distL="0" distR="0" wp14:anchorId="0D505AFD" wp14:editId="46BA0453">
                  <wp:extent cx="1428750" cy="84163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a:stretch>
                            <a:fillRect/>
                          </a:stretch>
                        </pic:blipFill>
                        <pic:spPr>
                          <a:xfrm>
                            <a:off x="0" y="0"/>
                            <a:ext cx="1443126" cy="850101"/>
                          </a:xfrm>
                          <a:prstGeom prst="rect">
                            <a:avLst/>
                          </a:prstGeom>
                        </pic:spPr>
                      </pic:pic>
                    </a:graphicData>
                  </a:graphic>
                </wp:inline>
              </w:drawing>
            </w:r>
          </w:p>
        </w:tc>
      </w:tr>
    </w:tbl>
    <w:p w14:paraId="2EA2C8E2" w14:textId="0855D6E8" w:rsidR="008A3C95" w:rsidRDefault="00A15FF8" w:rsidP="007057F4">
      <w:r>
        <w:rPr>
          <w:noProof/>
        </w:rPr>
        <w:drawing>
          <wp:anchor distT="0" distB="0" distL="114300" distR="114300" simplePos="0" relativeHeight="251663360" behindDoc="0" locked="0" layoutInCell="1" allowOverlap="1" wp14:anchorId="61CB96B3" wp14:editId="23A1AB73">
            <wp:simplePos x="0" y="0"/>
            <wp:positionH relativeFrom="column">
              <wp:posOffset>1135380</wp:posOffset>
            </wp:positionH>
            <wp:positionV relativeFrom="paragraph">
              <wp:posOffset>5791200</wp:posOffset>
            </wp:positionV>
            <wp:extent cx="1422400" cy="525780"/>
            <wp:effectExtent l="0" t="0" r="6350" b="7620"/>
            <wp:wrapThrough wrapText="bothSides">
              <wp:wrapPolygon edited="0">
                <wp:start x="2314" y="0"/>
                <wp:lineTo x="0" y="3913"/>
                <wp:lineTo x="0" y="18000"/>
                <wp:lineTo x="6943" y="21130"/>
                <wp:lineTo x="21407" y="21130"/>
                <wp:lineTo x="21407" y="1565"/>
                <wp:lineTo x="4339" y="0"/>
                <wp:lineTo x="2314" y="0"/>
              </wp:wrapPolygon>
            </wp:wrapThrough>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1"/>
                    <a:stretch>
                      <a:fillRect/>
                    </a:stretch>
                  </pic:blipFill>
                  <pic:spPr>
                    <a:xfrm>
                      <a:off x="0" y="0"/>
                      <a:ext cx="1422400" cy="525780"/>
                    </a:xfrm>
                    <a:prstGeom prst="rect">
                      <a:avLst/>
                    </a:prstGeom>
                  </pic:spPr>
                </pic:pic>
              </a:graphicData>
            </a:graphic>
            <wp14:sizeRelH relativeFrom="page">
              <wp14:pctWidth>0</wp14:pctWidth>
            </wp14:sizeRelH>
            <wp14:sizeRelV relativeFrom="page">
              <wp14:pctHeight>0</wp14:pctHeight>
            </wp14:sizeRelV>
          </wp:anchor>
        </w:drawing>
      </w:r>
      <w:r w:rsidR="002E0194">
        <w:rPr>
          <w:noProof/>
          <w:lang w:bidi="fr-FR"/>
        </w:rPr>
        <w:drawing>
          <wp:anchor distT="0" distB="0" distL="114300" distR="114300" simplePos="0" relativeHeight="251662336" behindDoc="1" locked="0" layoutInCell="1" allowOverlap="1" wp14:anchorId="21325AFB" wp14:editId="1923F458">
            <wp:simplePos x="0" y="0"/>
            <wp:positionH relativeFrom="margin">
              <wp:align>left</wp:align>
            </wp:positionH>
            <wp:positionV relativeFrom="paragraph">
              <wp:posOffset>3040380</wp:posOffset>
            </wp:positionV>
            <wp:extent cx="2330450" cy="3438525"/>
            <wp:effectExtent l="0" t="0" r="0" b="9525"/>
            <wp:wrapNone/>
            <wp:docPr id="4" name="Graphisme 4"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330450" cy="3438525"/>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bidi="fr-FR"/>
        </w:rPr>
        <w:drawing>
          <wp:anchor distT="0" distB="0" distL="114300" distR="114300" simplePos="0" relativeHeight="251661312" behindDoc="1" locked="0" layoutInCell="1" allowOverlap="1" wp14:anchorId="7D1984CE" wp14:editId="5708D822">
            <wp:simplePos x="0" y="0"/>
            <wp:positionH relativeFrom="column">
              <wp:posOffset>3376635</wp:posOffset>
            </wp:positionH>
            <wp:positionV relativeFrom="paragraph">
              <wp:posOffset>1452880</wp:posOffset>
            </wp:positionV>
            <wp:extent cx="2274015" cy="3122528"/>
            <wp:effectExtent l="0" t="0" r="0" b="1905"/>
            <wp:wrapNone/>
            <wp:docPr id="2" name="Graphisme 2"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bidi="fr-FR"/>
        </w:rPr>
        <w:drawing>
          <wp:anchor distT="0" distB="0" distL="114300" distR="114300" simplePos="0" relativeHeight="251658240" behindDoc="1" locked="0" layoutInCell="1" allowOverlap="1" wp14:anchorId="09586F97" wp14:editId="20BDA22A">
            <wp:simplePos x="0" y="0"/>
            <wp:positionH relativeFrom="column">
              <wp:posOffset>-718641</wp:posOffset>
            </wp:positionH>
            <wp:positionV relativeFrom="paragraph">
              <wp:posOffset>1620457</wp:posOffset>
            </wp:positionV>
            <wp:extent cx="5859887" cy="2490114"/>
            <wp:effectExtent l="0" t="0" r="7620" b="5715"/>
            <wp:wrapNone/>
            <wp:docPr id="1" name="Graphisme 1" descr="rectangle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Pr>
          <w:lang w:bidi="fr-FR"/>
        </w:rPr>
        <w:br w:type="page"/>
      </w:r>
    </w:p>
    <w:sdt>
      <w:sdtPr>
        <w:rPr>
          <w:rFonts w:asciiTheme="minorHAnsi" w:eastAsiaTheme="minorEastAsia" w:hAnsiTheme="minorHAnsi" w:cstheme="minorBidi"/>
          <w:bCs w:val="0"/>
          <w:caps w:val="0"/>
          <w:sz w:val="28"/>
          <w:szCs w:val="22"/>
        </w:rPr>
        <w:id w:val="-2142413880"/>
        <w:docPartObj>
          <w:docPartGallery w:val="Table of Contents"/>
          <w:docPartUnique/>
        </w:docPartObj>
      </w:sdtPr>
      <w:sdtEndPr/>
      <w:sdtContent>
        <w:p w14:paraId="21C6507D" w14:textId="43877F2E" w:rsidR="000A5418" w:rsidRDefault="000A5418">
          <w:pPr>
            <w:pStyle w:val="En-ttedetabledesmatires"/>
            <w:framePr w:wrap="around"/>
          </w:pPr>
          <w:r>
            <w:t>Table des matières</w:t>
          </w:r>
        </w:p>
        <w:p w14:paraId="5AE22C35" w14:textId="002F351B" w:rsidR="000A5418" w:rsidRDefault="000A5418" w:rsidP="000A5418">
          <w:pPr>
            <w:pStyle w:val="TM1"/>
            <w:rPr>
              <w:rStyle w:val="Lienhypertexte"/>
              <w:noProof/>
            </w:rPr>
          </w:pPr>
          <w:r>
            <w:fldChar w:fldCharType="begin"/>
          </w:r>
          <w:r>
            <w:instrText xml:space="preserve"> TOC \o "1-3" \h \z \u </w:instrText>
          </w:r>
          <w:r>
            <w:fldChar w:fldCharType="separate"/>
          </w:r>
          <w:hyperlink w:anchor="_Toc71968138" w:history="1">
            <w:r w:rsidRPr="00210F8D">
              <w:rPr>
                <w:rStyle w:val="Lienhypertexte"/>
                <w:noProof/>
                <w:lang w:bidi="fr-FR"/>
              </w:rPr>
              <w:t>Thème &amp; Sujet</w:t>
            </w:r>
            <w:r>
              <w:rPr>
                <w:noProof/>
                <w:webHidden/>
              </w:rPr>
              <w:tab/>
              <w:t>……………………………………………………………………………………………………</w:t>
            </w:r>
            <w:r>
              <w:rPr>
                <w:noProof/>
                <w:webHidden/>
              </w:rPr>
              <w:fldChar w:fldCharType="begin"/>
            </w:r>
            <w:r>
              <w:rPr>
                <w:noProof/>
                <w:webHidden/>
              </w:rPr>
              <w:instrText xml:space="preserve"> PAGEREF _Toc71968138 \h </w:instrText>
            </w:r>
            <w:r>
              <w:rPr>
                <w:noProof/>
                <w:webHidden/>
              </w:rPr>
            </w:r>
            <w:r>
              <w:rPr>
                <w:noProof/>
                <w:webHidden/>
              </w:rPr>
              <w:fldChar w:fldCharType="separate"/>
            </w:r>
            <w:r>
              <w:rPr>
                <w:noProof/>
                <w:webHidden/>
              </w:rPr>
              <w:t>2</w:t>
            </w:r>
            <w:r>
              <w:rPr>
                <w:noProof/>
                <w:webHidden/>
              </w:rPr>
              <w:fldChar w:fldCharType="end"/>
            </w:r>
          </w:hyperlink>
        </w:p>
        <w:p w14:paraId="194E57E7" w14:textId="42FCAAEC" w:rsidR="000A5418" w:rsidRDefault="00925503" w:rsidP="000A5418">
          <w:pPr>
            <w:pStyle w:val="TM1"/>
            <w:rPr>
              <w:b w:val="0"/>
              <w:noProof/>
              <w:color w:val="auto"/>
              <w:sz w:val="22"/>
              <w:lang w:eastAsia="fr-FR"/>
            </w:rPr>
          </w:pPr>
          <w:hyperlink w:anchor="_Toc71968140" w:history="1">
            <w:r w:rsidR="000A5418" w:rsidRPr="00210F8D">
              <w:rPr>
                <w:rStyle w:val="Lienhypertexte"/>
                <w:noProof/>
                <w:lang w:bidi="fr-FR"/>
              </w:rPr>
              <w:t>Maquettage</w:t>
            </w:r>
            <w:r w:rsidR="000A5418">
              <w:rPr>
                <w:noProof/>
                <w:webHidden/>
              </w:rPr>
              <w:tab/>
              <w:t>……………………………………………………………………………………………………….</w:t>
            </w:r>
            <w:r w:rsidR="000A5418">
              <w:rPr>
                <w:noProof/>
                <w:webHidden/>
              </w:rPr>
              <w:fldChar w:fldCharType="begin"/>
            </w:r>
            <w:r w:rsidR="000A5418">
              <w:rPr>
                <w:noProof/>
                <w:webHidden/>
              </w:rPr>
              <w:instrText xml:space="preserve"> PAGEREF _Toc71968140 \h </w:instrText>
            </w:r>
            <w:r w:rsidR="000A5418">
              <w:rPr>
                <w:noProof/>
                <w:webHidden/>
              </w:rPr>
            </w:r>
            <w:r w:rsidR="000A5418">
              <w:rPr>
                <w:noProof/>
                <w:webHidden/>
              </w:rPr>
              <w:fldChar w:fldCharType="separate"/>
            </w:r>
            <w:r w:rsidR="000A5418">
              <w:rPr>
                <w:noProof/>
                <w:webHidden/>
              </w:rPr>
              <w:t>3</w:t>
            </w:r>
            <w:r w:rsidR="000A5418">
              <w:rPr>
                <w:noProof/>
                <w:webHidden/>
              </w:rPr>
              <w:fldChar w:fldCharType="end"/>
            </w:r>
          </w:hyperlink>
        </w:p>
        <w:p w14:paraId="31C6C5D2" w14:textId="683E8818" w:rsidR="000A5418" w:rsidRDefault="00925503" w:rsidP="000A5418">
          <w:pPr>
            <w:pStyle w:val="TM2"/>
            <w:ind w:left="720"/>
            <w:rPr>
              <w:b w:val="0"/>
              <w:noProof/>
              <w:color w:val="auto"/>
              <w:sz w:val="22"/>
              <w:lang w:eastAsia="fr-FR"/>
            </w:rPr>
          </w:pPr>
          <w:hyperlink w:anchor="_Toc71968139" w:history="1">
            <w:r w:rsidR="000A5418" w:rsidRPr="00210F8D">
              <w:rPr>
                <w:rStyle w:val="Lienhypertexte"/>
                <w:noProof/>
              </w:rPr>
              <w:t>Page d’accueil</w:t>
            </w:r>
            <w:r w:rsidR="000A5418">
              <w:rPr>
                <w:noProof/>
                <w:webHidden/>
              </w:rPr>
              <w:tab/>
              <w:t>…………………………………………………………………………………………..</w:t>
            </w:r>
            <w:r w:rsidR="000A5418">
              <w:rPr>
                <w:noProof/>
                <w:webHidden/>
              </w:rPr>
              <w:fldChar w:fldCharType="begin"/>
            </w:r>
            <w:r w:rsidR="000A5418">
              <w:rPr>
                <w:noProof/>
                <w:webHidden/>
              </w:rPr>
              <w:instrText xml:space="preserve"> PAGEREF _Toc71968139 \h </w:instrText>
            </w:r>
            <w:r w:rsidR="000A5418">
              <w:rPr>
                <w:noProof/>
                <w:webHidden/>
              </w:rPr>
            </w:r>
            <w:r w:rsidR="000A5418">
              <w:rPr>
                <w:noProof/>
                <w:webHidden/>
              </w:rPr>
              <w:fldChar w:fldCharType="separate"/>
            </w:r>
            <w:r w:rsidR="000A5418">
              <w:rPr>
                <w:noProof/>
                <w:webHidden/>
              </w:rPr>
              <w:t>3</w:t>
            </w:r>
            <w:r w:rsidR="000A5418">
              <w:rPr>
                <w:noProof/>
                <w:webHidden/>
              </w:rPr>
              <w:fldChar w:fldCharType="end"/>
            </w:r>
          </w:hyperlink>
        </w:p>
        <w:p w14:paraId="5C1E8E93" w14:textId="77030CCF" w:rsidR="000A5418" w:rsidRDefault="00925503" w:rsidP="000A5418">
          <w:pPr>
            <w:pStyle w:val="TM2"/>
            <w:ind w:left="720"/>
            <w:rPr>
              <w:b w:val="0"/>
              <w:noProof/>
              <w:color w:val="auto"/>
              <w:sz w:val="22"/>
              <w:lang w:eastAsia="fr-FR"/>
            </w:rPr>
          </w:pPr>
          <w:hyperlink w:anchor="_Toc71968141" w:history="1">
            <w:r w:rsidR="000A5418" w:rsidRPr="00210F8D">
              <w:rPr>
                <w:rStyle w:val="Lienhypertexte"/>
                <w:noProof/>
              </w:rPr>
              <w:t>Page de prise de rendez-vous</w:t>
            </w:r>
            <w:r w:rsidR="000A5418">
              <w:rPr>
                <w:noProof/>
                <w:webHidden/>
              </w:rPr>
              <w:tab/>
              <w:t>……………………………………………………………………</w:t>
            </w:r>
            <w:r w:rsidR="000A5418">
              <w:rPr>
                <w:noProof/>
                <w:webHidden/>
              </w:rPr>
              <w:fldChar w:fldCharType="begin"/>
            </w:r>
            <w:r w:rsidR="000A5418">
              <w:rPr>
                <w:noProof/>
                <w:webHidden/>
              </w:rPr>
              <w:instrText xml:space="preserve"> PAGEREF _Toc71968141 \h </w:instrText>
            </w:r>
            <w:r w:rsidR="000A5418">
              <w:rPr>
                <w:noProof/>
                <w:webHidden/>
              </w:rPr>
            </w:r>
            <w:r w:rsidR="000A5418">
              <w:rPr>
                <w:noProof/>
                <w:webHidden/>
              </w:rPr>
              <w:fldChar w:fldCharType="separate"/>
            </w:r>
            <w:r w:rsidR="000A5418">
              <w:rPr>
                <w:noProof/>
                <w:webHidden/>
              </w:rPr>
              <w:t>4</w:t>
            </w:r>
            <w:r w:rsidR="000A5418">
              <w:rPr>
                <w:noProof/>
                <w:webHidden/>
              </w:rPr>
              <w:fldChar w:fldCharType="end"/>
            </w:r>
          </w:hyperlink>
        </w:p>
        <w:p w14:paraId="7C093404" w14:textId="177618FA" w:rsidR="000A5418" w:rsidRDefault="00925503" w:rsidP="000A5418">
          <w:pPr>
            <w:pStyle w:val="TM2"/>
            <w:ind w:left="720"/>
            <w:rPr>
              <w:rStyle w:val="Lienhypertexte"/>
              <w:noProof/>
            </w:rPr>
          </w:pPr>
          <w:hyperlink w:anchor="_Toc71968143" w:history="1">
            <w:r w:rsidR="000A5418" w:rsidRPr="00210F8D">
              <w:rPr>
                <w:rStyle w:val="Lienhypertexte"/>
                <w:noProof/>
              </w:rPr>
              <w:t>Page de documentation sur statistiques</w:t>
            </w:r>
            <w:r w:rsidR="000A5418">
              <w:rPr>
                <w:noProof/>
                <w:webHidden/>
              </w:rPr>
              <w:t>……………………………………………………</w:t>
            </w:r>
            <w:r w:rsidR="000A5418">
              <w:rPr>
                <w:noProof/>
                <w:webHidden/>
              </w:rPr>
              <w:fldChar w:fldCharType="begin"/>
            </w:r>
            <w:r w:rsidR="000A5418">
              <w:rPr>
                <w:noProof/>
                <w:webHidden/>
              </w:rPr>
              <w:instrText xml:space="preserve"> PAGEREF _Toc71968143 \h </w:instrText>
            </w:r>
            <w:r w:rsidR="000A5418">
              <w:rPr>
                <w:noProof/>
                <w:webHidden/>
              </w:rPr>
            </w:r>
            <w:r w:rsidR="000A5418">
              <w:rPr>
                <w:noProof/>
                <w:webHidden/>
              </w:rPr>
              <w:fldChar w:fldCharType="separate"/>
            </w:r>
            <w:r w:rsidR="000A5418">
              <w:rPr>
                <w:noProof/>
                <w:webHidden/>
              </w:rPr>
              <w:t>5</w:t>
            </w:r>
            <w:r w:rsidR="000A5418">
              <w:rPr>
                <w:noProof/>
                <w:webHidden/>
              </w:rPr>
              <w:fldChar w:fldCharType="end"/>
            </w:r>
          </w:hyperlink>
        </w:p>
        <w:p w14:paraId="2F238ED3" w14:textId="45ACBCE4" w:rsidR="000A5418" w:rsidRDefault="00925503" w:rsidP="000A5418">
          <w:pPr>
            <w:pStyle w:val="TM1"/>
            <w:rPr>
              <w:b w:val="0"/>
              <w:noProof/>
              <w:color w:val="auto"/>
              <w:sz w:val="22"/>
              <w:lang w:eastAsia="fr-FR"/>
            </w:rPr>
          </w:pPr>
          <w:hyperlink w:anchor="_Toc71968146" w:history="1">
            <w:r w:rsidR="000A5418" w:rsidRPr="00210F8D">
              <w:rPr>
                <w:rStyle w:val="Lienhypertexte"/>
                <w:noProof/>
                <w:lang w:bidi="fr-FR"/>
              </w:rPr>
              <w:t>Modélisation</w:t>
            </w:r>
            <w:r w:rsidR="000A5418">
              <w:rPr>
                <w:noProof/>
                <w:webHidden/>
              </w:rPr>
              <w:tab/>
              <w:t>………………………………………………………………………………………………………</w:t>
            </w:r>
            <w:r w:rsidR="000A5418">
              <w:rPr>
                <w:noProof/>
                <w:webHidden/>
              </w:rPr>
              <w:fldChar w:fldCharType="begin"/>
            </w:r>
            <w:r w:rsidR="000A5418">
              <w:rPr>
                <w:noProof/>
                <w:webHidden/>
              </w:rPr>
              <w:instrText xml:space="preserve"> PAGEREF _Toc71968146 \h </w:instrText>
            </w:r>
            <w:r w:rsidR="000A5418">
              <w:rPr>
                <w:noProof/>
                <w:webHidden/>
              </w:rPr>
            </w:r>
            <w:r w:rsidR="000A5418">
              <w:rPr>
                <w:noProof/>
                <w:webHidden/>
              </w:rPr>
              <w:fldChar w:fldCharType="separate"/>
            </w:r>
            <w:r w:rsidR="000A5418">
              <w:rPr>
                <w:noProof/>
                <w:webHidden/>
              </w:rPr>
              <w:t>6</w:t>
            </w:r>
            <w:r w:rsidR="000A5418">
              <w:rPr>
                <w:noProof/>
                <w:webHidden/>
              </w:rPr>
              <w:fldChar w:fldCharType="end"/>
            </w:r>
          </w:hyperlink>
        </w:p>
        <w:p w14:paraId="6D173709" w14:textId="237CC165" w:rsidR="000A5418" w:rsidRDefault="00925503" w:rsidP="000A5418">
          <w:pPr>
            <w:pStyle w:val="TM2"/>
            <w:ind w:left="720"/>
            <w:rPr>
              <w:b w:val="0"/>
              <w:noProof/>
              <w:color w:val="auto"/>
              <w:sz w:val="22"/>
              <w:lang w:eastAsia="fr-FR"/>
            </w:rPr>
          </w:pPr>
          <w:hyperlink w:anchor="_Toc71968145" w:history="1">
            <w:r w:rsidR="000A5418" w:rsidRPr="00210F8D">
              <w:rPr>
                <w:rStyle w:val="Lienhypertexte"/>
                <w:noProof/>
                <w:lang w:bidi="fr-FR"/>
              </w:rPr>
              <w:t>Diagramme de Classe</w:t>
            </w:r>
            <w:r w:rsidR="000A5418">
              <w:rPr>
                <w:noProof/>
                <w:webHidden/>
              </w:rPr>
              <w:tab/>
              <w:t>………………………………………………………………………………..</w:t>
            </w:r>
            <w:r w:rsidR="000A5418">
              <w:rPr>
                <w:noProof/>
                <w:webHidden/>
              </w:rPr>
              <w:fldChar w:fldCharType="begin"/>
            </w:r>
            <w:r w:rsidR="000A5418">
              <w:rPr>
                <w:noProof/>
                <w:webHidden/>
              </w:rPr>
              <w:instrText xml:space="preserve"> PAGEREF _Toc71968145 \h </w:instrText>
            </w:r>
            <w:r w:rsidR="000A5418">
              <w:rPr>
                <w:noProof/>
                <w:webHidden/>
              </w:rPr>
            </w:r>
            <w:r w:rsidR="000A5418">
              <w:rPr>
                <w:noProof/>
                <w:webHidden/>
              </w:rPr>
              <w:fldChar w:fldCharType="separate"/>
            </w:r>
            <w:r w:rsidR="000A5418">
              <w:rPr>
                <w:noProof/>
                <w:webHidden/>
              </w:rPr>
              <w:t>6</w:t>
            </w:r>
            <w:r w:rsidR="000A5418">
              <w:rPr>
                <w:noProof/>
                <w:webHidden/>
              </w:rPr>
              <w:fldChar w:fldCharType="end"/>
            </w:r>
          </w:hyperlink>
        </w:p>
        <w:p w14:paraId="637D61D8" w14:textId="04891F98" w:rsidR="000A5418" w:rsidRDefault="00925503" w:rsidP="000A5418">
          <w:pPr>
            <w:pStyle w:val="TM2"/>
            <w:ind w:left="720"/>
            <w:rPr>
              <w:b w:val="0"/>
              <w:noProof/>
              <w:color w:val="auto"/>
              <w:sz w:val="22"/>
              <w:lang w:eastAsia="fr-FR"/>
            </w:rPr>
          </w:pPr>
          <w:hyperlink w:anchor="_Toc71968147" w:history="1">
            <w:r w:rsidR="000A5418" w:rsidRPr="00210F8D">
              <w:rPr>
                <w:rStyle w:val="Lienhypertexte"/>
                <w:noProof/>
                <w:lang w:bidi="fr-FR"/>
              </w:rPr>
              <w:t>Diagramme de Cas d’Utilisation</w:t>
            </w:r>
            <w:r w:rsidR="000A5418">
              <w:rPr>
                <w:noProof/>
                <w:webHidden/>
              </w:rPr>
              <w:tab/>
              <w:t>……………………………………………………</w:t>
            </w:r>
            <w:r w:rsidR="0024111E">
              <w:rPr>
                <w:noProof/>
                <w:webHidden/>
              </w:rPr>
              <w:t>.</w:t>
            </w:r>
            <w:r w:rsidR="000A5418">
              <w:rPr>
                <w:noProof/>
                <w:webHidden/>
              </w:rPr>
              <w:t>…………..</w:t>
            </w:r>
            <w:r w:rsidR="000A5418">
              <w:rPr>
                <w:noProof/>
                <w:webHidden/>
              </w:rPr>
              <w:fldChar w:fldCharType="begin"/>
            </w:r>
            <w:r w:rsidR="000A5418">
              <w:rPr>
                <w:noProof/>
                <w:webHidden/>
              </w:rPr>
              <w:instrText xml:space="preserve"> PAGEREF _Toc71968147 \h </w:instrText>
            </w:r>
            <w:r w:rsidR="000A5418">
              <w:rPr>
                <w:noProof/>
                <w:webHidden/>
              </w:rPr>
            </w:r>
            <w:r w:rsidR="000A5418">
              <w:rPr>
                <w:noProof/>
                <w:webHidden/>
              </w:rPr>
              <w:fldChar w:fldCharType="separate"/>
            </w:r>
            <w:r w:rsidR="000A5418">
              <w:rPr>
                <w:noProof/>
                <w:webHidden/>
              </w:rPr>
              <w:t>7</w:t>
            </w:r>
            <w:r w:rsidR="000A5418">
              <w:rPr>
                <w:noProof/>
                <w:webHidden/>
              </w:rPr>
              <w:fldChar w:fldCharType="end"/>
            </w:r>
          </w:hyperlink>
        </w:p>
        <w:p w14:paraId="21EA7E56" w14:textId="71207082" w:rsidR="000A5418" w:rsidRDefault="00925503" w:rsidP="000A5418">
          <w:pPr>
            <w:pStyle w:val="TM2"/>
            <w:ind w:left="720"/>
            <w:rPr>
              <w:rStyle w:val="Lienhypertexte"/>
              <w:noProof/>
            </w:rPr>
          </w:pPr>
          <w:hyperlink w:anchor="_Toc71968150" w:history="1">
            <w:r w:rsidR="000A5418" w:rsidRPr="00210F8D">
              <w:rPr>
                <w:rStyle w:val="Lienhypertexte"/>
                <w:noProof/>
              </w:rPr>
              <w:t>Diagramme</w:t>
            </w:r>
            <w:r w:rsidR="0024111E">
              <w:rPr>
                <w:rStyle w:val="Lienhypertexte"/>
                <w:noProof/>
              </w:rPr>
              <w:t>s</w:t>
            </w:r>
            <w:r w:rsidR="000A5418" w:rsidRPr="00210F8D">
              <w:rPr>
                <w:rStyle w:val="Lienhypertexte"/>
                <w:noProof/>
              </w:rPr>
              <w:t xml:space="preserve"> de séquence </w:t>
            </w:r>
            <w:r w:rsidR="0024111E">
              <w:rPr>
                <w:rStyle w:val="Lienhypertexte"/>
                <w:noProof/>
              </w:rPr>
              <w:t>………..</w:t>
            </w:r>
            <w:r w:rsidR="000A5418">
              <w:rPr>
                <w:noProof/>
                <w:webHidden/>
              </w:rPr>
              <w:t>…………………………………………………</w:t>
            </w:r>
            <w:r w:rsidR="0024111E">
              <w:rPr>
                <w:noProof/>
                <w:webHidden/>
              </w:rPr>
              <w:t>.</w:t>
            </w:r>
            <w:r w:rsidR="000A5418">
              <w:rPr>
                <w:noProof/>
                <w:webHidden/>
              </w:rPr>
              <w:t>……………</w:t>
            </w:r>
            <w:r w:rsidR="000A5418">
              <w:rPr>
                <w:noProof/>
                <w:webHidden/>
              </w:rPr>
              <w:fldChar w:fldCharType="begin"/>
            </w:r>
            <w:r w:rsidR="000A5418">
              <w:rPr>
                <w:noProof/>
                <w:webHidden/>
              </w:rPr>
              <w:instrText xml:space="preserve"> PAGEREF _Toc71968150 \h </w:instrText>
            </w:r>
            <w:r w:rsidR="000A5418">
              <w:rPr>
                <w:noProof/>
                <w:webHidden/>
              </w:rPr>
            </w:r>
            <w:r w:rsidR="000A5418">
              <w:rPr>
                <w:noProof/>
                <w:webHidden/>
              </w:rPr>
              <w:fldChar w:fldCharType="separate"/>
            </w:r>
            <w:r w:rsidR="000A5418">
              <w:rPr>
                <w:noProof/>
                <w:webHidden/>
              </w:rPr>
              <w:t>8</w:t>
            </w:r>
            <w:r w:rsidR="000A5418">
              <w:rPr>
                <w:noProof/>
                <w:webHidden/>
              </w:rPr>
              <w:fldChar w:fldCharType="end"/>
            </w:r>
          </w:hyperlink>
        </w:p>
        <w:p w14:paraId="18BF2042" w14:textId="3FF690DE" w:rsidR="000A5418" w:rsidRDefault="00925503" w:rsidP="000A5418">
          <w:pPr>
            <w:pStyle w:val="TM1"/>
            <w:rPr>
              <w:b w:val="0"/>
              <w:noProof/>
              <w:color w:val="auto"/>
              <w:sz w:val="22"/>
              <w:lang w:eastAsia="fr-FR"/>
            </w:rPr>
          </w:pPr>
          <w:hyperlink w:anchor="_Toc71968152" w:history="1">
            <w:r w:rsidR="000A5418" w:rsidRPr="00210F8D">
              <w:rPr>
                <w:rStyle w:val="Lienhypertexte"/>
                <w:noProof/>
              </w:rPr>
              <w:t>Scénarii</w:t>
            </w:r>
            <w:r w:rsidR="000A5418">
              <w:rPr>
                <w:noProof/>
                <w:webHidden/>
              </w:rPr>
              <w:tab/>
              <w:t>…………………………………………………………………………………………………</w:t>
            </w:r>
            <w:r w:rsidR="0024111E">
              <w:rPr>
                <w:noProof/>
                <w:webHidden/>
              </w:rPr>
              <w:t>..</w:t>
            </w:r>
            <w:r w:rsidR="000A5418">
              <w:rPr>
                <w:noProof/>
                <w:webHidden/>
              </w:rPr>
              <w:t>…………</w:t>
            </w:r>
            <w:r w:rsidR="0024111E">
              <w:rPr>
                <w:noProof/>
                <w:webHidden/>
              </w:rPr>
              <w:t>13</w:t>
            </w:r>
          </w:hyperlink>
        </w:p>
        <w:p w14:paraId="3BFD5F6A" w14:textId="65835CFC" w:rsidR="000A5418" w:rsidRDefault="00925503" w:rsidP="000A5418">
          <w:pPr>
            <w:pStyle w:val="TM2"/>
            <w:ind w:left="720"/>
            <w:rPr>
              <w:b w:val="0"/>
              <w:noProof/>
              <w:color w:val="auto"/>
              <w:sz w:val="22"/>
              <w:lang w:eastAsia="fr-FR"/>
            </w:rPr>
          </w:pPr>
          <w:hyperlink w:anchor="_Toc71968151" w:history="1">
            <w:r w:rsidR="000A5418" w:rsidRPr="00210F8D">
              <w:rPr>
                <w:rStyle w:val="Lienhypertexte"/>
                <w:noProof/>
                <w:lang w:bidi="fr-FR"/>
              </w:rPr>
              <w:t>Diagramme de séquence : « Prise de rendez-vous. »</w:t>
            </w:r>
            <w:r w:rsidR="000A5418">
              <w:rPr>
                <w:rStyle w:val="Lienhypertexte"/>
                <w:noProof/>
                <w:lang w:bidi="fr-FR"/>
              </w:rPr>
              <w:t>…………………………………</w:t>
            </w:r>
            <w:r w:rsidR="0024111E">
              <w:rPr>
                <w:noProof/>
                <w:webHidden/>
              </w:rPr>
              <w:t>13</w:t>
            </w:r>
          </w:hyperlink>
          <w:r w:rsidR="0024111E">
            <w:rPr>
              <w:b w:val="0"/>
              <w:noProof/>
              <w:color w:val="auto"/>
              <w:sz w:val="22"/>
              <w:lang w:eastAsia="fr-FR"/>
            </w:rPr>
            <w:t xml:space="preserve"> </w:t>
          </w:r>
        </w:p>
        <w:p w14:paraId="44651568" w14:textId="1B8DC125" w:rsidR="000A5418" w:rsidRDefault="00925503" w:rsidP="000A5418">
          <w:pPr>
            <w:pStyle w:val="TM2"/>
            <w:ind w:left="720"/>
            <w:rPr>
              <w:noProof/>
            </w:rPr>
          </w:pPr>
          <w:hyperlink w:anchor="_Toc71968153" w:history="1">
            <w:r w:rsidR="000A5418" w:rsidRPr="00210F8D">
              <w:rPr>
                <w:rStyle w:val="Lienhypertexte"/>
                <w:noProof/>
                <w:lang w:bidi="fr-FR"/>
              </w:rPr>
              <w:t>Diagramme de séquence : « Observer statistique. »</w:t>
            </w:r>
            <w:r w:rsidR="000A5418">
              <w:rPr>
                <w:rStyle w:val="Lienhypertexte"/>
                <w:noProof/>
                <w:lang w:bidi="fr-FR"/>
              </w:rPr>
              <w:t>……………………………….</w:t>
            </w:r>
            <w:r w:rsidR="0024111E">
              <w:rPr>
                <w:rStyle w:val="Lienhypertexte"/>
                <w:noProof/>
                <w:lang w:bidi="fr-FR"/>
              </w:rPr>
              <w:t>.</w:t>
            </w:r>
            <w:r w:rsidR="000A5418">
              <w:rPr>
                <w:rStyle w:val="Lienhypertexte"/>
                <w:noProof/>
                <w:lang w:bidi="fr-FR"/>
              </w:rPr>
              <w:t>.</w:t>
            </w:r>
            <w:r w:rsidR="0024111E">
              <w:rPr>
                <w:noProof/>
                <w:webHidden/>
              </w:rPr>
              <w:t>14</w:t>
            </w:r>
          </w:hyperlink>
          <w:r w:rsidR="0024111E">
            <w:rPr>
              <w:noProof/>
            </w:rPr>
            <w:t xml:space="preserve"> </w:t>
          </w:r>
        </w:p>
        <w:p w14:paraId="06EF1BA0" w14:textId="28376164" w:rsidR="0024111E" w:rsidRDefault="0024111E" w:rsidP="0024111E">
          <w:pPr>
            <w:pStyle w:val="TM2"/>
            <w:rPr>
              <w:b w:val="0"/>
              <w:noProof/>
              <w:color w:val="auto"/>
              <w:sz w:val="22"/>
              <w:lang w:eastAsia="fr-FR"/>
            </w:rPr>
          </w:pPr>
          <w:r>
            <w:rPr>
              <w:noProof/>
            </w:rPr>
            <w:t>Bonus ……………………………………………………………………………………………………….……….</w:t>
          </w:r>
          <w:hyperlink w:anchor="_Toc71968152" w:history="1">
            <w:r>
              <w:rPr>
                <w:rStyle w:val="Lienhypertexte"/>
                <w:noProof/>
              </w:rPr>
              <w:t>15</w:t>
            </w:r>
          </w:hyperlink>
        </w:p>
        <w:p w14:paraId="500A89D3" w14:textId="65916967" w:rsidR="000A5418" w:rsidRDefault="00925503" w:rsidP="000A5418">
          <w:pPr>
            <w:pStyle w:val="TM1"/>
          </w:pPr>
          <w:hyperlink w:anchor="_Toc71968155" w:history="1">
            <w:r w:rsidR="000A5418" w:rsidRPr="00210F8D">
              <w:rPr>
                <w:rStyle w:val="Lienhypertexte"/>
                <w:noProof/>
                <w:lang w:bidi="fr-FR"/>
              </w:rPr>
              <w:t>Conclusion</w:t>
            </w:r>
            <w:r w:rsidR="000A5418">
              <w:rPr>
                <w:noProof/>
                <w:webHidden/>
              </w:rPr>
              <w:tab/>
              <w:t>…………………………………………………………………………………………………</w:t>
            </w:r>
            <w:r w:rsidR="0024111E">
              <w:rPr>
                <w:noProof/>
                <w:webHidden/>
              </w:rPr>
              <w:t>..</w:t>
            </w:r>
            <w:r w:rsidR="000A5418">
              <w:rPr>
                <w:noProof/>
                <w:webHidden/>
              </w:rPr>
              <w:t>……..</w:t>
            </w:r>
            <w:r w:rsidR="0024111E">
              <w:rPr>
                <w:noProof/>
                <w:webHidden/>
              </w:rPr>
              <w:t>20</w:t>
            </w:r>
          </w:hyperlink>
          <w:r w:rsidR="000A5418">
            <w:rPr>
              <w:bCs/>
            </w:rPr>
            <w:fldChar w:fldCharType="end"/>
          </w:r>
        </w:p>
      </w:sdtContent>
    </w:sdt>
    <w:p w14:paraId="34F86FF2" w14:textId="32CD3A3E" w:rsidR="004F2231" w:rsidRDefault="004F2231">
      <w:pPr>
        <w:spacing w:after="200"/>
        <w:rPr>
          <w:bCs/>
        </w:rPr>
      </w:pPr>
      <w:r>
        <w:rPr>
          <w:lang w:bidi="fr-FR"/>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15B68BCB" w14:textId="77777777" w:rsidTr="004F2231">
        <w:trPr>
          <w:trHeight w:val="1375"/>
        </w:trPr>
        <w:tc>
          <w:tcPr>
            <w:tcW w:w="4925" w:type="dxa"/>
            <w:tcBorders>
              <w:top w:val="nil"/>
              <w:left w:val="nil"/>
              <w:bottom w:val="nil"/>
              <w:right w:val="nil"/>
            </w:tcBorders>
            <w:vAlign w:val="center"/>
          </w:tcPr>
          <w:p w14:paraId="39EB5F5F" w14:textId="2414E68B" w:rsidR="004F2231" w:rsidRDefault="009A18B4" w:rsidP="004F2231">
            <w:pPr>
              <w:pStyle w:val="Titre1"/>
              <w:framePr w:hSpace="0" w:wrap="auto" w:vAnchor="margin" w:hAnchor="text" w:yAlign="inline"/>
              <w:jc w:val="left"/>
            </w:pPr>
            <w:bookmarkStart w:id="6" w:name="_Toc71967260"/>
            <w:bookmarkStart w:id="7" w:name="_Toc71967785"/>
            <w:bookmarkStart w:id="8" w:name="_Toc71968138"/>
            <w:r>
              <w:rPr>
                <w:lang w:bidi="fr-FR"/>
              </w:rPr>
              <w:lastRenderedPageBreak/>
              <w:t>Thème &amp; Sujet</w:t>
            </w:r>
            <w:bookmarkEnd w:id="6"/>
            <w:bookmarkEnd w:id="7"/>
            <w:bookmarkEnd w:id="8"/>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10061"/>
      </w:tblGrid>
      <w:tr w:rsidR="004F2231" w14:paraId="74E4B742" w14:textId="77777777" w:rsidTr="002178B9">
        <w:trPr>
          <w:trHeight w:val="3386"/>
        </w:trPr>
        <w:tc>
          <w:tcPr>
            <w:tcW w:w="10061" w:type="dxa"/>
            <w:tcBorders>
              <w:top w:val="nil"/>
              <w:left w:val="nil"/>
              <w:bottom w:val="nil"/>
              <w:right w:val="nil"/>
            </w:tcBorders>
          </w:tcPr>
          <w:p w14:paraId="30C775D4" w14:textId="05E405C9" w:rsidR="008807C6" w:rsidRDefault="008807C6" w:rsidP="008E355F">
            <w:pPr>
              <w:pStyle w:val="Contenu"/>
              <w:framePr w:hSpace="0" w:wrap="auto" w:vAnchor="margin" w:hAnchor="text" w:yAlign="inline"/>
              <w:jc w:val="both"/>
            </w:pPr>
            <w:r>
              <w:t xml:space="preserve">Ces deux dernières années ont été marqué par le COVID19, cette dernière à forcer les entreprises et institutions à s’adapter rapidement à cette crise sanitaire. </w:t>
            </w:r>
            <w:r w:rsidR="00EB751D">
              <w:t xml:space="preserve">Le thème imposé pour ce projet </w:t>
            </w:r>
            <w:r>
              <w:t>a donc</w:t>
            </w:r>
            <w:r w:rsidR="00EB751D">
              <w:t xml:space="preserve"> été </w:t>
            </w:r>
            <w:r>
              <w:t xml:space="preserve">naturellement </w:t>
            </w:r>
            <w:r w:rsidR="00EB751D">
              <w:t>celui de la Covid-19. Nombreuses sont les applications qui ont été développé au cours de ce</w:t>
            </w:r>
            <w:r>
              <w:t>s</w:t>
            </w:r>
            <w:r w:rsidR="00EB751D">
              <w:t xml:space="preserve"> dernière</w:t>
            </w:r>
            <w:r>
              <w:t>s</w:t>
            </w:r>
            <w:r w:rsidR="00EB751D">
              <w:t xml:space="preserve"> année</w:t>
            </w:r>
            <w:r>
              <w:t>s</w:t>
            </w:r>
            <w:r w:rsidR="00EB751D">
              <w:t xml:space="preserve"> dans le monde. </w:t>
            </w:r>
            <w:r>
              <w:t>Nous avons donc décidé d’étudier l’une d’elle. Nous avons choisi d’étudier une plateforme web de prise de rendez-vous pour se faire vacciner.</w:t>
            </w:r>
          </w:p>
          <w:p w14:paraId="391C9579" w14:textId="6066B608" w:rsidR="00EB751D" w:rsidRDefault="00EB751D" w:rsidP="008E355F">
            <w:pPr>
              <w:pStyle w:val="Contenu"/>
              <w:framePr w:hSpace="0" w:wrap="auto" w:vAnchor="margin" w:hAnchor="text" w:yAlign="inline"/>
              <w:jc w:val="both"/>
            </w:pPr>
          </w:p>
          <w:p w14:paraId="5F623A67" w14:textId="33895FBA" w:rsidR="00A30A40" w:rsidRDefault="00A30A40" w:rsidP="008E355F">
            <w:pPr>
              <w:pStyle w:val="Contenu"/>
              <w:framePr w:hSpace="0" w:wrap="auto" w:vAnchor="margin" w:hAnchor="text" w:yAlign="inline"/>
              <w:jc w:val="both"/>
            </w:pPr>
            <w:r>
              <w:t>Nous avons décidé d’ajouter quelques fonctionnalités que nous avons jugé pertinentes, telles que : le fait de pouvoir déclarer un cas contact</w:t>
            </w:r>
            <w:r w:rsidR="00925B78">
              <w:t xml:space="preserve"> et</w:t>
            </w:r>
            <w:r>
              <w:t xml:space="preserve"> consulter </w:t>
            </w:r>
            <w:r w:rsidR="00925B78">
              <w:t>différentes statistiques liées</w:t>
            </w:r>
            <w:r>
              <w:t xml:space="preserve"> à la covid19</w:t>
            </w:r>
            <w:r w:rsidR="00925B78">
              <w:t>, permettant à l’utilisateur de se tenir à jour.</w:t>
            </w:r>
          </w:p>
          <w:p w14:paraId="32C5D5A9" w14:textId="77777777" w:rsidR="004F2231" w:rsidRPr="004F2231" w:rsidRDefault="004F2231" w:rsidP="004F2231">
            <w:pPr>
              <w:pStyle w:val="Contenu"/>
              <w:framePr w:hSpace="0" w:wrap="auto" w:vAnchor="margin" w:hAnchor="text" w:yAlign="inline"/>
              <w:rPr>
                <w:b/>
              </w:rPr>
            </w:pPr>
          </w:p>
          <w:p w14:paraId="6AA27162" w14:textId="657CB523" w:rsidR="004F2231" w:rsidRPr="002178B9" w:rsidRDefault="004F2231" w:rsidP="003620E2">
            <w:pPr>
              <w:pStyle w:val="Contenu"/>
              <w:framePr w:hSpace="0" w:wrap="auto" w:vAnchor="margin" w:hAnchor="text" w:yAlign="inline"/>
            </w:pPr>
          </w:p>
        </w:tc>
      </w:tr>
      <w:tr w:rsidR="004F2231" w14:paraId="002844B6" w14:textId="77777777" w:rsidTr="002178B9">
        <w:trPr>
          <w:trHeight w:val="2685"/>
        </w:trPr>
        <w:tc>
          <w:tcPr>
            <w:tcW w:w="10061" w:type="dxa"/>
            <w:tcBorders>
              <w:top w:val="nil"/>
              <w:left w:val="nil"/>
              <w:bottom w:val="nil"/>
              <w:right w:val="nil"/>
            </w:tcBorders>
          </w:tcPr>
          <w:p w14:paraId="7BE6A2E6" w14:textId="21DC90DD" w:rsidR="002178B9" w:rsidRDefault="002178B9" w:rsidP="001F0AF0">
            <w:pPr>
              <w:pStyle w:val="Contenu"/>
              <w:framePr w:hSpace="0" w:wrap="auto" w:vAnchor="margin" w:hAnchor="text" w:yAlign="inline"/>
              <w:rPr>
                <w:noProof/>
                <w:lang w:bidi="fr-FR"/>
              </w:rPr>
            </w:pPr>
          </w:p>
          <w:p w14:paraId="724E5665" w14:textId="77777777" w:rsidR="00EB751D" w:rsidRPr="00EB751D" w:rsidRDefault="00EB751D" w:rsidP="00EB751D"/>
          <w:p w14:paraId="09425A4E" w14:textId="77777777" w:rsidR="00EB751D" w:rsidRPr="00EB751D" w:rsidRDefault="00EB751D" w:rsidP="00EB751D"/>
          <w:p w14:paraId="794D3DD8" w14:textId="77777777" w:rsidR="00EB751D" w:rsidRPr="00EB751D" w:rsidRDefault="00EB751D" w:rsidP="00EB751D"/>
          <w:p w14:paraId="05574615" w14:textId="7C4A295D" w:rsidR="00EB751D" w:rsidRPr="00EB751D" w:rsidRDefault="00EB751D" w:rsidP="00EB751D">
            <w:pPr>
              <w:tabs>
                <w:tab w:val="left" w:pos="6225"/>
                <w:tab w:val="left" w:pos="7590"/>
              </w:tabs>
            </w:pPr>
            <w:r>
              <w:tab/>
            </w:r>
            <w:r>
              <w:tab/>
            </w:r>
          </w:p>
        </w:tc>
      </w:tr>
    </w:tbl>
    <w:p w14:paraId="231E195E" w14:textId="25AE4055" w:rsidR="007057F4" w:rsidRDefault="00925B78" w:rsidP="001F0AF0">
      <w:pPr>
        <w:spacing w:after="200"/>
      </w:pPr>
      <w:r>
        <w:rPr>
          <w:noProof/>
          <w:lang w:bidi="fr-FR"/>
        </w:rPr>
        <w:drawing>
          <wp:anchor distT="0" distB="0" distL="114300" distR="114300" simplePos="0" relativeHeight="251666432" behindDoc="1" locked="0" layoutInCell="1" allowOverlap="1" wp14:anchorId="2602E27A" wp14:editId="28E6D2C0">
            <wp:simplePos x="0" y="0"/>
            <wp:positionH relativeFrom="margin">
              <wp:align>center</wp:align>
            </wp:positionH>
            <wp:positionV relativeFrom="paragraph">
              <wp:posOffset>3478654</wp:posOffset>
            </wp:positionV>
            <wp:extent cx="6556766" cy="2811439"/>
            <wp:effectExtent l="0" t="0" r="0" b="8255"/>
            <wp:wrapNone/>
            <wp:docPr id="22" name="Image 22" descr="Photo d’une personne attablée et prenant des notes sur un bloc-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8">
                      <a:duotone>
                        <a:prstClr val="black"/>
                        <a:schemeClr val="accent6">
                          <a:tint val="45000"/>
                          <a:satMod val="400000"/>
                        </a:schemeClr>
                      </a:duotone>
                      <a:extLst>
                        <a:ext uri="{BEBA8EAE-BF5A-486C-A8C5-ECC9F3942E4B}">
                          <a14:imgProps xmlns:a14="http://schemas.microsoft.com/office/drawing/2010/main">
                            <a14:imgLayer r:embed="rId19">
                              <a14:imgEffect>
                                <a14:colorTemperature colorTemp="7200"/>
                              </a14:imgEffect>
                            </a14:imgLayer>
                          </a14:imgProps>
                        </a:ext>
                      </a:extLst>
                    </a:blip>
                    <a:stretch>
                      <a:fillRect/>
                    </a:stretch>
                  </pic:blipFill>
                  <pic:spPr>
                    <a:xfrm>
                      <a:off x="0" y="0"/>
                      <a:ext cx="6556766" cy="2811439"/>
                    </a:xfrm>
                    <a:prstGeom prst="rect">
                      <a:avLst/>
                    </a:prstGeom>
                  </pic:spPr>
                </pic:pic>
              </a:graphicData>
            </a:graphic>
          </wp:anchor>
        </w:drawing>
      </w:r>
    </w:p>
    <w:p w14:paraId="2085957C" w14:textId="5383A01E" w:rsidR="002443D7" w:rsidRDefault="002443D7">
      <w:pPr>
        <w:spacing w:after="200"/>
      </w:pPr>
      <w:r>
        <w:br w:type="page"/>
      </w:r>
    </w:p>
    <w:p w14:paraId="7BA26E8B" w14:textId="31D5FD31" w:rsidR="009A18B4" w:rsidRDefault="009E2FE9" w:rsidP="009E2FE9">
      <w:pPr>
        <w:pStyle w:val="Titre2"/>
        <w:framePr w:wrap="around"/>
      </w:pPr>
      <w:bookmarkStart w:id="9" w:name="_Toc71967262"/>
      <w:bookmarkStart w:id="10" w:name="_Toc71967786"/>
      <w:bookmarkStart w:id="11" w:name="_Toc71968139"/>
      <w:r>
        <w:lastRenderedPageBreak/>
        <w:t>Page d’accueil</w:t>
      </w:r>
      <w:bookmarkEnd w:id="9"/>
      <w:bookmarkEnd w:id="10"/>
      <w:bookmarkEnd w:id="11"/>
    </w:p>
    <w:p w14:paraId="5391FF65" w14:textId="497B8C56" w:rsidR="009A18B4" w:rsidRDefault="009A18B4" w:rsidP="001F0AF0">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2443D7" w14:paraId="43FA39C0" w14:textId="77777777" w:rsidTr="008F32A8">
        <w:trPr>
          <w:trHeight w:val="1375"/>
        </w:trPr>
        <w:tc>
          <w:tcPr>
            <w:tcW w:w="4925" w:type="dxa"/>
            <w:tcBorders>
              <w:top w:val="nil"/>
              <w:left w:val="nil"/>
              <w:bottom w:val="nil"/>
              <w:right w:val="nil"/>
            </w:tcBorders>
            <w:vAlign w:val="center"/>
          </w:tcPr>
          <w:p w14:paraId="3F6294FB" w14:textId="27F73A49" w:rsidR="002443D7" w:rsidRDefault="002443D7" w:rsidP="008F32A8">
            <w:pPr>
              <w:pStyle w:val="Titre1"/>
              <w:framePr w:hSpace="0" w:wrap="auto" w:vAnchor="margin" w:hAnchor="text" w:yAlign="inline"/>
              <w:jc w:val="left"/>
            </w:pPr>
            <w:bookmarkStart w:id="12" w:name="_Toc71967263"/>
            <w:bookmarkStart w:id="13" w:name="_Toc71967787"/>
            <w:bookmarkStart w:id="14" w:name="_Toc71968140"/>
            <w:r>
              <w:rPr>
                <w:lang w:bidi="fr-FR"/>
              </w:rPr>
              <w:t>Maquettage</w:t>
            </w:r>
            <w:bookmarkEnd w:id="12"/>
            <w:bookmarkEnd w:id="13"/>
            <w:bookmarkEnd w:id="14"/>
          </w:p>
        </w:tc>
      </w:tr>
    </w:tbl>
    <w:p w14:paraId="23C3A7EB" w14:textId="2373B4EF" w:rsidR="00BB2C96" w:rsidRDefault="00BB2C96" w:rsidP="001F0AF0">
      <w:pPr>
        <w:spacing w:after="200"/>
      </w:pPr>
    </w:p>
    <w:p w14:paraId="28F10AEB" w14:textId="340A4DF2" w:rsidR="009E2FE9" w:rsidRDefault="009E2FE9" w:rsidP="001F0AF0">
      <w:pPr>
        <w:spacing w:after="200"/>
      </w:pPr>
    </w:p>
    <w:p w14:paraId="1F5EC692" w14:textId="78AF6BF1" w:rsidR="009E2FE9" w:rsidRDefault="00C652D5" w:rsidP="001F0AF0">
      <w:pPr>
        <w:spacing w:after="200"/>
      </w:pPr>
      <w:r>
        <w:rPr>
          <w:noProof/>
        </w:rPr>
        <w:drawing>
          <wp:anchor distT="0" distB="0" distL="114300" distR="114300" simplePos="0" relativeHeight="251668480" behindDoc="1" locked="0" layoutInCell="1" allowOverlap="1" wp14:anchorId="5F8DAAC8" wp14:editId="7DD8FF49">
            <wp:simplePos x="0" y="0"/>
            <wp:positionH relativeFrom="margin">
              <wp:posOffset>-156845</wp:posOffset>
            </wp:positionH>
            <wp:positionV relativeFrom="paragraph">
              <wp:posOffset>178718</wp:posOffset>
            </wp:positionV>
            <wp:extent cx="6501278" cy="5072584"/>
            <wp:effectExtent l="0" t="0" r="0" b="0"/>
            <wp:wrapNone/>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 488"/>
                    <pic:cNvPicPr/>
                  </pic:nvPicPr>
                  <pic:blipFill>
                    <a:blip r:embed="rId20"/>
                    <a:stretch>
                      <a:fillRect/>
                    </a:stretch>
                  </pic:blipFill>
                  <pic:spPr>
                    <a:xfrm>
                      <a:off x="0" y="0"/>
                      <a:ext cx="6501278" cy="5072584"/>
                    </a:xfrm>
                    <a:prstGeom prst="rect">
                      <a:avLst/>
                    </a:prstGeom>
                  </pic:spPr>
                </pic:pic>
              </a:graphicData>
            </a:graphic>
            <wp14:sizeRelH relativeFrom="margin">
              <wp14:pctWidth>0</wp14:pctWidth>
            </wp14:sizeRelH>
            <wp14:sizeRelV relativeFrom="margin">
              <wp14:pctHeight>0</wp14:pctHeight>
            </wp14:sizeRelV>
          </wp:anchor>
        </w:drawing>
      </w:r>
    </w:p>
    <w:p w14:paraId="1ABA70B7" w14:textId="0DC36352" w:rsidR="009E2FE9" w:rsidRDefault="009E2FE9">
      <w:r>
        <w:br w:type="page"/>
      </w:r>
    </w:p>
    <w:p w14:paraId="57B2AD1E" w14:textId="6D087AC1" w:rsidR="009E2FE9" w:rsidRDefault="009E2FE9" w:rsidP="009E2FE9">
      <w:pPr>
        <w:pStyle w:val="Titre2"/>
        <w:framePr w:wrap="around"/>
      </w:pPr>
      <w:r>
        <w:rPr>
          <w:rFonts w:asciiTheme="minorHAnsi" w:hAnsiTheme="minorHAnsi"/>
          <w:color w:val="0F0F3F" w:themeColor="text1"/>
          <w:sz w:val="28"/>
          <w:szCs w:val="22"/>
        </w:rPr>
        <w:lastRenderedPageBreak/>
        <w:br w:type="page"/>
      </w:r>
      <w:bookmarkStart w:id="15" w:name="_Toc71967264"/>
      <w:bookmarkStart w:id="16" w:name="_Toc71967788"/>
      <w:bookmarkStart w:id="17" w:name="_Toc71968141"/>
      <w:r>
        <w:t>Page de prise de rendez-vous</w:t>
      </w:r>
      <w:bookmarkEnd w:id="15"/>
      <w:bookmarkEnd w:id="16"/>
      <w:bookmarkEnd w:id="17"/>
    </w:p>
    <w:p w14:paraId="7CA82C6A" w14:textId="77777777" w:rsidR="009E2FE9" w:rsidRPr="00C652D5" w:rsidRDefault="009E2FE9" w:rsidP="009E2FE9">
      <w:pPr>
        <w:spacing w:after="200"/>
        <w:rPr>
          <w:i/>
          <w:iCs/>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1A17C51C" w14:textId="77777777" w:rsidTr="008F32A8">
        <w:trPr>
          <w:trHeight w:val="1375"/>
        </w:trPr>
        <w:tc>
          <w:tcPr>
            <w:tcW w:w="4925" w:type="dxa"/>
            <w:tcBorders>
              <w:top w:val="nil"/>
              <w:left w:val="nil"/>
              <w:bottom w:val="nil"/>
              <w:right w:val="nil"/>
            </w:tcBorders>
            <w:vAlign w:val="center"/>
          </w:tcPr>
          <w:p w14:paraId="5ABCDA83" w14:textId="17245B14" w:rsidR="009E2FE9" w:rsidRDefault="009E2FE9" w:rsidP="008F32A8">
            <w:pPr>
              <w:pStyle w:val="Titre1"/>
              <w:framePr w:hSpace="0" w:wrap="auto" w:vAnchor="margin" w:hAnchor="text" w:yAlign="inline"/>
              <w:jc w:val="left"/>
            </w:pPr>
            <w:bookmarkStart w:id="18" w:name="_Toc71967265"/>
            <w:bookmarkStart w:id="19" w:name="_Toc71967789"/>
            <w:bookmarkStart w:id="20" w:name="_Toc71968142"/>
            <w:r>
              <w:rPr>
                <w:lang w:bidi="fr-FR"/>
              </w:rPr>
              <w:t>Maquettage</w:t>
            </w:r>
            <w:bookmarkEnd w:id="18"/>
            <w:bookmarkEnd w:id="19"/>
            <w:bookmarkEnd w:id="20"/>
          </w:p>
        </w:tc>
      </w:tr>
    </w:tbl>
    <w:p w14:paraId="1CF17DC5" w14:textId="7E293C2B" w:rsidR="009E2FE9" w:rsidRDefault="009E2FE9" w:rsidP="009E2FE9">
      <w:pPr>
        <w:spacing w:after="200"/>
      </w:pPr>
    </w:p>
    <w:p w14:paraId="7772A3B0" w14:textId="4E92DA43" w:rsidR="009E2FE9" w:rsidRDefault="009E2FE9" w:rsidP="009E2FE9">
      <w:pPr>
        <w:spacing w:after="200"/>
      </w:pPr>
    </w:p>
    <w:p w14:paraId="20B8416D" w14:textId="09B09C2E" w:rsidR="009E2FE9" w:rsidRDefault="00925B78">
      <w:r>
        <w:rPr>
          <w:noProof/>
        </w:rPr>
        <w:drawing>
          <wp:anchor distT="0" distB="0" distL="114300" distR="114300" simplePos="0" relativeHeight="251667456" behindDoc="1" locked="0" layoutInCell="1" allowOverlap="1" wp14:anchorId="57BA001B" wp14:editId="0B3A9D86">
            <wp:simplePos x="0" y="0"/>
            <wp:positionH relativeFrom="margin">
              <wp:posOffset>-71120</wp:posOffset>
            </wp:positionH>
            <wp:positionV relativeFrom="paragraph">
              <wp:posOffset>153469</wp:posOffset>
            </wp:positionV>
            <wp:extent cx="6550925" cy="5102443"/>
            <wp:effectExtent l="0" t="0" r="2540" b="3175"/>
            <wp:wrapNone/>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 489"/>
                    <pic:cNvPicPr/>
                  </pic:nvPicPr>
                  <pic:blipFill>
                    <a:blip r:embed="rId21"/>
                    <a:stretch>
                      <a:fillRect/>
                    </a:stretch>
                  </pic:blipFill>
                  <pic:spPr>
                    <a:xfrm>
                      <a:off x="0" y="0"/>
                      <a:ext cx="6550925" cy="5102443"/>
                    </a:xfrm>
                    <a:prstGeom prst="rect">
                      <a:avLst/>
                    </a:prstGeom>
                  </pic:spPr>
                </pic:pic>
              </a:graphicData>
            </a:graphic>
            <wp14:sizeRelH relativeFrom="margin">
              <wp14:pctWidth>0</wp14:pctWidth>
            </wp14:sizeRelH>
            <wp14:sizeRelV relativeFrom="margin">
              <wp14:pctHeight>0</wp14:pctHeight>
            </wp14:sizeRelV>
          </wp:anchor>
        </w:drawing>
      </w:r>
    </w:p>
    <w:p w14:paraId="48BFCD21" w14:textId="608178A4" w:rsidR="009E2FE9" w:rsidRDefault="009E2FE9">
      <w:r>
        <w:br w:type="page"/>
      </w:r>
    </w:p>
    <w:p w14:paraId="08AAB4E6" w14:textId="35C477EE" w:rsidR="009E2FE9" w:rsidRDefault="009E2FE9" w:rsidP="009E2FE9">
      <w:pPr>
        <w:pStyle w:val="Titre2"/>
        <w:framePr w:wrap="around"/>
      </w:pPr>
      <w:r>
        <w:rPr>
          <w:rFonts w:asciiTheme="minorHAnsi" w:hAnsiTheme="minorHAnsi"/>
          <w:color w:val="0F0F3F" w:themeColor="text1"/>
          <w:sz w:val="28"/>
          <w:szCs w:val="22"/>
        </w:rPr>
        <w:lastRenderedPageBreak/>
        <w:br w:type="page"/>
      </w:r>
      <w:bookmarkStart w:id="21" w:name="_Toc71967266"/>
      <w:bookmarkStart w:id="22" w:name="_Toc71967790"/>
      <w:bookmarkStart w:id="23" w:name="_Toc71968143"/>
      <w:r>
        <w:t>Page de documentation sur statistiques</w:t>
      </w:r>
      <w:bookmarkEnd w:id="21"/>
      <w:bookmarkEnd w:id="22"/>
      <w:bookmarkEnd w:id="23"/>
    </w:p>
    <w:p w14:paraId="17EA99F9" w14:textId="3CEF1BB6" w:rsidR="009E2FE9" w:rsidRDefault="009E2FE9" w:rsidP="009E2FE9">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0BB82632" w14:textId="77777777" w:rsidTr="008F32A8">
        <w:trPr>
          <w:trHeight w:val="1375"/>
        </w:trPr>
        <w:tc>
          <w:tcPr>
            <w:tcW w:w="4925" w:type="dxa"/>
            <w:tcBorders>
              <w:top w:val="nil"/>
              <w:left w:val="nil"/>
              <w:bottom w:val="nil"/>
              <w:right w:val="nil"/>
            </w:tcBorders>
            <w:vAlign w:val="center"/>
          </w:tcPr>
          <w:p w14:paraId="1E21A4B3" w14:textId="59CEA548" w:rsidR="009E2FE9" w:rsidRDefault="009E2FE9" w:rsidP="008F32A8">
            <w:pPr>
              <w:pStyle w:val="Titre1"/>
              <w:framePr w:hSpace="0" w:wrap="auto" w:vAnchor="margin" w:hAnchor="text" w:yAlign="inline"/>
              <w:jc w:val="left"/>
            </w:pPr>
            <w:bookmarkStart w:id="24" w:name="_Toc71967267"/>
            <w:bookmarkStart w:id="25" w:name="_Toc71967791"/>
            <w:bookmarkStart w:id="26" w:name="_Toc71968144"/>
            <w:r>
              <w:rPr>
                <w:lang w:bidi="fr-FR"/>
              </w:rPr>
              <w:t>Maquettage</w:t>
            </w:r>
            <w:bookmarkEnd w:id="24"/>
            <w:bookmarkEnd w:id="25"/>
            <w:bookmarkEnd w:id="26"/>
          </w:p>
        </w:tc>
      </w:tr>
    </w:tbl>
    <w:p w14:paraId="329E045D" w14:textId="3808616C" w:rsidR="009E2FE9" w:rsidRDefault="009E2FE9" w:rsidP="009E2FE9">
      <w:pPr>
        <w:spacing w:after="200"/>
      </w:pPr>
    </w:p>
    <w:p w14:paraId="731A201A" w14:textId="02CDF868" w:rsidR="009E2FE9" w:rsidRDefault="009E2FE9" w:rsidP="009E2FE9">
      <w:pPr>
        <w:spacing w:after="200"/>
      </w:pPr>
    </w:p>
    <w:p w14:paraId="4231B99E" w14:textId="32BF54E5" w:rsidR="009E2FE9" w:rsidRDefault="00925B78">
      <w:r>
        <w:rPr>
          <w:noProof/>
        </w:rPr>
        <w:drawing>
          <wp:anchor distT="0" distB="0" distL="114300" distR="114300" simplePos="0" relativeHeight="251669504" behindDoc="1" locked="0" layoutInCell="1" allowOverlap="1" wp14:anchorId="76EF1693" wp14:editId="0DE4E00F">
            <wp:simplePos x="0" y="0"/>
            <wp:positionH relativeFrom="margin">
              <wp:posOffset>-233045</wp:posOffset>
            </wp:positionH>
            <wp:positionV relativeFrom="paragraph">
              <wp:posOffset>109268</wp:posOffset>
            </wp:positionV>
            <wp:extent cx="6469039" cy="5047430"/>
            <wp:effectExtent l="0" t="0" r="8255" b="1270"/>
            <wp:wrapNone/>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 490"/>
                    <pic:cNvPicPr/>
                  </pic:nvPicPr>
                  <pic:blipFill>
                    <a:blip r:embed="rId22"/>
                    <a:stretch>
                      <a:fillRect/>
                    </a:stretch>
                  </pic:blipFill>
                  <pic:spPr>
                    <a:xfrm>
                      <a:off x="0" y="0"/>
                      <a:ext cx="6469039" cy="5047430"/>
                    </a:xfrm>
                    <a:prstGeom prst="rect">
                      <a:avLst/>
                    </a:prstGeom>
                  </pic:spPr>
                </pic:pic>
              </a:graphicData>
            </a:graphic>
            <wp14:sizeRelH relativeFrom="margin">
              <wp14:pctWidth>0</wp14:pctWidth>
            </wp14:sizeRelH>
            <wp14:sizeRelV relativeFrom="margin">
              <wp14:pctHeight>0</wp14:pctHeight>
            </wp14:sizeRelV>
          </wp:anchor>
        </w:drawing>
      </w:r>
    </w:p>
    <w:p w14:paraId="489FF6A6" w14:textId="022561BA" w:rsidR="009E2FE9" w:rsidRDefault="009E2FE9">
      <w:r>
        <w:br w:type="page"/>
      </w:r>
    </w:p>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639"/>
        <w:gridCol w:w="350"/>
        <w:gridCol w:w="4591"/>
        <w:gridCol w:w="481"/>
      </w:tblGrid>
      <w:tr w:rsidR="009E2FE9" w14:paraId="2E3BF869" w14:textId="77777777" w:rsidTr="008F32A8">
        <w:trPr>
          <w:trHeight w:val="3386"/>
        </w:trPr>
        <w:tc>
          <w:tcPr>
            <w:tcW w:w="10061" w:type="dxa"/>
            <w:gridSpan w:val="4"/>
            <w:tcBorders>
              <w:top w:val="nil"/>
              <w:left w:val="nil"/>
              <w:bottom w:val="nil"/>
              <w:right w:val="nil"/>
            </w:tcBorders>
          </w:tcPr>
          <w:p w14:paraId="27637994" w14:textId="3FC361CD" w:rsidR="009E2FE9" w:rsidRPr="002178B9" w:rsidRDefault="00C16B6C" w:rsidP="00C652D5">
            <w:pPr>
              <w:pStyle w:val="Titre2"/>
              <w:framePr w:hSpace="0" w:wrap="auto" w:vAnchor="margin" w:hAnchor="text" w:yAlign="inline"/>
            </w:pPr>
            <w:bookmarkStart w:id="27" w:name="_Toc71967268"/>
            <w:bookmarkStart w:id="28" w:name="_Toc71967792"/>
            <w:bookmarkStart w:id="29" w:name="_Toc71968145"/>
            <w:r>
              <w:rPr>
                <w:lang w:bidi="fr-FR"/>
              </w:rPr>
              <w:lastRenderedPageBreak/>
              <w:t>Diagramme de Classe</w:t>
            </w:r>
            <w:bookmarkEnd w:id="27"/>
            <w:bookmarkEnd w:id="28"/>
            <w:bookmarkEnd w:id="29"/>
          </w:p>
        </w:tc>
      </w:tr>
      <w:tr w:rsidR="009E2FE9" w14:paraId="4BAA27B2" w14:textId="77777777" w:rsidTr="008F32A8">
        <w:trPr>
          <w:gridAfter w:val="1"/>
          <w:wAfter w:w="500" w:type="dxa"/>
          <w:trHeight w:val="2685"/>
        </w:trPr>
        <w:tc>
          <w:tcPr>
            <w:tcW w:w="10061" w:type="dxa"/>
            <w:gridSpan w:val="3"/>
            <w:tcBorders>
              <w:top w:val="nil"/>
              <w:left w:val="nil"/>
              <w:bottom w:val="nil"/>
              <w:right w:val="nil"/>
            </w:tcBorders>
          </w:tcPr>
          <w:p w14:paraId="4DB59F39" w14:textId="500F5D07" w:rsidR="009E2FE9" w:rsidRPr="002178B9" w:rsidRDefault="0001704C" w:rsidP="008F32A8">
            <w:pPr>
              <w:pStyle w:val="Contenu"/>
              <w:framePr w:hSpace="0" w:wrap="auto" w:vAnchor="margin" w:hAnchor="text" w:yAlign="inline"/>
            </w:pPr>
            <w:r w:rsidRPr="00925B78">
              <w:rPr>
                <w:noProof/>
              </w:rPr>
              <w:drawing>
                <wp:anchor distT="0" distB="0" distL="114300" distR="114300" simplePos="0" relativeHeight="251670528" behindDoc="1" locked="0" layoutInCell="1" allowOverlap="1" wp14:anchorId="2DD48270" wp14:editId="54DDD1EE">
                  <wp:simplePos x="0" y="0"/>
                  <wp:positionH relativeFrom="column">
                    <wp:posOffset>-152666</wp:posOffset>
                  </wp:positionH>
                  <wp:positionV relativeFrom="paragraph">
                    <wp:posOffset>-1705278</wp:posOffset>
                  </wp:positionV>
                  <wp:extent cx="6706235" cy="6203950"/>
                  <wp:effectExtent l="0" t="0" r="0" b="635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06235" cy="6203950"/>
                          </a:xfrm>
                          <a:prstGeom prst="rect">
                            <a:avLst/>
                          </a:prstGeom>
                        </pic:spPr>
                      </pic:pic>
                    </a:graphicData>
                  </a:graphic>
                  <wp14:sizeRelH relativeFrom="page">
                    <wp14:pctWidth>0</wp14:pctWidth>
                  </wp14:sizeRelH>
                  <wp14:sizeRelV relativeFrom="page">
                    <wp14:pctHeight>0</wp14:pctHeight>
                  </wp14:sizeRelV>
                </wp:anchor>
              </w:drawing>
            </w:r>
          </w:p>
        </w:tc>
      </w:tr>
      <w:tr w:rsidR="00C652D5" w14:paraId="40E99AE2" w14:textId="77777777" w:rsidTr="008F32A8">
        <w:trPr>
          <w:gridAfter w:val="1"/>
          <w:wAfter w:w="500" w:type="dxa"/>
          <w:trHeight w:val="4257"/>
        </w:trPr>
        <w:tc>
          <w:tcPr>
            <w:tcW w:w="4860" w:type="dxa"/>
            <w:tcBorders>
              <w:top w:val="nil"/>
              <w:left w:val="nil"/>
              <w:bottom w:val="nil"/>
              <w:right w:val="nil"/>
            </w:tcBorders>
          </w:tcPr>
          <w:p w14:paraId="59C1B745" w14:textId="273F580B" w:rsidR="009E2FE9" w:rsidRPr="002178B9" w:rsidRDefault="009E2FE9" w:rsidP="008F32A8">
            <w:pPr>
              <w:pStyle w:val="Contenu"/>
              <w:framePr w:hSpace="0" w:wrap="auto" w:vAnchor="margin" w:hAnchor="text" w:yAlign="inline"/>
            </w:pPr>
          </w:p>
        </w:tc>
        <w:tc>
          <w:tcPr>
            <w:tcW w:w="360" w:type="dxa"/>
            <w:tcBorders>
              <w:top w:val="nil"/>
              <w:left w:val="nil"/>
              <w:bottom w:val="nil"/>
              <w:right w:val="nil"/>
            </w:tcBorders>
          </w:tcPr>
          <w:p w14:paraId="77A0C993" w14:textId="77777777" w:rsidR="009E2FE9" w:rsidRPr="002178B9" w:rsidRDefault="009E2FE9" w:rsidP="008F32A8">
            <w:pPr>
              <w:pStyle w:val="Contenu"/>
              <w:framePr w:hSpace="0" w:wrap="auto" w:vAnchor="margin" w:hAnchor="text" w:yAlign="inline"/>
            </w:pPr>
          </w:p>
        </w:tc>
        <w:tc>
          <w:tcPr>
            <w:tcW w:w="4841" w:type="dxa"/>
            <w:tcBorders>
              <w:top w:val="nil"/>
              <w:left w:val="nil"/>
              <w:bottom w:val="nil"/>
              <w:right w:val="nil"/>
            </w:tcBorders>
          </w:tcPr>
          <w:p w14:paraId="6E6201BD" w14:textId="6821DBB5" w:rsidR="009E2FE9" w:rsidRPr="002178B9" w:rsidRDefault="009E2FE9" w:rsidP="008F32A8">
            <w:pPr>
              <w:pStyle w:val="Contenu"/>
              <w:framePr w:hSpace="0" w:wrap="auto" w:vAnchor="margin" w:hAnchor="text" w:yAlign="inline"/>
            </w:pPr>
          </w:p>
        </w:tc>
      </w:tr>
    </w:tbl>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32E5724E" w14:textId="77777777" w:rsidTr="008F32A8">
        <w:trPr>
          <w:trHeight w:val="1375"/>
        </w:trPr>
        <w:tc>
          <w:tcPr>
            <w:tcW w:w="4925" w:type="dxa"/>
            <w:tcBorders>
              <w:top w:val="nil"/>
              <w:left w:val="nil"/>
              <w:bottom w:val="nil"/>
              <w:right w:val="nil"/>
            </w:tcBorders>
            <w:vAlign w:val="center"/>
          </w:tcPr>
          <w:p w14:paraId="5C5B3AA3" w14:textId="5D5F5561" w:rsidR="009E2FE9" w:rsidRDefault="009E2FE9" w:rsidP="008F32A8">
            <w:pPr>
              <w:pStyle w:val="Titre1"/>
              <w:framePr w:hSpace="0" w:wrap="auto" w:vAnchor="margin" w:hAnchor="text" w:yAlign="inline"/>
              <w:jc w:val="left"/>
            </w:pPr>
            <w:bookmarkStart w:id="30" w:name="_Toc71967269"/>
            <w:bookmarkStart w:id="31" w:name="_Toc71967793"/>
            <w:bookmarkStart w:id="32" w:name="_Toc71968146"/>
            <w:r>
              <w:rPr>
                <w:lang w:bidi="fr-FR"/>
              </w:rPr>
              <w:t>Modélisation</w:t>
            </w:r>
            <w:bookmarkEnd w:id="30"/>
            <w:bookmarkEnd w:id="31"/>
            <w:bookmarkEnd w:id="32"/>
          </w:p>
        </w:tc>
      </w:tr>
    </w:tbl>
    <w:p w14:paraId="15BE86FB" w14:textId="77777777" w:rsidR="0001704C" w:rsidRDefault="0001704C"/>
    <w:p w14:paraId="44898E1F" w14:textId="4D2E15BF" w:rsidR="0001704C" w:rsidRPr="005F2EAD" w:rsidRDefault="0001704C" w:rsidP="008E355F">
      <w:pPr>
        <w:jc w:val="both"/>
        <w:rPr>
          <w:sz w:val="24"/>
          <w:szCs w:val="24"/>
        </w:rPr>
      </w:pPr>
      <w:r w:rsidRPr="005F2EAD">
        <w:rPr>
          <w:sz w:val="24"/>
          <w:szCs w:val="24"/>
          <w:lang w:bidi="fr-FR"/>
        </w:rPr>
        <w:t xml:space="preserve">Nous avons fait le choix de factoriser tous les attributs et méthodes communs à tous nos acteurs, par la création d’une classe User qui généralise celle de Statisticien, patient et praticien. </w:t>
      </w:r>
      <w:r w:rsidR="005F2EAD" w:rsidRPr="005F2EAD">
        <w:rPr>
          <w:sz w:val="24"/>
          <w:szCs w:val="24"/>
          <w:lang w:bidi="fr-FR"/>
        </w:rPr>
        <w:t>Lorsqu’un praticien créé une statistique, le site web envois une notification par e</w:t>
      </w:r>
      <w:r w:rsidR="005F2EAD">
        <w:rPr>
          <w:sz w:val="24"/>
          <w:szCs w:val="24"/>
          <w:lang w:bidi="fr-FR"/>
        </w:rPr>
        <w:t>-</w:t>
      </w:r>
      <w:r w:rsidR="005F2EAD" w:rsidRPr="005F2EAD">
        <w:rPr>
          <w:sz w:val="24"/>
          <w:szCs w:val="24"/>
          <w:lang w:bidi="fr-FR"/>
        </w:rPr>
        <w:t>mail à tous les utilisateurs du site résidant dans le département concerné par la statistique.</w:t>
      </w:r>
      <w:r w:rsidR="009E2FE9" w:rsidRPr="005F2EAD">
        <w:rPr>
          <w:sz w:val="24"/>
          <w:szCs w:val="24"/>
        </w:rPr>
        <w:br w:type="page"/>
      </w:r>
    </w:p>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BB2C96" w14:paraId="5FF52A2E" w14:textId="77777777" w:rsidTr="008F32A8">
        <w:trPr>
          <w:trHeight w:val="3386"/>
        </w:trPr>
        <w:tc>
          <w:tcPr>
            <w:tcW w:w="10061" w:type="dxa"/>
            <w:gridSpan w:val="3"/>
            <w:tcBorders>
              <w:top w:val="nil"/>
              <w:left w:val="nil"/>
              <w:bottom w:val="nil"/>
              <w:right w:val="nil"/>
            </w:tcBorders>
          </w:tcPr>
          <w:p w14:paraId="022269A7" w14:textId="25DFAC83" w:rsidR="00BB2C96" w:rsidRPr="002178B9" w:rsidRDefault="00C16B6C" w:rsidP="008F32A8">
            <w:pPr>
              <w:pStyle w:val="Titre2"/>
              <w:framePr w:hSpace="0" w:wrap="auto" w:vAnchor="margin" w:hAnchor="text" w:yAlign="inline"/>
            </w:pPr>
            <w:bookmarkStart w:id="33" w:name="_Toc71967270"/>
            <w:bookmarkStart w:id="34" w:name="_Toc71967794"/>
            <w:bookmarkStart w:id="35" w:name="_Toc71968147"/>
            <w:r>
              <w:rPr>
                <w:lang w:bidi="fr-FR"/>
              </w:rPr>
              <w:lastRenderedPageBreak/>
              <w:t>Diagramme de Cas d’Utilisation</w:t>
            </w:r>
            <w:bookmarkEnd w:id="33"/>
            <w:bookmarkEnd w:id="34"/>
            <w:bookmarkEnd w:id="35"/>
          </w:p>
          <w:p w14:paraId="2508DC39" w14:textId="298FA4B9" w:rsidR="0001704C" w:rsidRPr="002178B9" w:rsidRDefault="005F2EAD" w:rsidP="0001704C">
            <w:pPr>
              <w:pStyle w:val="Contenu"/>
              <w:framePr w:hSpace="0" w:wrap="auto" w:vAnchor="margin" w:hAnchor="text" w:yAlign="inline"/>
            </w:pPr>
            <w:r>
              <w:t>Veuillez z</w:t>
            </w:r>
            <w:r w:rsidR="0001704C">
              <w:t>oome</w:t>
            </w:r>
            <w:r>
              <w:t>r</w:t>
            </w:r>
            <w:r w:rsidR="0001704C">
              <w:t xml:space="preserve"> pour mieux voir</w:t>
            </w:r>
          </w:p>
        </w:tc>
      </w:tr>
      <w:tr w:rsidR="00BB2C96" w14:paraId="11885EC8" w14:textId="77777777" w:rsidTr="008F32A8">
        <w:trPr>
          <w:trHeight w:val="2685"/>
        </w:trPr>
        <w:tc>
          <w:tcPr>
            <w:tcW w:w="10061" w:type="dxa"/>
            <w:gridSpan w:val="3"/>
            <w:tcBorders>
              <w:top w:val="nil"/>
              <w:left w:val="nil"/>
              <w:bottom w:val="nil"/>
              <w:right w:val="nil"/>
            </w:tcBorders>
          </w:tcPr>
          <w:p w14:paraId="5B601EBF" w14:textId="31A68073" w:rsidR="00BB2C96" w:rsidRPr="002178B9" w:rsidRDefault="00C652D5" w:rsidP="008F32A8">
            <w:pPr>
              <w:pStyle w:val="Contenu"/>
              <w:framePr w:hSpace="0" w:wrap="auto" w:vAnchor="margin" w:hAnchor="text" w:yAlign="inline"/>
            </w:pPr>
            <w:r w:rsidRPr="00C652D5">
              <w:rPr>
                <w:noProof/>
              </w:rPr>
              <w:drawing>
                <wp:anchor distT="0" distB="0" distL="114300" distR="114300" simplePos="0" relativeHeight="251671552" behindDoc="0" locked="0" layoutInCell="1" allowOverlap="1" wp14:anchorId="00B192FD" wp14:editId="35D92E11">
                  <wp:simplePos x="0" y="0"/>
                  <wp:positionH relativeFrom="column">
                    <wp:posOffset>-302991</wp:posOffset>
                  </wp:positionH>
                  <wp:positionV relativeFrom="page">
                    <wp:posOffset>-1118395</wp:posOffset>
                  </wp:positionV>
                  <wp:extent cx="7102603" cy="4790734"/>
                  <wp:effectExtent l="0" t="0" r="3175"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104373" cy="4791928"/>
                          </a:xfrm>
                          <a:prstGeom prst="rect">
                            <a:avLst/>
                          </a:prstGeom>
                        </pic:spPr>
                      </pic:pic>
                    </a:graphicData>
                  </a:graphic>
                  <wp14:sizeRelH relativeFrom="margin">
                    <wp14:pctWidth>0</wp14:pctWidth>
                  </wp14:sizeRelH>
                  <wp14:sizeRelV relativeFrom="margin">
                    <wp14:pctHeight>0</wp14:pctHeight>
                  </wp14:sizeRelV>
                </wp:anchor>
              </w:drawing>
            </w:r>
          </w:p>
        </w:tc>
      </w:tr>
      <w:tr w:rsidR="00BB2C96" w14:paraId="1B7556D7" w14:textId="77777777" w:rsidTr="008F32A8">
        <w:trPr>
          <w:trHeight w:val="4257"/>
        </w:trPr>
        <w:tc>
          <w:tcPr>
            <w:tcW w:w="4860" w:type="dxa"/>
            <w:tcBorders>
              <w:top w:val="nil"/>
              <w:left w:val="nil"/>
              <w:bottom w:val="nil"/>
              <w:right w:val="nil"/>
            </w:tcBorders>
          </w:tcPr>
          <w:p w14:paraId="37A8C685" w14:textId="77777777" w:rsidR="00BB2C96" w:rsidRPr="002178B9" w:rsidRDefault="00BB2C96" w:rsidP="008F32A8">
            <w:pPr>
              <w:pStyle w:val="Contenu"/>
              <w:framePr w:hSpace="0" w:wrap="auto" w:vAnchor="margin" w:hAnchor="text" w:yAlign="inline"/>
            </w:pPr>
            <w:r>
              <w:rPr>
                <w:noProof/>
                <w:lang w:bidi="fr-FR"/>
              </w:rPr>
              <mc:AlternateContent>
                <mc:Choice Requires="wps">
                  <w:drawing>
                    <wp:inline distT="0" distB="0" distL="0" distR="0" wp14:anchorId="0424D5B4" wp14:editId="14271510">
                      <wp:extent cx="3064475" cy="2628900"/>
                      <wp:effectExtent l="0" t="0" r="0" b="0"/>
                      <wp:docPr id="449" name="Zone de texte 24"/>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p w14:paraId="3F6E8A7A" w14:textId="34CA448B" w:rsidR="00BB2C96" w:rsidRDefault="00BB2C96" w:rsidP="00BB2C96">
                                  <w:pPr>
                                    <w:pStyle w:val="Contenu"/>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0424D5B4" id="Zone de texte 24" o:spid="_x0000_s1030"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9CRQIAAGMEAAAOAAAAZHJzL2Uyb0RvYy54bWysVMFu2zAMvQ/YPwi6L3ZcJ02MOEXWIsOA&#10;oC2QDgV2U2Q5NiCLmqTEzr5m39IvGyXHadHtNOwiUyJF8b1HenHTNZIchbE1qJyORzElQnEoarXP&#10;6ben9acZJdYxVTAJSuT0JCy9WX78sGh1JhKoQBbCEEyibNbqnFbO6SyKLK9Ew+wItFDoLME0zOHW&#10;7KPCsBazNzJK4ngatWAKbYALa/H0rnfSZchfloK7h7K0whGZU6zNhdWEdefXaLlg2d4wXdX8XAb7&#10;hyoaVit89JLqjjlGDqb+I1VTcwMWSjfi0ERQljUXAQOiGcfv0GwrpkXAguRYfaHJ/r+0/P74aEhd&#10;5DRN55Qo1qBI31EqUgjiROfEy68k9TS12mYYvdUY77rP0KHcw7nFQ4++K03jv4iLoB8JP11IxlyE&#10;4+FVPE3T6wklHH3JNJnN4yBD9HpdG+u+CGiIN3JqUMVALjturMNSMHQI8a8pWNdSBiWlIm1Op1eT&#10;OFy4ePCGVHjRg+iL9Zbrdl2PfQCyg+KE+Az0jWI1X9dYw4ZZ98gMdgZCwm53D7iUEvAtOFuUVGB+&#10;/u3cx6Ng6KWkxU7Lqf1xYEZQIr8qlHI+TlPfmmEzniWzGe7MW9cubNLJdYIedWhuAbt5jIOleTB9&#10;vJODWRponnEqVv5ZdDHF8fGcusG8df0A4FRxsVqFIOxGzdxGbTX3qT2tnuKn7pkZfdbBt8M9DE3J&#10;sndy9LG9IKuDg7IOWnmie1rP/GMnBwnPU+dH5e0+RL3+G5a/AQAA//8DAFBLAwQUAAYACAAAACEA&#10;5/qrXNwAAAAFAQAADwAAAGRycy9kb3ducmV2LnhtbEyPT0vDQBDF70K/wzKCF7Gb/rGUmE0pghfB&#10;Q2Ol12l2TKLZ2ZDdptFP79iLXoY3vOG932Sb0bVqoD40ng3Mpgko4tLbhisD+9enuzWoEJEttp7J&#10;wBcF2OSTqwxT68+8o6GIlZIQDikaqGPsUq1DWZPDMPUdsXjvvncYZe0rbXs8S7hr9TxJVtphw9JQ&#10;Y0ePNZWfxckZcLfF4u0eX4YD6aFb7J+/XXX4MObmetw+gIo0xr9j+MUXdMiF6ehPbINqDcgj8TLF&#10;W67nK1BHEbNlAjrP9H/6/AcAAP//AwBQSwECLQAUAAYACAAAACEAtoM4kv4AAADhAQAAEwAAAAAA&#10;AAAAAAAAAAAAAAAAW0NvbnRlbnRfVHlwZXNdLnhtbFBLAQItABQABgAIAAAAIQA4/SH/1gAAAJQB&#10;AAALAAAAAAAAAAAAAAAAAC8BAABfcmVscy8ucmVsc1BLAQItABQABgAIAAAAIQCgZ/9CRQIAAGME&#10;AAAOAAAAAAAAAAAAAAAAAC4CAABkcnMvZTJvRG9jLnhtbFBLAQItABQABgAIAAAAIQDn+qtc3AAA&#10;AAUBAAAPAAAAAAAAAAAAAAAAAJ8EAABkcnMvZG93bnJldi54bWxQSwUGAAAAAAQABADzAAAAqAUA&#10;AAAA&#10;" filled="f" stroked="f" strokeweight=".5pt">
                      <v:textbox inset=",14.4pt">
                        <w:txbxContent>
                          <w:p w14:paraId="3F6E8A7A" w14:textId="34CA448B" w:rsidR="00BB2C96" w:rsidRDefault="00BB2C96" w:rsidP="00BB2C96">
                            <w:pPr>
                              <w:pStyle w:val="Contenu"/>
                            </w:pPr>
                          </w:p>
                        </w:txbxContent>
                      </v:textbox>
                      <w10:anchorlock/>
                    </v:shape>
                  </w:pict>
                </mc:Fallback>
              </mc:AlternateContent>
            </w:r>
          </w:p>
        </w:tc>
        <w:tc>
          <w:tcPr>
            <w:tcW w:w="360" w:type="dxa"/>
            <w:tcBorders>
              <w:top w:val="nil"/>
              <w:left w:val="nil"/>
              <w:bottom w:val="nil"/>
              <w:right w:val="nil"/>
            </w:tcBorders>
          </w:tcPr>
          <w:p w14:paraId="60D4A811" w14:textId="77777777" w:rsidR="00BB2C96" w:rsidRPr="002178B9" w:rsidRDefault="00BB2C96" w:rsidP="008F32A8">
            <w:pPr>
              <w:pStyle w:val="Contenu"/>
              <w:framePr w:hSpace="0" w:wrap="auto" w:vAnchor="margin" w:hAnchor="text" w:yAlign="inline"/>
            </w:pPr>
          </w:p>
        </w:tc>
        <w:tc>
          <w:tcPr>
            <w:tcW w:w="4841" w:type="dxa"/>
            <w:tcBorders>
              <w:top w:val="nil"/>
              <w:left w:val="nil"/>
              <w:bottom w:val="nil"/>
              <w:right w:val="nil"/>
            </w:tcBorders>
          </w:tcPr>
          <w:p w14:paraId="59408684" w14:textId="3F516BEF" w:rsidR="00BB2C96" w:rsidRPr="002178B9" w:rsidRDefault="00BB2C96" w:rsidP="008F32A8">
            <w:pPr>
              <w:pStyle w:val="Contenu"/>
              <w:framePr w:hSpace="0" w:wrap="auto" w:vAnchor="margin" w:hAnchor="text" w:yAlign="inline"/>
            </w:pPr>
          </w:p>
        </w:tc>
      </w:tr>
    </w:tbl>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2443D7" w14:paraId="4136FC6F" w14:textId="77777777" w:rsidTr="008F32A8">
        <w:trPr>
          <w:trHeight w:val="1375"/>
        </w:trPr>
        <w:tc>
          <w:tcPr>
            <w:tcW w:w="4925" w:type="dxa"/>
            <w:tcBorders>
              <w:top w:val="nil"/>
              <w:left w:val="nil"/>
              <w:bottom w:val="nil"/>
              <w:right w:val="nil"/>
            </w:tcBorders>
            <w:vAlign w:val="center"/>
          </w:tcPr>
          <w:p w14:paraId="412B9D1B" w14:textId="02562C5F" w:rsidR="002443D7" w:rsidRDefault="002443D7" w:rsidP="008F32A8">
            <w:pPr>
              <w:pStyle w:val="Titre1"/>
              <w:framePr w:hSpace="0" w:wrap="auto" w:vAnchor="margin" w:hAnchor="text" w:yAlign="inline"/>
              <w:jc w:val="left"/>
            </w:pPr>
            <w:bookmarkStart w:id="36" w:name="_Toc71967271"/>
            <w:bookmarkStart w:id="37" w:name="_Toc71967795"/>
            <w:bookmarkStart w:id="38" w:name="_Toc71968148"/>
            <w:r>
              <w:rPr>
                <w:lang w:bidi="fr-FR"/>
              </w:rPr>
              <w:t>Modélisation</w:t>
            </w:r>
            <w:bookmarkEnd w:id="36"/>
            <w:bookmarkEnd w:id="37"/>
            <w:bookmarkEnd w:id="38"/>
          </w:p>
        </w:tc>
      </w:tr>
    </w:tbl>
    <w:p w14:paraId="68E626E8" w14:textId="439C9256" w:rsidR="005F2EAD" w:rsidRDefault="0001704C" w:rsidP="008E355F">
      <w:pPr>
        <w:spacing w:after="200"/>
        <w:jc w:val="both"/>
        <w:rPr>
          <w:sz w:val="24"/>
          <w:szCs w:val="24"/>
        </w:rPr>
      </w:pPr>
      <w:r w:rsidRPr="005F2EAD">
        <w:rPr>
          <w:sz w:val="24"/>
          <w:szCs w:val="24"/>
        </w:rPr>
        <w:t xml:space="preserve">Ici 3 acteurs sont présents et sont généralisé par un acteur global appelé User. Ces derniers possèdent tous la possibilité de </w:t>
      </w:r>
      <w:r w:rsidR="005F2EAD" w:rsidRPr="005F2EAD">
        <w:rPr>
          <w:sz w:val="24"/>
          <w:szCs w:val="24"/>
        </w:rPr>
        <w:t>créer un compte, se</w:t>
      </w:r>
      <w:r w:rsidRPr="005F2EAD">
        <w:rPr>
          <w:sz w:val="24"/>
          <w:szCs w:val="24"/>
        </w:rPr>
        <w:t xml:space="preserve"> connecter</w:t>
      </w:r>
      <w:r w:rsidR="005F2EAD" w:rsidRPr="005F2EAD">
        <w:rPr>
          <w:sz w:val="24"/>
          <w:szCs w:val="24"/>
        </w:rPr>
        <w:t>, supprimer leur compte</w:t>
      </w:r>
      <w:r w:rsidR="005F2EAD">
        <w:rPr>
          <w:sz w:val="24"/>
          <w:szCs w:val="24"/>
        </w:rPr>
        <w:t>, déclarer un cas contact</w:t>
      </w:r>
      <w:r w:rsidR="005F2EAD" w:rsidRPr="005F2EAD">
        <w:rPr>
          <w:sz w:val="24"/>
          <w:szCs w:val="24"/>
        </w:rPr>
        <w:t xml:space="preserve"> ou</w:t>
      </w:r>
      <w:r w:rsidR="005F2EAD">
        <w:rPr>
          <w:sz w:val="24"/>
          <w:szCs w:val="24"/>
        </w:rPr>
        <w:t xml:space="preserve"> encore</w:t>
      </w:r>
      <w:r w:rsidR="005F2EAD" w:rsidRPr="005F2EAD">
        <w:rPr>
          <w:sz w:val="24"/>
          <w:szCs w:val="24"/>
        </w:rPr>
        <w:t xml:space="preserve"> </w:t>
      </w:r>
      <w:r w:rsidR="00B96C23">
        <w:rPr>
          <w:sz w:val="24"/>
          <w:szCs w:val="24"/>
        </w:rPr>
        <w:t>de visualiser des différentes statistiques publiées par des statisticiens.</w:t>
      </w:r>
    </w:p>
    <w:p w14:paraId="468D892C" w14:textId="32E7CC67" w:rsidR="009E2FE9" w:rsidRPr="005F2EAD" w:rsidRDefault="005F2EAD" w:rsidP="001F0AF0">
      <w:pPr>
        <w:spacing w:after="200"/>
        <w:rPr>
          <w:sz w:val="24"/>
          <w:szCs w:val="24"/>
        </w:rPr>
      </w:pPr>
      <w:r>
        <w:rPr>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3ECACD19" w14:textId="77777777" w:rsidTr="008F32A8">
        <w:trPr>
          <w:trHeight w:val="1375"/>
        </w:trPr>
        <w:tc>
          <w:tcPr>
            <w:tcW w:w="4925" w:type="dxa"/>
            <w:tcBorders>
              <w:top w:val="nil"/>
              <w:left w:val="nil"/>
              <w:bottom w:val="nil"/>
              <w:right w:val="nil"/>
            </w:tcBorders>
            <w:vAlign w:val="center"/>
          </w:tcPr>
          <w:p w14:paraId="2088E520" w14:textId="430168C1" w:rsidR="009E2FE9" w:rsidRDefault="009E2FE9" w:rsidP="008F32A8">
            <w:pPr>
              <w:pStyle w:val="Titre1"/>
              <w:framePr w:hSpace="0" w:wrap="auto" w:vAnchor="margin" w:hAnchor="text" w:yAlign="inline"/>
              <w:jc w:val="left"/>
            </w:pPr>
            <w:bookmarkStart w:id="39" w:name="_Toc71967272"/>
            <w:bookmarkStart w:id="40" w:name="_Toc71967796"/>
            <w:bookmarkStart w:id="41" w:name="_Toc71968149"/>
            <w:r>
              <w:rPr>
                <w:lang w:bidi="fr-FR"/>
              </w:rPr>
              <w:lastRenderedPageBreak/>
              <w:t>Modélisation</w:t>
            </w:r>
            <w:bookmarkEnd w:id="39"/>
            <w:bookmarkEnd w:id="40"/>
            <w:bookmarkEnd w:id="41"/>
          </w:p>
        </w:tc>
      </w:tr>
    </w:tbl>
    <w:p w14:paraId="0B163241" w14:textId="5D35B26C" w:rsidR="00CB6EA5" w:rsidRPr="002178B9" w:rsidRDefault="00CB6EA5" w:rsidP="00CB6EA5">
      <w:pPr>
        <w:pStyle w:val="Titre2"/>
        <w:framePr w:hSpace="0" w:wrap="auto" w:vAnchor="margin" w:hAnchor="text" w:yAlign="inline"/>
      </w:pPr>
      <w:bookmarkStart w:id="42" w:name="_Toc71967273"/>
      <w:bookmarkStart w:id="43" w:name="_Toc71967797"/>
      <w:bookmarkStart w:id="44" w:name="_Toc71968150"/>
      <w:r>
        <w:t>Diagramme de séquence </w:t>
      </w:r>
      <w:bookmarkEnd w:id="42"/>
      <w:bookmarkEnd w:id="43"/>
      <w:bookmarkEnd w:id="44"/>
      <w:r>
        <w:t>: C</w:t>
      </w:r>
      <w:r w:rsidR="00096064">
        <w:t>réation d’un compte</w:t>
      </w:r>
    </w:p>
    <w:p w14:paraId="71D748FA" w14:textId="47934D6C" w:rsidR="005F2EAD" w:rsidRDefault="005443DC">
      <w:r w:rsidRPr="008E355F">
        <w:rPr>
          <w:rFonts w:ascii="Helvetica" w:hAnsi="Helvetica" w:cs="Helvetica"/>
          <w:noProof/>
          <w:color w:val="293B90" w:themeColor="accent2"/>
        </w:rPr>
        <mc:AlternateContent>
          <mc:Choice Requires="wps">
            <w:drawing>
              <wp:anchor distT="45720" distB="45720" distL="114300" distR="114300" simplePos="0" relativeHeight="251677696" behindDoc="0" locked="0" layoutInCell="1" allowOverlap="1" wp14:anchorId="13F38302" wp14:editId="0307D305">
                <wp:simplePos x="0" y="0"/>
                <wp:positionH relativeFrom="margin">
                  <wp:posOffset>31897</wp:posOffset>
                </wp:positionH>
                <wp:positionV relativeFrom="paragraph">
                  <wp:posOffset>5247758</wp:posOffset>
                </wp:positionV>
                <wp:extent cx="6408420" cy="140462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8420" cy="1404620"/>
                        </a:xfrm>
                        <a:prstGeom prst="rect">
                          <a:avLst/>
                        </a:prstGeom>
                        <a:solidFill>
                          <a:srgbClr val="FFFFFF"/>
                        </a:solidFill>
                        <a:ln w="9525">
                          <a:noFill/>
                          <a:miter lim="800000"/>
                          <a:headEnd/>
                          <a:tailEnd/>
                        </a:ln>
                      </wps:spPr>
                      <wps:txbx>
                        <w:txbxContent>
                          <w:p w14:paraId="16457414" w14:textId="241419F0" w:rsidR="008E355F" w:rsidRPr="008E355F" w:rsidRDefault="008E355F" w:rsidP="008E355F">
                            <w:pPr>
                              <w:jc w:val="both"/>
                              <w:rPr>
                                <w:rFonts w:cstheme="minorHAnsi"/>
                                <w:b w:val="0"/>
                                <w:bCs/>
                                <w:color w:val="293B90" w:themeColor="accent2"/>
                                <w:sz w:val="24"/>
                                <w:szCs w:val="24"/>
                              </w:rPr>
                            </w:pPr>
                            <w:r w:rsidRPr="008E355F">
                              <w:rPr>
                                <w:rFonts w:cstheme="minorHAnsi"/>
                                <w:b w:val="0"/>
                                <w:bCs/>
                                <w:color w:val="293B90" w:themeColor="accent2"/>
                                <w:sz w:val="24"/>
                                <w:szCs w:val="24"/>
                              </w:rPr>
                              <w:t>Pour la création d’un compte il existe plusieurs étapes. Dans un premier temps le site proposera à l’user s’il possède déjà un compte. Si oui, une demande d’identification sera donc demandée, sinon, une demande de création d’un compte sera proposée à l’user. Par la suite, le compte sera enregistré dans la base de données. Dans un second temps, l’user pourra donc se connecter à son compte. Si l’authentification est correcte, l’user aura accès à son compte, sinon, les informations pour se connecter seront redemandées.</w:t>
                            </w:r>
                          </w:p>
                          <w:p w14:paraId="0A3F592F" w14:textId="77777777" w:rsidR="008E355F" w:rsidRPr="008E355F" w:rsidRDefault="008E355F" w:rsidP="008E355F">
                            <w:pPr>
                              <w:rPr>
                                <w:b w:val="0"/>
                                <w:b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F38302" id="Zone de texte 2" o:spid="_x0000_s1031" type="#_x0000_t202" style="position:absolute;margin-left:2.5pt;margin-top:413.2pt;width:504.6pt;height:110.6pt;z-index:251677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SQ5KAIAACoEAAAOAAAAZHJzL2Uyb0RvYy54bWysU01v2zAMvQ/YfxB0X+wYTtoacYouXYYB&#10;3QfQ7bKbLMuxMEnUJCV29utLyWmabbdhOgikSD6Rj+TqdtSKHITzEkxN57OcEmE4tNLsavrt6/bN&#10;NSU+MNMyBUbU9Cg8vV2/frUabCUK6EG1whEEMb4abE37EGyVZZ73QjM/AysMGjtwmgVU3S5rHRsQ&#10;XausyPNlNoBrrQMuvMfX+8lI1wm/6wQPn7vOi0BUTTG3kG6X7ibe2XrFqp1jtpf8lAb7hyw0kwY/&#10;PUPds8DI3sm/oLTkDjx0YcZBZ9B1kotUA1Yzz/+o5rFnVqRakBxvzzT5/wfLPx2+OCLbmhbzK0oM&#10;09ik79gq0goSxBgEKSJJg/UV+j5a9A7jWxix2algbx+A//DEwKZnZifunIOhF6zFJOcxMrsInXB8&#10;BGmGj9DiX2wfIAGNndORQeSEIDo263huEOZBOD4uy/y6LNDE0TYv83KJSvyDVc/h1vnwXoAmUaip&#10;wwlI8Ozw4MPk+uwSf/OgZLuVSiXF7ZqNcuTAcFq26ZzQf3NThgw1vVkUi4RsIMYjNKu0DDjNSuqa&#10;XufxxHBWRTremTbJgUk1yZi0Mid+IiUTOWFsxtSPRYyN3DXQHpEwB9Pw4rKh0IP7RcmAg1tT/3PP&#10;nKBEfTBI+s28LOOkJ6VcXEW63KWlubQwwxGqpoGSSdyEtB2JDnuHzdnKRNtLJqeUcSAT8afliRN/&#10;qSevlxVfPwEAAP//AwBQSwMEFAAGAAgAAAAhAGxMEfHfAAAACwEAAA8AAABkcnMvZG93bnJldi54&#10;bWxMj8FOwzAQRO9I/IO1SNyo0ygNVYhTVVRcOCDRIsHRjTdxRLy2bDcNf49zgtusZjXzpt7NZmQT&#10;+jBYErBeZcCQWqsG6gV8nF4etsBClKTkaAkF/GCAXXN7U8tK2Su943SMPUshFCopQMfoKs5Dq9HI&#10;sLIOKXmd9UbGdPqeKy+vKdyMPM+ykhs5UGrQ0uGzxvb7eDECPo0e1MG/fXVqnA6v3X7jZu+EuL+b&#10;90/AIs7x7xkW/IQOTWI62wupwEYBm7QkCtjmZQFs8bN1kQM7L6p4LIE3Nf+/ofkFAAD//wMAUEsB&#10;Ai0AFAAGAAgAAAAhALaDOJL+AAAA4QEAABMAAAAAAAAAAAAAAAAAAAAAAFtDb250ZW50X1R5cGVz&#10;XS54bWxQSwECLQAUAAYACAAAACEAOP0h/9YAAACUAQAACwAAAAAAAAAAAAAAAAAvAQAAX3JlbHMv&#10;LnJlbHNQSwECLQAUAAYACAAAACEAhkUkOSgCAAAqBAAADgAAAAAAAAAAAAAAAAAuAgAAZHJzL2Uy&#10;b0RvYy54bWxQSwECLQAUAAYACAAAACEAbEwR8d8AAAALAQAADwAAAAAAAAAAAAAAAACCBAAAZHJz&#10;L2Rvd25yZXYueG1sUEsFBgAAAAAEAAQA8wAAAI4FAAAAAA==&#10;" stroked="f">
                <v:textbox style="mso-fit-shape-to-text:t">
                  <w:txbxContent>
                    <w:p w14:paraId="16457414" w14:textId="241419F0" w:rsidR="008E355F" w:rsidRPr="008E355F" w:rsidRDefault="008E355F" w:rsidP="008E355F">
                      <w:pPr>
                        <w:jc w:val="both"/>
                        <w:rPr>
                          <w:rFonts w:cstheme="minorHAnsi"/>
                          <w:b w:val="0"/>
                          <w:bCs/>
                          <w:color w:val="293B90" w:themeColor="accent2"/>
                          <w:sz w:val="24"/>
                          <w:szCs w:val="24"/>
                        </w:rPr>
                      </w:pPr>
                      <w:r w:rsidRPr="008E355F">
                        <w:rPr>
                          <w:rFonts w:cstheme="minorHAnsi"/>
                          <w:b w:val="0"/>
                          <w:bCs/>
                          <w:color w:val="293B90" w:themeColor="accent2"/>
                          <w:sz w:val="24"/>
                          <w:szCs w:val="24"/>
                        </w:rPr>
                        <w:t>Pour la création d’un compte il existe plusieurs étapes. Dans un premier temps le site proposera à l’user s’il possède déjà un compte. Si oui, une demande d’identification sera donc demandée, sinon, une demande de création d’un compte sera proposée à l’user. Par la suite, le compte sera enregistré dans la base de données. Dans un second temps, l’user pourra donc se connecter à son compte. Si l’authentification est correcte, l’user aura accès à son compte, sinon, les informations pour se connecter seront redemandées.</w:t>
                      </w:r>
                    </w:p>
                    <w:p w14:paraId="0A3F592F" w14:textId="77777777" w:rsidR="008E355F" w:rsidRPr="008E355F" w:rsidRDefault="008E355F" w:rsidP="008E355F">
                      <w:pPr>
                        <w:rPr>
                          <w:b w:val="0"/>
                          <w:bCs/>
                        </w:rPr>
                      </w:pPr>
                    </w:p>
                  </w:txbxContent>
                </v:textbox>
                <w10:wrap type="square" anchorx="margin"/>
              </v:shape>
            </w:pict>
          </mc:Fallback>
        </mc:AlternateContent>
      </w:r>
      <w:r w:rsidR="00096064">
        <w:rPr>
          <w:noProof/>
        </w:rPr>
        <w:drawing>
          <wp:inline distT="0" distB="0" distL="0" distR="0" wp14:anchorId="7EA3082B" wp14:editId="1BE5A920">
            <wp:extent cx="6408420" cy="5041900"/>
            <wp:effectExtent l="0" t="0" r="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8420" cy="5041900"/>
                    </a:xfrm>
                    <a:prstGeom prst="rect">
                      <a:avLst/>
                    </a:prstGeom>
                  </pic:spPr>
                </pic:pic>
              </a:graphicData>
            </a:graphic>
          </wp:inline>
        </w:drawing>
      </w:r>
      <w:r w:rsidR="005F2EAD">
        <w:rPr>
          <w:b w:val="0"/>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F2EAD" w14:paraId="28EBBDD5" w14:textId="77777777" w:rsidTr="00DF4E0C">
        <w:trPr>
          <w:trHeight w:val="1375"/>
        </w:trPr>
        <w:tc>
          <w:tcPr>
            <w:tcW w:w="4925" w:type="dxa"/>
            <w:tcBorders>
              <w:top w:val="nil"/>
              <w:left w:val="nil"/>
              <w:bottom w:val="nil"/>
              <w:right w:val="nil"/>
            </w:tcBorders>
            <w:vAlign w:val="center"/>
          </w:tcPr>
          <w:p w14:paraId="41E5D366" w14:textId="77777777" w:rsidR="005F2EAD" w:rsidRDefault="005F2EAD" w:rsidP="00DF4E0C">
            <w:pPr>
              <w:pStyle w:val="Titre1"/>
              <w:framePr w:hSpace="0" w:wrap="auto" w:vAnchor="margin" w:hAnchor="text" w:yAlign="inline"/>
              <w:jc w:val="left"/>
            </w:pPr>
            <w:r>
              <w:rPr>
                <w:lang w:bidi="fr-FR"/>
              </w:rPr>
              <w:lastRenderedPageBreak/>
              <w:t>Modélisation</w:t>
            </w:r>
          </w:p>
        </w:tc>
      </w:tr>
    </w:tbl>
    <w:p w14:paraId="35DE6FFF" w14:textId="00D56555" w:rsidR="005F2EAD" w:rsidRPr="002178B9" w:rsidRDefault="005F2EAD" w:rsidP="005F2EAD">
      <w:pPr>
        <w:pStyle w:val="Titre2"/>
        <w:framePr w:hSpace="0" w:wrap="auto" w:vAnchor="margin" w:hAnchor="text" w:yAlign="inline"/>
      </w:pPr>
      <w:r>
        <w:t>Diagramme de séquence : Inscription</w:t>
      </w:r>
      <w:r w:rsidR="005443DC">
        <w:t xml:space="preserve"> pour rendez-vous</w:t>
      </w:r>
    </w:p>
    <w:p w14:paraId="3C77AE83" w14:textId="03DCC58C" w:rsidR="008E355F" w:rsidRDefault="00096064">
      <w:r>
        <w:rPr>
          <w:noProof/>
        </w:rPr>
        <w:drawing>
          <wp:anchor distT="0" distB="0" distL="114300" distR="114300" simplePos="0" relativeHeight="251675648" behindDoc="0" locked="0" layoutInCell="1" allowOverlap="1" wp14:anchorId="33435FDE" wp14:editId="5128AA11">
            <wp:simplePos x="0" y="0"/>
            <wp:positionH relativeFrom="column">
              <wp:posOffset>-3175</wp:posOffset>
            </wp:positionH>
            <wp:positionV relativeFrom="paragraph">
              <wp:posOffset>229235</wp:posOffset>
            </wp:positionV>
            <wp:extent cx="6408420" cy="5012055"/>
            <wp:effectExtent l="0" t="0" r="0" b="0"/>
            <wp:wrapThrough wrapText="bothSides">
              <wp:wrapPolygon edited="0">
                <wp:start x="0" y="0"/>
                <wp:lineTo x="0" y="21510"/>
                <wp:lineTo x="21510" y="21510"/>
                <wp:lineTo x="21510" y="0"/>
                <wp:lineTo x="0" y="0"/>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8420" cy="5012055"/>
                    </a:xfrm>
                    <a:prstGeom prst="rect">
                      <a:avLst/>
                    </a:prstGeom>
                  </pic:spPr>
                </pic:pic>
              </a:graphicData>
            </a:graphic>
            <wp14:sizeRelH relativeFrom="page">
              <wp14:pctWidth>0</wp14:pctWidth>
            </wp14:sizeRelH>
            <wp14:sizeRelV relativeFrom="page">
              <wp14:pctHeight>0</wp14:pctHeight>
            </wp14:sizeRelV>
          </wp:anchor>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F2EAD" w14:paraId="4945A6A5" w14:textId="77777777" w:rsidTr="00DF4E0C">
        <w:trPr>
          <w:trHeight w:val="1375"/>
        </w:trPr>
        <w:tc>
          <w:tcPr>
            <w:tcW w:w="4925" w:type="dxa"/>
            <w:tcBorders>
              <w:top w:val="nil"/>
              <w:left w:val="nil"/>
              <w:bottom w:val="nil"/>
              <w:right w:val="nil"/>
            </w:tcBorders>
            <w:vAlign w:val="center"/>
          </w:tcPr>
          <w:p w14:paraId="1CC83FD6" w14:textId="77777777" w:rsidR="005F2EAD" w:rsidRDefault="005F2EAD" w:rsidP="00DF4E0C">
            <w:pPr>
              <w:pStyle w:val="Titre1"/>
              <w:framePr w:hSpace="0" w:wrap="auto" w:vAnchor="margin" w:hAnchor="text" w:yAlign="inline"/>
              <w:jc w:val="left"/>
            </w:pPr>
            <w:r>
              <w:rPr>
                <w:lang w:bidi="fr-FR"/>
              </w:rPr>
              <w:t>Modélisation</w:t>
            </w:r>
          </w:p>
        </w:tc>
      </w:tr>
    </w:tbl>
    <w:p w14:paraId="36DEA1BB" w14:textId="56043CB7" w:rsidR="005443DC" w:rsidRPr="008E355F" w:rsidRDefault="005443DC" w:rsidP="005443DC">
      <w:pPr>
        <w:jc w:val="both"/>
        <w:rPr>
          <w:rFonts w:cstheme="minorHAnsi"/>
          <w:b w:val="0"/>
          <w:bCs/>
          <w:color w:val="293B90" w:themeColor="accent2"/>
          <w:sz w:val="24"/>
          <w:szCs w:val="24"/>
        </w:rPr>
      </w:pPr>
      <w:r w:rsidRPr="008E355F">
        <w:rPr>
          <w:rFonts w:cstheme="minorHAnsi"/>
          <w:b w:val="0"/>
          <w:bCs/>
          <w:color w:val="293B90" w:themeColor="accent2"/>
          <w:sz w:val="24"/>
          <w:szCs w:val="24"/>
        </w:rPr>
        <w:t xml:space="preserve">Avant de pouvoir prendre un rendez-vous, </w:t>
      </w:r>
      <w:r>
        <w:rPr>
          <w:rFonts w:cstheme="minorHAnsi"/>
          <w:b w:val="0"/>
          <w:bCs/>
          <w:color w:val="293B90" w:themeColor="accent2"/>
          <w:sz w:val="24"/>
          <w:szCs w:val="24"/>
        </w:rPr>
        <w:t>quelques informations</w:t>
      </w:r>
      <w:r w:rsidRPr="008E355F">
        <w:rPr>
          <w:rFonts w:cstheme="minorHAnsi"/>
          <w:b w:val="0"/>
          <w:bCs/>
          <w:color w:val="293B90" w:themeColor="accent2"/>
          <w:sz w:val="24"/>
          <w:szCs w:val="24"/>
        </w:rPr>
        <w:t xml:space="preserve"> ser</w:t>
      </w:r>
      <w:r>
        <w:rPr>
          <w:rFonts w:cstheme="minorHAnsi"/>
          <w:b w:val="0"/>
          <w:bCs/>
          <w:color w:val="293B90" w:themeColor="accent2"/>
          <w:sz w:val="24"/>
          <w:szCs w:val="24"/>
        </w:rPr>
        <w:t>ont</w:t>
      </w:r>
      <w:r w:rsidRPr="008E355F">
        <w:rPr>
          <w:rFonts w:cstheme="minorHAnsi"/>
          <w:b w:val="0"/>
          <w:bCs/>
          <w:color w:val="293B90" w:themeColor="accent2"/>
          <w:sz w:val="24"/>
          <w:szCs w:val="24"/>
        </w:rPr>
        <w:t xml:space="preserve"> demandée</w:t>
      </w:r>
      <w:r>
        <w:rPr>
          <w:rFonts w:cstheme="minorHAnsi"/>
          <w:b w:val="0"/>
          <w:bCs/>
          <w:color w:val="293B90" w:themeColor="accent2"/>
          <w:sz w:val="24"/>
          <w:szCs w:val="24"/>
        </w:rPr>
        <w:t>s</w:t>
      </w:r>
      <w:r w:rsidRPr="008E355F">
        <w:rPr>
          <w:rFonts w:cstheme="minorHAnsi"/>
          <w:b w:val="0"/>
          <w:bCs/>
          <w:color w:val="293B90" w:themeColor="accent2"/>
          <w:sz w:val="24"/>
          <w:szCs w:val="24"/>
        </w:rPr>
        <w:t xml:space="preserve"> au patient. Le patient se verra recevoir plusieurs propositions comme la catégorie de prise de rdv, le motif de consultation… A la fin il pourra saisir le praticien de son choix et une validation des consignes qu’il devra valider lui sera envoyé.</w:t>
      </w:r>
    </w:p>
    <w:p w14:paraId="291388D8" w14:textId="77777777" w:rsidR="005443DC" w:rsidRDefault="005443DC" w:rsidP="00CB6EA5">
      <w:pPr>
        <w:pStyle w:val="Titre2"/>
        <w:framePr w:hSpace="0" w:wrap="auto" w:vAnchor="margin" w:hAnchor="text" w:yAlign="inline"/>
      </w:pPr>
    </w:p>
    <w:p w14:paraId="51E7A726" w14:textId="77777777" w:rsidR="005443DC" w:rsidRDefault="005443DC" w:rsidP="00CB6EA5">
      <w:pPr>
        <w:pStyle w:val="Titre2"/>
        <w:framePr w:hSpace="0" w:wrap="auto" w:vAnchor="margin" w:hAnchor="text" w:yAlign="inline"/>
      </w:pPr>
    </w:p>
    <w:p w14:paraId="22E184E3" w14:textId="77777777" w:rsidR="005443DC" w:rsidRDefault="005443DC" w:rsidP="00CB6EA5">
      <w:pPr>
        <w:pStyle w:val="Titre2"/>
        <w:framePr w:hSpace="0" w:wrap="auto" w:vAnchor="margin" w:hAnchor="text" w:yAlign="inline"/>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BC35B0" w14:paraId="5AF68F28" w14:textId="77777777" w:rsidTr="00603B50">
        <w:trPr>
          <w:trHeight w:val="1375"/>
        </w:trPr>
        <w:tc>
          <w:tcPr>
            <w:tcW w:w="4925" w:type="dxa"/>
            <w:tcBorders>
              <w:top w:val="nil"/>
              <w:left w:val="nil"/>
              <w:bottom w:val="nil"/>
              <w:right w:val="nil"/>
            </w:tcBorders>
            <w:vAlign w:val="center"/>
          </w:tcPr>
          <w:p w14:paraId="1BEC7FFB" w14:textId="77777777" w:rsidR="00BC35B0" w:rsidRDefault="00BC35B0" w:rsidP="00603B50">
            <w:pPr>
              <w:pStyle w:val="Titre1"/>
              <w:framePr w:hSpace="0" w:wrap="auto" w:vAnchor="margin" w:hAnchor="text" w:yAlign="inline"/>
              <w:jc w:val="left"/>
            </w:pPr>
            <w:r>
              <w:rPr>
                <w:lang w:bidi="fr-FR"/>
              </w:rPr>
              <w:lastRenderedPageBreak/>
              <w:t>Modélisation</w:t>
            </w:r>
          </w:p>
        </w:tc>
      </w:tr>
    </w:tbl>
    <w:p w14:paraId="1D28E3FF" w14:textId="3E503B33" w:rsidR="00CB6EA5" w:rsidRPr="002178B9" w:rsidRDefault="00CB6EA5" w:rsidP="00CB6EA5">
      <w:pPr>
        <w:pStyle w:val="Titre2"/>
        <w:framePr w:hSpace="0" w:wrap="auto" w:vAnchor="margin" w:hAnchor="text" w:yAlign="inline"/>
      </w:pPr>
      <w:r>
        <w:t>Diagramme de séquence : Prise de rendez-vous</w:t>
      </w:r>
    </w:p>
    <w:p w14:paraId="21C38F2D" w14:textId="60ECD209" w:rsidR="008E355F" w:rsidRDefault="008E355F" w:rsidP="008E355F">
      <w:pPr>
        <w:jc w:val="both"/>
        <w:rPr>
          <w:b w:val="0"/>
          <w:color w:val="293B90" w:themeColor="accent2"/>
          <w:sz w:val="24"/>
          <w:szCs w:val="24"/>
        </w:rPr>
      </w:pPr>
    </w:p>
    <w:p w14:paraId="695A163A" w14:textId="6F2F371F" w:rsidR="008E355F" w:rsidRDefault="008E355F" w:rsidP="008E355F">
      <w:pPr>
        <w:jc w:val="both"/>
        <w:rPr>
          <w:b w:val="0"/>
          <w:color w:val="293B90" w:themeColor="accent2"/>
          <w:sz w:val="24"/>
          <w:szCs w:val="24"/>
        </w:rPr>
      </w:pPr>
      <w:r>
        <w:rPr>
          <w:noProof/>
        </w:rPr>
        <w:drawing>
          <wp:anchor distT="0" distB="0" distL="114300" distR="114300" simplePos="0" relativeHeight="251674624" behindDoc="1" locked="0" layoutInCell="1" allowOverlap="1" wp14:anchorId="2817B00F" wp14:editId="6DC85E79">
            <wp:simplePos x="0" y="0"/>
            <wp:positionH relativeFrom="margin">
              <wp:posOffset>-151130</wp:posOffset>
            </wp:positionH>
            <wp:positionV relativeFrom="paragraph">
              <wp:posOffset>209550</wp:posOffset>
            </wp:positionV>
            <wp:extent cx="6899910" cy="4093845"/>
            <wp:effectExtent l="0" t="0" r="0" b="1905"/>
            <wp:wrapTight wrapText="bothSides">
              <wp:wrapPolygon edited="0">
                <wp:start x="0" y="0"/>
                <wp:lineTo x="0" y="21510"/>
                <wp:lineTo x="21528" y="21510"/>
                <wp:lineTo x="21528"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99910" cy="4093845"/>
                    </a:xfrm>
                    <a:prstGeom prst="rect">
                      <a:avLst/>
                    </a:prstGeom>
                  </pic:spPr>
                </pic:pic>
              </a:graphicData>
            </a:graphic>
            <wp14:sizeRelH relativeFrom="margin">
              <wp14:pctWidth>0</wp14:pctWidth>
            </wp14:sizeRelH>
            <wp14:sizeRelV relativeFrom="margin">
              <wp14:pctHeight>0</wp14:pctHeight>
            </wp14:sizeRelV>
          </wp:anchor>
        </w:drawing>
      </w:r>
    </w:p>
    <w:p w14:paraId="4A1331D3" w14:textId="77777777" w:rsidR="008E355F" w:rsidRDefault="008E355F" w:rsidP="008E355F">
      <w:pPr>
        <w:jc w:val="both"/>
        <w:rPr>
          <w:b w:val="0"/>
          <w:color w:val="293B90" w:themeColor="accent2"/>
          <w:sz w:val="24"/>
          <w:szCs w:val="24"/>
        </w:rPr>
      </w:pPr>
    </w:p>
    <w:p w14:paraId="7530BD25" w14:textId="77777777" w:rsidR="008E355F" w:rsidRDefault="008E355F" w:rsidP="008E355F">
      <w:pPr>
        <w:jc w:val="both"/>
        <w:rPr>
          <w:b w:val="0"/>
          <w:color w:val="293B90" w:themeColor="accent2"/>
          <w:sz w:val="24"/>
          <w:szCs w:val="24"/>
        </w:rPr>
      </w:pPr>
    </w:p>
    <w:p w14:paraId="49AE39C1" w14:textId="77777777" w:rsidR="008E355F" w:rsidRDefault="008E355F" w:rsidP="008E355F">
      <w:pPr>
        <w:jc w:val="both"/>
        <w:rPr>
          <w:b w:val="0"/>
          <w:color w:val="293B90" w:themeColor="accent2"/>
          <w:sz w:val="24"/>
          <w:szCs w:val="24"/>
        </w:rPr>
      </w:pPr>
    </w:p>
    <w:p w14:paraId="33C33566" w14:textId="7D6FEB99" w:rsidR="005F2EAD" w:rsidRPr="008E355F" w:rsidRDefault="008E355F" w:rsidP="008E355F">
      <w:pPr>
        <w:jc w:val="both"/>
        <w:rPr>
          <w:sz w:val="24"/>
          <w:szCs w:val="24"/>
        </w:rPr>
      </w:pPr>
      <w:r w:rsidRPr="008E355F">
        <w:rPr>
          <w:b w:val="0"/>
          <w:color w:val="293B90" w:themeColor="accent2"/>
          <w:sz w:val="24"/>
          <w:szCs w:val="24"/>
        </w:rPr>
        <w:t>Ce diagramme de séquence permet de comprendre les relations entre le patient, le praticien et le site pour la prise de rendez-vous. Tout d’abord le site demandera au patient la confirmation du rendez-vous. Par la suite, une demande de confirmation sera envoyée au praticien. Cette prise de rendez-vous sera enregistrée dans la base de données et un mail de confirmation sera envoyé au patient. Enfin le praticien aura le choix d’accepter ou refuser le rendez-vous, dans ce cas, un nouveau praticien sera proposé au patient.</w:t>
      </w:r>
      <w:r w:rsidR="005F2EAD" w:rsidRPr="008E355F">
        <w:rPr>
          <w:b w:val="0"/>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F2EAD" w14:paraId="064CFD69" w14:textId="77777777" w:rsidTr="00DF4E0C">
        <w:trPr>
          <w:trHeight w:val="1375"/>
        </w:trPr>
        <w:tc>
          <w:tcPr>
            <w:tcW w:w="4925" w:type="dxa"/>
            <w:tcBorders>
              <w:top w:val="nil"/>
              <w:left w:val="nil"/>
              <w:bottom w:val="nil"/>
              <w:right w:val="nil"/>
            </w:tcBorders>
            <w:vAlign w:val="center"/>
          </w:tcPr>
          <w:p w14:paraId="3360092E" w14:textId="77777777" w:rsidR="005F2EAD" w:rsidRDefault="005F2EAD" w:rsidP="00DF4E0C">
            <w:pPr>
              <w:pStyle w:val="Titre1"/>
              <w:framePr w:hSpace="0" w:wrap="auto" w:vAnchor="margin" w:hAnchor="text" w:yAlign="inline"/>
              <w:jc w:val="left"/>
            </w:pPr>
            <w:r>
              <w:rPr>
                <w:lang w:bidi="fr-FR"/>
              </w:rPr>
              <w:lastRenderedPageBreak/>
              <w:t>Modélisation</w:t>
            </w:r>
          </w:p>
        </w:tc>
      </w:tr>
    </w:tbl>
    <w:p w14:paraId="7ED1F220" w14:textId="42FC933C" w:rsidR="00CB6EA5" w:rsidRDefault="00CB6EA5" w:rsidP="00CB6EA5">
      <w:pPr>
        <w:pStyle w:val="Titre2"/>
        <w:framePr w:hSpace="0" w:wrap="auto" w:vAnchor="margin" w:hAnchor="text" w:yAlign="inline"/>
      </w:pPr>
      <w:r>
        <w:t>Diagramme de séquence : Créer une statistique</w:t>
      </w:r>
    </w:p>
    <w:p w14:paraId="6EA92D7A" w14:textId="6B428280" w:rsidR="008E355F" w:rsidRDefault="008E355F" w:rsidP="008E355F"/>
    <w:p w14:paraId="719558F7" w14:textId="7FF261C6" w:rsidR="008E355F" w:rsidRDefault="008E355F" w:rsidP="008E355F">
      <w:r w:rsidRPr="008E355F">
        <w:rPr>
          <w:b w:val="0"/>
          <w:bCs/>
          <w:noProof/>
          <w:color w:val="293B90" w:themeColor="accent2"/>
          <w:sz w:val="24"/>
          <w:szCs w:val="24"/>
        </w:rPr>
        <w:drawing>
          <wp:anchor distT="0" distB="0" distL="114300" distR="114300" simplePos="0" relativeHeight="251678720" behindDoc="1" locked="0" layoutInCell="1" allowOverlap="1" wp14:anchorId="54E41ED9" wp14:editId="109DE7B6">
            <wp:simplePos x="0" y="0"/>
            <wp:positionH relativeFrom="margin">
              <wp:align>left</wp:align>
            </wp:positionH>
            <wp:positionV relativeFrom="paragraph">
              <wp:posOffset>301625</wp:posOffset>
            </wp:positionV>
            <wp:extent cx="6607175" cy="4582160"/>
            <wp:effectExtent l="0" t="0" r="3175" b="8890"/>
            <wp:wrapThrough wrapText="bothSides">
              <wp:wrapPolygon edited="0">
                <wp:start x="0" y="0"/>
                <wp:lineTo x="0" y="21552"/>
                <wp:lineTo x="21548" y="21552"/>
                <wp:lineTo x="21548"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07175" cy="4582160"/>
                    </a:xfrm>
                    <a:prstGeom prst="rect">
                      <a:avLst/>
                    </a:prstGeom>
                  </pic:spPr>
                </pic:pic>
              </a:graphicData>
            </a:graphic>
            <wp14:sizeRelH relativeFrom="margin">
              <wp14:pctWidth>0</wp14:pctWidth>
            </wp14:sizeRelH>
            <wp14:sizeRelV relativeFrom="margin">
              <wp14:pctHeight>0</wp14:pctHeight>
            </wp14:sizeRelV>
          </wp:anchor>
        </w:drawing>
      </w:r>
    </w:p>
    <w:p w14:paraId="7335D97D" w14:textId="5CB3FCB4" w:rsidR="008E355F" w:rsidRDefault="008E355F" w:rsidP="008E355F">
      <w:pPr>
        <w:spacing w:after="200"/>
        <w:jc w:val="both"/>
        <w:rPr>
          <w:b w:val="0"/>
          <w:bCs/>
          <w:color w:val="293B90" w:themeColor="accent2"/>
          <w:sz w:val="24"/>
          <w:szCs w:val="24"/>
        </w:rPr>
      </w:pPr>
    </w:p>
    <w:p w14:paraId="0D121224" w14:textId="77777777" w:rsidR="008E355F" w:rsidRDefault="008E355F" w:rsidP="008E355F">
      <w:pPr>
        <w:spacing w:after="200"/>
        <w:jc w:val="both"/>
        <w:rPr>
          <w:b w:val="0"/>
          <w:bCs/>
          <w:color w:val="293B90" w:themeColor="accent2"/>
          <w:sz w:val="24"/>
          <w:szCs w:val="24"/>
        </w:rPr>
      </w:pPr>
    </w:p>
    <w:p w14:paraId="51935F5E" w14:textId="2B80F3B4" w:rsidR="008E355F" w:rsidRPr="008E355F" w:rsidRDefault="008E355F" w:rsidP="008E355F">
      <w:pPr>
        <w:spacing w:after="200"/>
        <w:jc w:val="both"/>
        <w:rPr>
          <w:b w:val="0"/>
          <w:bCs/>
          <w:sz w:val="24"/>
          <w:szCs w:val="24"/>
        </w:rPr>
      </w:pPr>
      <w:r w:rsidRPr="008E355F">
        <w:rPr>
          <w:b w:val="0"/>
          <w:bCs/>
          <w:color w:val="293B90" w:themeColor="accent2"/>
          <w:sz w:val="24"/>
          <w:szCs w:val="24"/>
        </w:rPr>
        <w:t xml:space="preserve">Pour crée une statistique, le statisticien devra passé par plusieurs étapes. Tout d’abord, si le statisticien est connecté, la création d’une statistique sera possible. Ensuite, si la statistique est achevée, il pourra publier la statistique sur le site qui par la suite sera enregistré dans la base de données. Le site affichera la statistique sur sa page et une notification sera envoyé à l’ensemble des user résidant dans le département concerné. Dans le cas contraire, si la statistique n’est pas achevée, le statisticien pourra sauvegarder le brouillon sur le site sans que celle-ci s’affiche. Et un enregistrement de ce brouillon sera effectuer dans la base de données. </w:t>
      </w:r>
      <w:r w:rsidR="005F2EAD" w:rsidRPr="008E355F">
        <w:rPr>
          <w:b w:val="0"/>
          <w:bCs/>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F2EAD" w14:paraId="2CEA67C1" w14:textId="77777777" w:rsidTr="00DF4E0C">
        <w:trPr>
          <w:trHeight w:val="1375"/>
        </w:trPr>
        <w:tc>
          <w:tcPr>
            <w:tcW w:w="4925" w:type="dxa"/>
            <w:tcBorders>
              <w:top w:val="nil"/>
              <w:left w:val="nil"/>
              <w:bottom w:val="nil"/>
              <w:right w:val="nil"/>
            </w:tcBorders>
            <w:vAlign w:val="center"/>
          </w:tcPr>
          <w:p w14:paraId="33505C1C" w14:textId="04F0962D" w:rsidR="005F2EAD" w:rsidRDefault="005F2EAD" w:rsidP="00DF4E0C">
            <w:pPr>
              <w:pStyle w:val="Titre1"/>
              <w:framePr w:hSpace="0" w:wrap="auto" w:vAnchor="margin" w:hAnchor="text" w:yAlign="inline"/>
              <w:jc w:val="left"/>
            </w:pPr>
            <w:r>
              <w:rPr>
                <w:lang w:bidi="fr-FR"/>
              </w:rPr>
              <w:lastRenderedPageBreak/>
              <w:t>Modélisation</w:t>
            </w:r>
          </w:p>
        </w:tc>
      </w:tr>
    </w:tbl>
    <w:p w14:paraId="23A6280E" w14:textId="2D02634F" w:rsidR="00CB6EA5" w:rsidRPr="002178B9" w:rsidRDefault="00CB6EA5" w:rsidP="00CB6EA5">
      <w:pPr>
        <w:pStyle w:val="Titre2"/>
        <w:framePr w:hSpace="0" w:wrap="auto" w:vAnchor="margin" w:hAnchor="text" w:yAlign="inline"/>
      </w:pPr>
      <w:bookmarkStart w:id="45" w:name="_Toc71967274"/>
      <w:bookmarkStart w:id="46" w:name="_Toc71967798"/>
      <w:bookmarkStart w:id="47" w:name="_Toc71968151"/>
      <w:r>
        <w:rPr>
          <w:lang w:bidi="fr-FR"/>
        </w:rPr>
        <w:t>Diagramme de séquence </w:t>
      </w:r>
      <w:bookmarkEnd w:id="45"/>
      <w:bookmarkEnd w:id="46"/>
      <w:bookmarkEnd w:id="47"/>
      <w:r>
        <w:rPr>
          <w:lang w:bidi="fr-FR"/>
        </w:rPr>
        <w:t>: Signaler un cas contact</w:t>
      </w:r>
    </w:p>
    <w:p w14:paraId="560307FA" w14:textId="4FA8A4FD" w:rsidR="005F2EAD" w:rsidRDefault="0024111E">
      <w:pPr>
        <w:spacing w:after="200"/>
      </w:pPr>
      <w:r>
        <w:rPr>
          <w:noProof/>
        </w:rPr>
        <w:drawing>
          <wp:anchor distT="0" distB="0" distL="114300" distR="114300" simplePos="0" relativeHeight="251687936" behindDoc="1" locked="0" layoutInCell="1" allowOverlap="1" wp14:anchorId="5BB6A9A0" wp14:editId="7AF9683F">
            <wp:simplePos x="0" y="0"/>
            <wp:positionH relativeFrom="margin">
              <wp:align>right</wp:align>
            </wp:positionH>
            <wp:positionV relativeFrom="paragraph">
              <wp:posOffset>373215</wp:posOffset>
            </wp:positionV>
            <wp:extent cx="6408420" cy="4318000"/>
            <wp:effectExtent l="0" t="0" r="0" b="6350"/>
            <wp:wrapTight wrapText="bothSides">
              <wp:wrapPolygon edited="0">
                <wp:start x="0" y="0"/>
                <wp:lineTo x="0" y="21536"/>
                <wp:lineTo x="21510" y="21536"/>
                <wp:lineTo x="21510"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8420" cy="4318000"/>
                    </a:xfrm>
                    <a:prstGeom prst="rect">
                      <a:avLst/>
                    </a:prstGeom>
                  </pic:spPr>
                </pic:pic>
              </a:graphicData>
            </a:graphic>
            <wp14:sizeRelH relativeFrom="page">
              <wp14:pctWidth>0</wp14:pctWidth>
            </wp14:sizeRelH>
            <wp14:sizeRelV relativeFrom="page">
              <wp14:pctHeight>0</wp14:pctHeight>
            </wp14:sizeRelV>
          </wp:anchor>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F2EAD" w14:paraId="737F580E" w14:textId="77777777" w:rsidTr="00DF4E0C">
        <w:trPr>
          <w:trHeight w:val="1375"/>
        </w:trPr>
        <w:tc>
          <w:tcPr>
            <w:tcW w:w="4925" w:type="dxa"/>
            <w:tcBorders>
              <w:top w:val="nil"/>
              <w:left w:val="nil"/>
              <w:bottom w:val="nil"/>
              <w:right w:val="nil"/>
            </w:tcBorders>
            <w:vAlign w:val="center"/>
          </w:tcPr>
          <w:p w14:paraId="4D55E6AD" w14:textId="77777777" w:rsidR="005F2EAD" w:rsidRDefault="005F2EAD" w:rsidP="00DF4E0C">
            <w:pPr>
              <w:pStyle w:val="Titre1"/>
              <w:framePr w:hSpace="0" w:wrap="auto" w:vAnchor="margin" w:hAnchor="text" w:yAlign="inline"/>
              <w:jc w:val="left"/>
            </w:pPr>
            <w:r>
              <w:rPr>
                <w:lang w:bidi="fr-FR"/>
              </w:rPr>
              <w:t>Modélisation</w:t>
            </w:r>
          </w:p>
        </w:tc>
      </w:tr>
    </w:tbl>
    <w:p w14:paraId="119E2F96" w14:textId="77777777" w:rsidR="0024111E" w:rsidRDefault="0024111E" w:rsidP="00096064"/>
    <w:p w14:paraId="587551A8" w14:textId="72AA7D84" w:rsidR="0024111E" w:rsidRPr="00445140" w:rsidRDefault="0024111E" w:rsidP="00096064">
      <w:pPr>
        <w:rPr>
          <w:b w:val="0"/>
          <w:bCs/>
          <w:sz w:val="24"/>
          <w:szCs w:val="24"/>
        </w:rPr>
      </w:pPr>
      <w:r w:rsidRPr="00445140">
        <w:rPr>
          <w:b w:val="0"/>
          <w:bCs/>
          <w:sz w:val="24"/>
          <w:szCs w:val="24"/>
        </w:rPr>
        <w:t>Ce diagramme représente les étapes entre l’user, le site et la base de données afin de signaler un cas contact. Le site web demandera des informations au patient qui lui par la suite formulera sa réponse. Enfin, les informations données par le patient seront enregistrées dans la base de données. Par la suite, si la personne n’est pas vaccinée une notification sera envoyé au praticien.</w:t>
      </w:r>
    </w:p>
    <w:p w14:paraId="0DC828E1" w14:textId="29036321" w:rsidR="0024111E" w:rsidRDefault="0024111E" w:rsidP="00CB6EA5">
      <w:pPr>
        <w:pStyle w:val="Titre2"/>
        <w:framePr w:hSpace="0" w:wrap="auto" w:vAnchor="margin" w:hAnchor="text" w:yAlign="inline"/>
        <w:rPr>
          <w:lang w:bidi="fr-FR"/>
        </w:rPr>
      </w:pPr>
    </w:p>
    <w:p w14:paraId="01FEC0E2" w14:textId="77777777" w:rsidR="00445140" w:rsidRPr="00445140" w:rsidRDefault="00445140" w:rsidP="00445140">
      <w:pPr>
        <w:rPr>
          <w:lang w:bidi="fr-FR"/>
        </w:rPr>
      </w:pPr>
    </w:p>
    <w:p w14:paraId="4C83ADAC" w14:textId="77777777" w:rsidR="0024111E" w:rsidRDefault="0024111E" w:rsidP="00CB6EA5">
      <w:pPr>
        <w:pStyle w:val="Titre2"/>
        <w:framePr w:hSpace="0" w:wrap="auto" w:vAnchor="margin" w:hAnchor="text" w:yAlign="inline"/>
        <w:rPr>
          <w:lang w:bidi="fr-FR"/>
        </w:rPr>
      </w:pPr>
    </w:p>
    <w:tbl>
      <w:tblPr>
        <w:tblpPr w:leftFromText="180" w:rightFromText="180" w:vertAnchor="page" w:horzAnchor="margin" w:tblpY="749"/>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24111E" w14:paraId="450452DC" w14:textId="77777777" w:rsidTr="0024111E">
        <w:trPr>
          <w:trHeight w:val="1375"/>
        </w:trPr>
        <w:tc>
          <w:tcPr>
            <w:tcW w:w="4925" w:type="dxa"/>
            <w:tcBorders>
              <w:top w:val="nil"/>
              <w:left w:val="nil"/>
              <w:bottom w:val="nil"/>
              <w:right w:val="nil"/>
            </w:tcBorders>
            <w:vAlign w:val="center"/>
          </w:tcPr>
          <w:p w14:paraId="5A9C9B72" w14:textId="77777777" w:rsidR="0024111E" w:rsidRDefault="0024111E" w:rsidP="0024111E">
            <w:pPr>
              <w:pStyle w:val="Titre1"/>
              <w:framePr w:hSpace="0" w:wrap="auto" w:vAnchor="margin" w:hAnchor="text" w:yAlign="inline"/>
              <w:jc w:val="left"/>
            </w:pPr>
            <w:bookmarkStart w:id="48" w:name="_Toc71967277"/>
            <w:bookmarkStart w:id="49" w:name="_Toc71967801"/>
            <w:bookmarkStart w:id="50" w:name="_Toc71968154"/>
            <w:r>
              <w:lastRenderedPageBreak/>
              <w:t>Scénarii</w:t>
            </w:r>
            <w:bookmarkEnd w:id="48"/>
            <w:bookmarkEnd w:id="49"/>
            <w:bookmarkEnd w:id="50"/>
          </w:p>
        </w:tc>
      </w:tr>
    </w:tbl>
    <w:p w14:paraId="24A5077E" w14:textId="253A540D" w:rsidR="00CB6EA5" w:rsidRDefault="00CB6EA5" w:rsidP="00CB6EA5">
      <w:pPr>
        <w:pStyle w:val="Titre2"/>
        <w:framePr w:hSpace="0" w:wrap="auto" w:vAnchor="margin" w:hAnchor="text" w:yAlign="inline"/>
        <w:rPr>
          <w:lang w:bidi="fr-FR"/>
        </w:rPr>
      </w:pPr>
      <w:r>
        <w:rPr>
          <w:lang w:bidi="fr-FR"/>
        </w:rPr>
        <w:t>Scenario 1 : Un utilisateur (Jean) souhaite prendre un rendez-vous pour lui et sa femme afin recevoir leur première dose de vaccin.</w:t>
      </w:r>
    </w:p>
    <w:p w14:paraId="49B7482C" w14:textId="77777777" w:rsidR="00445140" w:rsidRPr="00445140" w:rsidRDefault="00445140" w:rsidP="00445140">
      <w:pPr>
        <w:rPr>
          <w:lang w:bidi="fr-FR"/>
        </w:rPr>
      </w:pPr>
    </w:p>
    <w:p w14:paraId="6A1D32FB" w14:textId="112F0886" w:rsidR="00CB6EA5" w:rsidRDefault="00CB6EA5" w:rsidP="00CB6EA5">
      <w:pPr>
        <w:rPr>
          <w:lang w:bidi="fr-FR"/>
        </w:rPr>
      </w:pPr>
      <w:r>
        <w:rPr>
          <w:lang w:bidi="fr-FR"/>
        </w:rPr>
        <w:t>Jean et Janette habite dans le Pas de Calais (62) il</w:t>
      </w:r>
      <w:r w:rsidR="00096064">
        <w:rPr>
          <w:lang w:bidi="fr-FR"/>
        </w:rPr>
        <w:t>s</w:t>
      </w:r>
      <w:r>
        <w:rPr>
          <w:lang w:bidi="fr-FR"/>
        </w:rPr>
        <w:t xml:space="preserve"> sont âgés de 59 ans et décident de se faire vacciner pour pouvoir recevoir leurs enfants en toute sécurité chez eux. </w:t>
      </w:r>
    </w:p>
    <w:p w14:paraId="7D39A896" w14:textId="77777777" w:rsidR="00CB6EA5" w:rsidRPr="001B4B73" w:rsidRDefault="00CB6EA5" w:rsidP="00CB6EA5">
      <w:pPr>
        <w:rPr>
          <w:b w:val="0"/>
          <w:bCs/>
          <w:sz w:val="22"/>
          <w:lang w:bidi="fr-FR"/>
        </w:rPr>
      </w:pPr>
    </w:p>
    <w:p w14:paraId="280587CB"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1</w:t>
      </w:r>
      <w:r w:rsidRPr="00860A81">
        <w:rPr>
          <w:b/>
          <w:bCs/>
          <w:sz w:val="24"/>
          <w:szCs w:val="24"/>
          <w:vertAlign w:val="superscript"/>
        </w:rPr>
        <w:t>ère</w:t>
      </w:r>
      <w:r>
        <w:rPr>
          <w:b/>
          <w:bCs/>
          <w:sz w:val="24"/>
          <w:szCs w:val="24"/>
          <w:vertAlign w:val="superscript"/>
        </w:rPr>
        <w:t xml:space="preserve">  </w:t>
      </w:r>
      <w:r>
        <w:rPr>
          <w:b/>
          <w:bCs/>
          <w:sz w:val="24"/>
          <w:szCs w:val="24"/>
        </w:rPr>
        <w:t>étape</w:t>
      </w:r>
    </w:p>
    <w:p w14:paraId="77372F9D" w14:textId="77777777" w:rsidR="00CB6EA5" w:rsidRPr="00860A81" w:rsidRDefault="00CB6EA5" w:rsidP="00CB6EA5">
      <w:pPr>
        <w:pStyle w:val="Contenu"/>
        <w:framePr w:hSpace="0" w:wrap="auto" w:vAnchor="margin" w:hAnchor="text" w:yAlign="inline"/>
        <w:rPr>
          <w:b/>
          <w:bCs/>
          <w:sz w:val="24"/>
          <w:szCs w:val="24"/>
        </w:rPr>
      </w:pPr>
    </w:p>
    <w:p w14:paraId="1B2A9512" w14:textId="77777777" w:rsidR="00CB6EA5" w:rsidRDefault="00CB6EA5" w:rsidP="008E355F">
      <w:pPr>
        <w:pStyle w:val="Contenu"/>
        <w:framePr w:hSpace="0" w:wrap="auto" w:vAnchor="margin" w:hAnchor="text" w:yAlign="inline"/>
        <w:jc w:val="both"/>
        <w:rPr>
          <w:sz w:val="22"/>
        </w:rPr>
      </w:pPr>
      <w:r>
        <w:rPr>
          <w:sz w:val="22"/>
        </w:rPr>
        <w:t>Jean se rends sur AllOnCOVID, il remplit un formulaire de prise de rendez-vous, il fournit ainsi des informations tels que le motif de la prise de rendez-vous ou encore une date de rendez-vous. Après avoir collecté toutes ces informations le site web vérifie si l’utilisateur est connecté au site web ce qui nous mène à la deuxième étape.</w:t>
      </w:r>
    </w:p>
    <w:p w14:paraId="4BA590E8" w14:textId="77777777" w:rsidR="00CB6EA5" w:rsidRDefault="00CB6EA5" w:rsidP="00CB6EA5">
      <w:pPr>
        <w:pStyle w:val="Contenu"/>
        <w:framePr w:hSpace="0" w:wrap="auto" w:vAnchor="margin" w:hAnchor="text" w:yAlign="inline"/>
        <w:rPr>
          <w:sz w:val="22"/>
        </w:rPr>
      </w:pPr>
    </w:p>
    <w:p w14:paraId="29B4E50E"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2</w:t>
      </w:r>
      <w:r w:rsidRPr="00860A81">
        <w:rPr>
          <w:b/>
          <w:bCs/>
          <w:sz w:val="24"/>
          <w:szCs w:val="24"/>
          <w:vertAlign w:val="superscript"/>
        </w:rPr>
        <w:t>ème</w:t>
      </w:r>
      <w:r w:rsidRPr="00860A81">
        <w:rPr>
          <w:b/>
          <w:bCs/>
          <w:sz w:val="24"/>
          <w:szCs w:val="24"/>
        </w:rPr>
        <w:t xml:space="preserve"> étape</w:t>
      </w:r>
    </w:p>
    <w:p w14:paraId="1BC41C96" w14:textId="77777777" w:rsidR="00CB6EA5" w:rsidRDefault="00CB6EA5" w:rsidP="00CB6EA5">
      <w:pPr>
        <w:pStyle w:val="Contenu"/>
        <w:framePr w:hSpace="0" w:wrap="auto" w:vAnchor="margin" w:hAnchor="text" w:yAlign="inline"/>
        <w:rPr>
          <w:sz w:val="22"/>
        </w:rPr>
      </w:pPr>
    </w:p>
    <w:p w14:paraId="4D895971" w14:textId="77777777" w:rsidR="00CB6EA5" w:rsidRDefault="00CB6EA5" w:rsidP="008E355F">
      <w:pPr>
        <w:pStyle w:val="Contenu"/>
        <w:framePr w:hSpace="0" w:wrap="auto" w:vAnchor="margin" w:hAnchor="text" w:yAlign="inline"/>
        <w:jc w:val="both"/>
        <w:rPr>
          <w:sz w:val="22"/>
        </w:rPr>
      </w:pPr>
      <w:r>
        <w:rPr>
          <w:sz w:val="22"/>
        </w:rPr>
        <w:t>Jean n’est pas connecté, le site lui demande donc s’il possède déjà un compte sur AllOnCovid, Jean n’a pas de compte et doit donc s’inscrire en remplissant une formule classique d’inscription (Email, mot de passe, téléphone …). Une fois l’inscription faite Jean se retrouve connecter sur le site et peut donc finaliser sa prise de rendez-vous ce qui nous amène à la troisième étape.</w:t>
      </w:r>
    </w:p>
    <w:p w14:paraId="293931AC" w14:textId="77777777" w:rsidR="00CB6EA5" w:rsidRDefault="00CB6EA5" w:rsidP="00CB6EA5">
      <w:pPr>
        <w:pStyle w:val="Contenu"/>
        <w:framePr w:hSpace="0" w:wrap="auto" w:vAnchor="margin" w:hAnchor="text" w:yAlign="inline"/>
        <w:rPr>
          <w:sz w:val="22"/>
        </w:rPr>
      </w:pPr>
    </w:p>
    <w:p w14:paraId="1233635C"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3</w:t>
      </w:r>
      <w:r w:rsidRPr="00860A81">
        <w:rPr>
          <w:b/>
          <w:bCs/>
          <w:sz w:val="24"/>
          <w:szCs w:val="24"/>
          <w:vertAlign w:val="superscript"/>
        </w:rPr>
        <w:t>ème</w:t>
      </w:r>
      <w:r w:rsidRPr="00860A81">
        <w:rPr>
          <w:b/>
          <w:bCs/>
          <w:sz w:val="24"/>
          <w:szCs w:val="24"/>
        </w:rPr>
        <w:t xml:space="preserve"> étape</w:t>
      </w:r>
    </w:p>
    <w:p w14:paraId="58778C06" w14:textId="77777777" w:rsidR="00CB6EA5" w:rsidRDefault="00CB6EA5" w:rsidP="00CB6EA5">
      <w:pPr>
        <w:pStyle w:val="Contenu"/>
        <w:framePr w:hSpace="0" w:wrap="auto" w:vAnchor="margin" w:hAnchor="text" w:yAlign="inline"/>
        <w:rPr>
          <w:sz w:val="22"/>
        </w:rPr>
      </w:pPr>
    </w:p>
    <w:p w14:paraId="7D43A695" w14:textId="77777777" w:rsidR="00CB6EA5" w:rsidRDefault="00CB6EA5" w:rsidP="008E355F">
      <w:pPr>
        <w:pStyle w:val="Contenu"/>
        <w:framePr w:hSpace="0" w:wrap="auto" w:vAnchor="margin" w:hAnchor="text" w:yAlign="inline"/>
        <w:jc w:val="both"/>
        <w:rPr>
          <w:sz w:val="22"/>
        </w:rPr>
      </w:pPr>
      <w:r>
        <w:rPr>
          <w:sz w:val="22"/>
        </w:rPr>
        <w:t xml:space="preserve">Jean profite de cette occasion pour prendre un rendez-vous à sa femme Janette il remplit ainsi dans une section appelé « identité du concerné » les informations concernant sa femme. Ceci lui permet d’avoir pris 2 rendez-vous en 1, seulement avec son compte.  </w:t>
      </w:r>
    </w:p>
    <w:p w14:paraId="275A8B41" w14:textId="77777777" w:rsidR="00CB6EA5" w:rsidRDefault="00CB6EA5" w:rsidP="00CB6EA5">
      <w:pPr>
        <w:pStyle w:val="Contenu"/>
        <w:framePr w:hSpace="0" w:wrap="auto" w:vAnchor="margin" w:hAnchor="text" w:yAlign="inline"/>
        <w:rPr>
          <w:sz w:val="22"/>
        </w:rPr>
      </w:pPr>
    </w:p>
    <w:p w14:paraId="579D1075"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4</w:t>
      </w:r>
      <w:r w:rsidRPr="00860A81">
        <w:rPr>
          <w:b/>
          <w:bCs/>
          <w:sz w:val="24"/>
          <w:szCs w:val="24"/>
          <w:vertAlign w:val="superscript"/>
        </w:rPr>
        <w:t>ème</w:t>
      </w:r>
      <w:r w:rsidRPr="00860A81">
        <w:rPr>
          <w:b/>
          <w:bCs/>
          <w:sz w:val="24"/>
          <w:szCs w:val="24"/>
        </w:rPr>
        <w:t xml:space="preserve"> étape</w:t>
      </w:r>
    </w:p>
    <w:p w14:paraId="3F8D3C29" w14:textId="77777777" w:rsidR="00CB6EA5" w:rsidRDefault="00CB6EA5" w:rsidP="00CB6EA5">
      <w:pPr>
        <w:pStyle w:val="Contenu"/>
        <w:framePr w:hSpace="0" w:wrap="auto" w:vAnchor="margin" w:hAnchor="text" w:yAlign="inline"/>
        <w:rPr>
          <w:sz w:val="22"/>
        </w:rPr>
      </w:pPr>
    </w:p>
    <w:p w14:paraId="2849BAB3" w14:textId="0BF82463" w:rsidR="00CB6EA5" w:rsidRDefault="00CB6EA5" w:rsidP="008E355F">
      <w:pPr>
        <w:pStyle w:val="Contenu"/>
        <w:framePr w:hSpace="0" w:wrap="auto" w:vAnchor="margin" w:hAnchor="text" w:yAlign="inline"/>
        <w:jc w:val="both"/>
        <w:rPr>
          <w:sz w:val="22"/>
        </w:rPr>
      </w:pPr>
      <w:r>
        <w:rPr>
          <w:sz w:val="22"/>
        </w:rPr>
        <w:t>Jean accepte le traitement les conditions générales d’utilisations et prend connaissance de ses droits en matière de RGPD. Il certifie sur l’honneur de tenir son engagement sauf cas extrême. A la suite de cela un e-mail de confirmation est envoyé sur sa boite mail lui permettant d’avoir un récapitulatif des rendez-vous pris. Par la même occasion un e-mail de demande de rendez-vous est envoyé au praticien choisis par Jean.</w:t>
      </w:r>
    </w:p>
    <w:p w14:paraId="2F8C3BA5" w14:textId="77777777" w:rsidR="00CB6EA5" w:rsidRDefault="00CB6EA5" w:rsidP="00CB6EA5">
      <w:pPr>
        <w:pStyle w:val="Contenu"/>
        <w:framePr w:hSpace="0" w:wrap="auto" w:vAnchor="margin" w:hAnchor="text" w:yAlign="inline"/>
        <w:rPr>
          <w:sz w:val="22"/>
        </w:rPr>
      </w:pPr>
    </w:p>
    <w:p w14:paraId="31D901E2"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5</w:t>
      </w:r>
      <w:r w:rsidRPr="00860A81">
        <w:rPr>
          <w:b/>
          <w:bCs/>
          <w:sz w:val="24"/>
          <w:szCs w:val="24"/>
          <w:vertAlign w:val="superscript"/>
        </w:rPr>
        <w:t>ème</w:t>
      </w:r>
      <w:r w:rsidRPr="00860A81">
        <w:rPr>
          <w:b/>
          <w:bCs/>
          <w:sz w:val="24"/>
          <w:szCs w:val="24"/>
        </w:rPr>
        <w:t xml:space="preserve"> étape </w:t>
      </w:r>
    </w:p>
    <w:p w14:paraId="6D2A05E1" w14:textId="77777777" w:rsidR="00CB6EA5" w:rsidRDefault="00CB6EA5" w:rsidP="00CB6EA5">
      <w:pPr>
        <w:pStyle w:val="Contenu"/>
        <w:framePr w:hSpace="0" w:wrap="auto" w:vAnchor="margin" w:hAnchor="text" w:yAlign="inline"/>
        <w:rPr>
          <w:sz w:val="22"/>
        </w:rPr>
      </w:pPr>
    </w:p>
    <w:p w14:paraId="00306D39" w14:textId="5343F6F3" w:rsidR="00CB6EA5" w:rsidRDefault="00CB6EA5" w:rsidP="008E355F">
      <w:pPr>
        <w:pStyle w:val="Contenu"/>
        <w:framePr w:hSpace="0" w:wrap="auto" w:vAnchor="margin" w:hAnchor="text" w:yAlign="inline"/>
        <w:jc w:val="both"/>
        <w:rPr>
          <w:sz w:val="22"/>
        </w:rPr>
      </w:pPr>
      <w:r>
        <w:rPr>
          <w:sz w:val="22"/>
        </w:rPr>
        <w:t>Dr. Mati reçoit la demande de rendez-vous de la part de Jean et accepte le rendez-vous. Le rendez-vous est alors défini et finalisé. Jean et Dr. Mati se retrouveront quelques jours plus tard, la vaccination se déroulera très bien, ainsi Jean et sa femme pourront désormais accueillir leur famille à leur domicile.</w:t>
      </w:r>
    </w:p>
    <w:p w14:paraId="2D2C2954" w14:textId="77777777" w:rsidR="00CB6EA5" w:rsidRDefault="00CB6EA5">
      <w:pPr>
        <w:spacing w:after="200"/>
      </w:pPr>
      <w: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CB6EA5" w14:paraId="53337183" w14:textId="77777777" w:rsidTr="006924ED">
        <w:trPr>
          <w:trHeight w:val="1375"/>
        </w:trPr>
        <w:tc>
          <w:tcPr>
            <w:tcW w:w="4925" w:type="dxa"/>
            <w:tcBorders>
              <w:top w:val="nil"/>
              <w:left w:val="nil"/>
              <w:bottom w:val="nil"/>
              <w:right w:val="nil"/>
            </w:tcBorders>
            <w:vAlign w:val="center"/>
          </w:tcPr>
          <w:p w14:paraId="5959558A" w14:textId="77777777" w:rsidR="00CB6EA5" w:rsidRDefault="00CB6EA5" w:rsidP="006924ED">
            <w:pPr>
              <w:pStyle w:val="Titre1"/>
              <w:framePr w:hSpace="0" w:wrap="auto" w:vAnchor="margin" w:hAnchor="text" w:yAlign="inline"/>
              <w:jc w:val="left"/>
            </w:pPr>
            <w:r>
              <w:lastRenderedPageBreak/>
              <w:t>Scénarii</w:t>
            </w:r>
          </w:p>
        </w:tc>
      </w:tr>
    </w:tbl>
    <w:p w14:paraId="48343AEB" w14:textId="546DE4EA" w:rsidR="00CB6EA5" w:rsidRDefault="00CB6EA5" w:rsidP="00CB6EA5">
      <w:pPr>
        <w:pStyle w:val="Titre2"/>
        <w:framePr w:hSpace="0" w:wrap="auto" w:vAnchor="margin" w:hAnchor="text" w:yAlign="inline"/>
        <w:rPr>
          <w:lang w:bidi="fr-FR"/>
        </w:rPr>
      </w:pPr>
      <w:r>
        <w:rPr>
          <w:lang w:bidi="fr-FR"/>
        </w:rPr>
        <w:t>Scenario 1I : Un statisticien (Marc) souhaite créer et publier ses derniers travaux qui concerne les chiffres relatant du COVID-19 dans le département du Val-de-Marne.</w:t>
      </w:r>
    </w:p>
    <w:p w14:paraId="0F07FCCA" w14:textId="5D855E26" w:rsidR="00CC6790" w:rsidRDefault="00CC6790" w:rsidP="00CC6790">
      <w:pPr>
        <w:rPr>
          <w:lang w:bidi="fr-FR"/>
        </w:rPr>
      </w:pPr>
      <w:r>
        <w:rPr>
          <w:lang w:bidi="fr-FR"/>
        </w:rPr>
        <w:t xml:space="preserve">Marc est un statisticien qui a été engagé il y a une semaine chez </w:t>
      </w:r>
      <w:proofErr w:type="spellStart"/>
      <w:r>
        <w:rPr>
          <w:lang w:bidi="fr-FR"/>
        </w:rPr>
        <w:t>AllOnCOVID</w:t>
      </w:r>
      <w:proofErr w:type="spellEnd"/>
      <w:r>
        <w:rPr>
          <w:lang w:bidi="fr-FR"/>
        </w:rPr>
        <w:t>. Selon ses sources, plusieurs clusters auraient eu lieu dans le Val-de-Marne, il doit donc créer une nouvelle page sur le site afin de partager avec des chiffres et diagrammes ces nouvelles informations.</w:t>
      </w:r>
    </w:p>
    <w:p w14:paraId="40798828" w14:textId="77777777" w:rsidR="00CC6790" w:rsidRPr="001B4B73" w:rsidRDefault="00CC6790" w:rsidP="00CC6790">
      <w:pPr>
        <w:rPr>
          <w:b w:val="0"/>
          <w:bCs/>
          <w:sz w:val="22"/>
          <w:lang w:bidi="fr-FR"/>
        </w:rPr>
      </w:pPr>
    </w:p>
    <w:p w14:paraId="116937E8" w14:textId="77777777" w:rsidR="00CC6790" w:rsidRPr="00860A81" w:rsidRDefault="00CC6790" w:rsidP="00CC6790">
      <w:pPr>
        <w:pStyle w:val="Contenu"/>
        <w:framePr w:hSpace="0" w:wrap="auto" w:vAnchor="margin" w:hAnchor="text" w:yAlign="inline"/>
        <w:rPr>
          <w:b/>
          <w:bCs/>
          <w:sz w:val="24"/>
          <w:szCs w:val="24"/>
        </w:rPr>
      </w:pPr>
      <w:r w:rsidRPr="00860A81">
        <w:rPr>
          <w:b/>
          <w:bCs/>
          <w:sz w:val="24"/>
          <w:szCs w:val="24"/>
        </w:rPr>
        <w:t>1</w:t>
      </w:r>
      <w:r w:rsidRPr="00860A81">
        <w:rPr>
          <w:b/>
          <w:bCs/>
          <w:sz w:val="24"/>
          <w:szCs w:val="24"/>
          <w:vertAlign w:val="superscript"/>
        </w:rPr>
        <w:t>ère</w:t>
      </w:r>
      <w:r>
        <w:rPr>
          <w:b/>
          <w:bCs/>
          <w:sz w:val="24"/>
          <w:szCs w:val="24"/>
          <w:vertAlign w:val="superscript"/>
        </w:rPr>
        <w:t xml:space="preserve">  </w:t>
      </w:r>
      <w:r>
        <w:rPr>
          <w:b/>
          <w:bCs/>
          <w:sz w:val="24"/>
          <w:szCs w:val="24"/>
        </w:rPr>
        <w:t>étape</w:t>
      </w:r>
    </w:p>
    <w:p w14:paraId="0C927CCD" w14:textId="77777777" w:rsidR="00CC6790" w:rsidRPr="00860A81" w:rsidRDefault="00CC6790" w:rsidP="00CC6790">
      <w:pPr>
        <w:pStyle w:val="Contenu"/>
        <w:framePr w:hSpace="0" w:wrap="auto" w:vAnchor="margin" w:hAnchor="text" w:yAlign="inline"/>
        <w:rPr>
          <w:b/>
          <w:bCs/>
          <w:sz w:val="24"/>
          <w:szCs w:val="24"/>
        </w:rPr>
      </w:pPr>
    </w:p>
    <w:p w14:paraId="6ACA7CD1" w14:textId="056529DB" w:rsidR="00CC6790" w:rsidRDefault="00CC6790" w:rsidP="00CC6790">
      <w:pPr>
        <w:pStyle w:val="Contenu"/>
        <w:framePr w:hSpace="0" w:wrap="auto" w:vAnchor="margin" w:hAnchor="text" w:yAlign="inline"/>
        <w:jc w:val="both"/>
        <w:rPr>
          <w:sz w:val="22"/>
        </w:rPr>
      </w:pPr>
      <w:r>
        <w:rPr>
          <w:sz w:val="22"/>
        </w:rPr>
        <w:t>Marc</w:t>
      </w:r>
      <w:r>
        <w:rPr>
          <w:sz w:val="22"/>
        </w:rPr>
        <w:t xml:space="preserve"> se rends sur </w:t>
      </w:r>
      <w:proofErr w:type="spellStart"/>
      <w:r>
        <w:rPr>
          <w:sz w:val="22"/>
        </w:rPr>
        <w:t>AllOnCOVID</w:t>
      </w:r>
      <w:proofErr w:type="spellEnd"/>
      <w:r>
        <w:rPr>
          <w:sz w:val="22"/>
        </w:rPr>
        <w:t xml:space="preserve">, </w:t>
      </w:r>
      <w:r>
        <w:rPr>
          <w:sz w:val="22"/>
        </w:rPr>
        <w:t xml:space="preserve">il doit créer son compte avec les différentes informations demandé. Il se connecte avec son identifiant et son mot de passe qu’il vient d’enregistrer dans la base de données. </w:t>
      </w:r>
    </w:p>
    <w:p w14:paraId="75234E8A" w14:textId="77777777" w:rsidR="00CC6790" w:rsidRDefault="00CC6790" w:rsidP="00CC6790">
      <w:pPr>
        <w:pStyle w:val="Contenu"/>
        <w:framePr w:hSpace="0" w:wrap="auto" w:vAnchor="margin" w:hAnchor="text" w:yAlign="inline"/>
        <w:rPr>
          <w:sz w:val="22"/>
        </w:rPr>
      </w:pPr>
    </w:p>
    <w:p w14:paraId="668904A2" w14:textId="77777777" w:rsidR="00CC6790" w:rsidRPr="00860A81" w:rsidRDefault="00CC6790" w:rsidP="00CC6790">
      <w:pPr>
        <w:pStyle w:val="Contenu"/>
        <w:framePr w:hSpace="0" w:wrap="auto" w:vAnchor="margin" w:hAnchor="text" w:yAlign="inline"/>
        <w:rPr>
          <w:b/>
          <w:bCs/>
          <w:sz w:val="24"/>
          <w:szCs w:val="24"/>
        </w:rPr>
      </w:pPr>
      <w:r w:rsidRPr="00860A81">
        <w:rPr>
          <w:b/>
          <w:bCs/>
          <w:sz w:val="24"/>
          <w:szCs w:val="24"/>
        </w:rPr>
        <w:t>2</w:t>
      </w:r>
      <w:r w:rsidRPr="00860A81">
        <w:rPr>
          <w:b/>
          <w:bCs/>
          <w:sz w:val="24"/>
          <w:szCs w:val="24"/>
          <w:vertAlign w:val="superscript"/>
        </w:rPr>
        <w:t>ème</w:t>
      </w:r>
      <w:r w:rsidRPr="00860A81">
        <w:rPr>
          <w:b/>
          <w:bCs/>
          <w:sz w:val="24"/>
          <w:szCs w:val="24"/>
        </w:rPr>
        <w:t xml:space="preserve"> étape</w:t>
      </w:r>
    </w:p>
    <w:p w14:paraId="3183A879" w14:textId="77777777" w:rsidR="00CC6790" w:rsidRDefault="00CC6790" w:rsidP="00CC6790">
      <w:pPr>
        <w:pStyle w:val="Contenu"/>
        <w:framePr w:hSpace="0" w:wrap="auto" w:vAnchor="margin" w:hAnchor="text" w:yAlign="inline"/>
        <w:rPr>
          <w:sz w:val="22"/>
        </w:rPr>
      </w:pPr>
    </w:p>
    <w:p w14:paraId="78972BFA" w14:textId="0170784B" w:rsidR="00CC6790" w:rsidRDefault="00CC6790" w:rsidP="00CC6790">
      <w:pPr>
        <w:pStyle w:val="Contenu"/>
        <w:framePr w:hSpace="0" w:wrap="auto" w:vAnchor="margin" w:hAnchor="text" w:yAlign="inline"/>
        <w:rPr>
          <w:sz w:val="22"/>
        </w:rPr>
      </w:pPr>
      <w:r>
        <w:rPr>
          <w:sz w:val="22"/>
        </w:rPr>
        <w:t>Après s’être connecté, il va pouvoir rédiger son rapport.</w:t>
      </w:r>
      <w:r>
        <w:rPr>
          <w:sz w:val="22"/>
        </w:rPr>
        <w:t xml:space="preserve"> Pensant qu’il est achevé, il le publiera. Le site enregistrera ce rapport dans la base de données, puis enverra une notification par mail à tous les utilisateurs ayant créé un compte sur le site et vivant dans le département du Val-de-Marne.</w:t>
      </w:r>
    </w:p>
    <w:p w14:paraId="0965859F" w14:textId="77777777" w:rsidR="00CC6790" w:rsidRDefault="00CC6790" w:rsidP="00CC6790">
      <w:pPr>
        <w:pStyle w:val="Contenu"/>
        <w:framePr w:hSpace="0" w:wrap="auto" w:vAnchor="margin" w:hAnchor="text" w:yAlign="inline"/>
        <w:rPr>
          <w:sz w:val="22"/>
        </w:rPr>
      </w:pPr>
    </w:p>
    <w:p w14:paraId="5A7F2096" w14:textId="77777777" w:rsidR="00CC6790" w:rsidRPr="00860A81" w:rsidRDefault="00CC6790" w:rsidP="00CC6790">
      <w:pPr>
        <w:pStyle w:val="Contenu"/>
        <w:framePr w:hSpace="0" w:wrap="auto" w:vAnchor="margin" w:hAnchor="text" w:yAlign="inline"/>
        <w:rPr>
          <w:b/>
          <w:bCs/>
          <w:sz w:val="24"/>
          <w:szCs w:val="24"/>
        </w:rPr>
      </w:pPr>
      <w:r w:rsidRPr="00860A81">
        <w:rPr>
          <w:b/>
          <w:bCs/>
          <w:sz w:val="24"/>
          <w:szCs w:val="24"/>
        </w:rPr>
        <w:t>3</w:t>
      </w:r>
      <w:r w:rsidRPr="00860A81">
        <w:rPr>
          <w:b/>
          <w:bCs/>
          <w:sz w:val="24"/>
          <w:szCs w:val="24"/>
          <w:vertAlign w:val="superscript"/>
        </w:rPr>
        <w:t>ème</w:t>
      </w:r>
      <w:r w:rsidRPr="00860A81">
        <w:rPr>
          <w:b/>
          <w:bCs/>
          <w:sz w:val="24"/>
          <w:szCs w:val="24"/>
        </w:rPr>
        <w:t xml:space="preserve"> étape</w:t>
      </w:r>
    </w:p>
    <w:p w14:paraId="5A12039E" w14:textId="77777777" w:rsidR="00CC6790" w:rsidRDefault="00CC6790" w:rsidP="00CC6790">
      <w:pPr>
        <w:pStyle w:val="Contenu"/>
        <w:framePr w:hSpace="0" w:wrap="auto" w:vAnchor="margin" w:hAnchor="text" w:yAlign="inline"/>
        <w:rPr>
          <w:sz w:val="22"/>
        </w:rPr>
      </w:pPr>
    </w:p>
    <w:p w14:paraId="0021982C" w14:textId="0B4F2084" w:rsidR="00CC6790" w:rsidRDefault="00CC6790" w:rsidP="00CC6790">
      <w:pPr>
        <w:pStyle w:val="Contenu"/>
        <w:framePr w:hSpace="0" w:wrap="auto" w:vAnchor="margin" w:hAnchor="text" w:yAlign="inline"/>
        <w:jc w:val="both"/>
        <w:rPr>
          <w:sz w:val="22"/>
        </w:rPr>
      </w:pPr>
      <w:r>
        <w:rPr>
          <w:sz w:val="22"/>
        </w:rPr>
        <w:t>Marc après plusieurs heures, se rend compte qu’il a omis de préciser certains détails dans son rapport. Il se reconnecte donc sur le site, reprend son travail déjà publié il y a quelques heures pour le modifier.</w:t>
      </w:r>
    </w:p>
    <w:p w14:paraId="23D7864F" w14:textId="77777777" w:rsidR="00CC6790" w:rsidRDefault="00CC6790" w:rsidP="00CC6790">
      <w:pPr>
        <w:pStyle w:val="Contenu"/>
        <w:framePr w:hSpace="0" w:wrap="auto" w:vAnchor="margin" w:hAnchor="text" w:yAlign="inline"/>
        <w:rPr>
          <w:sz w:val="22"/>
        </w:rPr>
      </w:pPr>
    </w:p>
    <w:p w14:paraId="1E4852A1" w14:textId="77777777" w:rsidR="00CC6790" w:rsidRPr="00860A81" w:rsidRDefault="00CC6790" w:rsidP="00CC6790">
      <w:pPr>
        <w:pStyle w:val="Contenu"/>
        <w:framePr w:hSpace="0" w:wrap="auto" w:vAnchor="margin" w:hAnchor="text" w:yAlign="inline"/>
        <w:rPr>
          <w:b/>
          <w:bCs/>
          <w:sz w:val="24"/>
          <w:szCs w:val="24"/>
        </w:rPr>
      </w:pPr>
      <w:r w:rsidRPr="00860A81">
        <w:rPr>
          <w:b/>
          <w:bCs/>
          <w:sz w:val="24"/>
          <w:szCs w:val="24"/>
        </w:rPr>
        <w:t>4</w:t>
      </w:r>
      <w:r w:rsidRPr="00860A81">
        <w:rPr>
          <w:b/>
          <w:bCs/>
          <w:sz w:val="24"/>
          <w:szCs w:val="24"/>
          <w:vertAlign w:val="superscript"/>
        </w:rPr>
        <w:t>ème</w:t>
      </w:r>
      <w:r w:rsidRPr="00860A81">
        <w:rPr>
          <w:b/>
          <w:bCs/>
          <w:sz w:val="24"/>
          <w:szCs w:val="24"/>
        </w:rPr>
        <w:t xml:space="preserve"> étape</w:t>
      </w:r>
    </w:p>
    <w:p w14:paraId="5796A8C1" w14:textId="77777777" w:rsidR="00CC6790" w:rsidRDefault="00CC6790" w:rsidP="00CC6790">
      <w:pPr>
        <w:pStyle w:val="Contenu"/>
        <w:framePr w:hSpace="0" w:wrap="auto" w:vAnchor="margin" w:hAnchor="text" w:yAlign="inline"/>
        <w:rPr>
          <w:sz w:val="22"/>
        </w:rPr>
      </w:pPr>
    </w:p>
    <w:p w14:paraId="494AC380" w14:textId="3C29D4A3" w:rsidR="00CB6EA5" w:rsidRDefault="00CC6790" w:rsidP="00CB6EA5">
      <w:pPr>
        <w:pStyle w:val="Contenu"/>
        <w:framePr w:hSpace="0" w:wrap="auto" w:vAnchor="margin" w:hAnchor="text" w:yAlign="inline"/>
        <w:rPr>
          <w:sz w:val="22"/>
        </w:rPr>
      </w:pPr>
      <w:r>
        <w:rPr>
          <w:sz w:val="22"/>
        </w:rPr>
        <w:t xml:space="preserve">Cette fois-ci, tout semble correcte, </w:t>
      </w:r>
      <w:r w:rsidR="00183FEB">
        <w:rPr>
          <w:sz w:val="22"/>
        </w:rPr>
        <w:t xml:space="preserve">et republie son rapport. </w:t>
      </w:r>
      <w:r w:rsidR="00183FEB">
        <w:rPr>
          <w:sz w:val="22"/>
        </w:rPr>
        <w:t>Le site enregistrera ce rapport dans la base de données, puis enverra une notification par mail à tous les utilisateurs ayant créé un compte sur le site et vivant dans le département du Val-de-Marne.</w:t>
      </w:r>
    </w:p>
    <w:p w14:paraId="36E15712" w14:textId="4153263B" w:rsidR="0024111E" w:rsidRDefault="005443DC">
      <w:pPr>
        <w:spacing w:after="200"/>
      </w:pPr>
      <w:r w:rsidRPr="005443DC">
        <w:rPr>
          <w:noProof/>
        </w:rPr>
        <w:lastRenderedPageBreak/>
        <w:drawing>
          <wp:anchor distT="0" distB="0" distL="114300" distR="114300" simplePos="0" relativeHeight="251679744" behindDoc="1" locked="0" layoutInCell="1" allowOverlap="1" wp14:anchorId="3CB4C6AF" wp14:editId="5D048104">
            <wp:simplePos x="0" y="0"/>
            <wp:positionH relativeFrom="margin">
              <wp:align>right</wp:align>
            </wp:positionH>
            <wp:positionV relativeFrom="paragraph">
              <wp:posOffset>5592419</wp:posOffset>
            </wp:positionV>
            <wp:extent cx="6069330" cy="2615565"/>
            <wp:effectExtent l="0" t="0" r="762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69330" cy="2615565"/>
                    </a:xfrm>
                    <a:prstGeom prst="rect">
                      <a:avLst/>
                    </a:prstGeom>
                  </pic:spPr>
                </pic:pic>
              </a:graphicData>
            </a:graphic>
            <wp14:sizeRelH relativeFrom="page">
              <wp14:pctWidth>0</wp14:pctWidth>
            </wp14:sizeRelH>
            <wp14:sizeRelV relativeFrom="page">
              <wp14:pctHeight>0</wp14:pctHeight>
            </wp14:sizeRelV>
          </wp:anchor>
        </w:drawing>
      </w:r>
      <w:r w:rsidRPr="005443DC">
        <w:rPr>
          <w:noProof/>
        </w:rPr>
        <w:drawing>
          <wp:anchor distT="0" distB="0" distL="114300" distR="114300" simplePos="0" relativeHeight="251680768" behindDoc="1" locked="0" layoutInCell="1" allowOverlap="1" wp14:anchorId="0E2EACE5" wp14:editId="10D66979">
            <wp:simplePos x="0" y="0"/>
            <wp:positionH relativeFrom="margin">
              <wp:align>right</wp:align>
            </wp:positionH>
            <wp:positionV relativeFrom="paragraph">
              <wp:posOffset>140</wp:posOffset>
            </wp:positionV>
            <wp:extent cx="6061710" cy="5606415"/>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61710" cy="5606415"/>
                    </a:xfrm>
                    <a:prstGeom prst="rect">
                      <a:avLst/>
                    </a:prstGeom>
                  </pic:spPr>
                </pic:pic>
              </a:graphicData>
            </a:graphic>
            <wp14:sizeRelH relativeFrom="page">
              <wp14:pctWidth>0</wp14:pctWidth>
            </wp14:sizeRelH>
            <wp14:sizeRelV relativeFrom="page">
              <wp14:pctHeight>0</wp14:pctHeight>
            </wp14:sizeRelV>
          </wp:anchor>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24111E" w14:paraId="19A09DB5" w14:textId="77777777" w:rsidTr="006D6DE6">
        <w:trPr>
          <w:trHeight w:val="1375"/>
        </w:trPr>
        <w:tc>
          <w:tcPr>
            <w:tcW w:w="4925" w:type="dxa"/>
            <w:tcBorders>
              <w:top w:val="nil"/>
              <w:left w:val="nil"/>
              <w:bottom w:val="nil"/>
              <w:right w:val="nil"/>
            </w:tcBorders>
            <w:vAlign w:val="center"/>
          </w:tcPr>
          <w:p w14:paraId="7DD61996" w14:textId="46801D6A" w:rsidR="0024111E" w:rsidRDefault="0024111E" w:rsidP="006D6DE6">
            <w:pPr>
              <w:pStyle w:val="Titre1"/>
              <w:framePr w:hSpace="0" w:wrap="auto" w:vAnchor="margin" w:hAnchor="text" w:yAlign="inline"/>
              <w:jc w:val="left"/>
            </w:pPr>
            <w:r>
              <w:t>Bonus</w:t>
            </w:r>
          </w:p>
        </w:tc>
      </w:tr>
    </w:tbl>
    <w:p w14:paraId="7595E9DD" w14:textId="6AB65E74" w:rsidR="001375CE" w:rsidRDefault="00BC35B0">
      <w:pPr>
        <w:spacing w:after="200"/>
      </w:pPr>
      <w:r>
        <w:rPr>
          <w:noProof/>
        </w:rPr>
        <w:lastRenderedPageBreak/>
        <mc:AlternateContent>
          <mc:Choice Requires="wps">
            <w:drawing>
              <wp:anchor distT="0" distB="0" distL="114300" distR="114300" simplePos="0" relativeHeight="251688960" behindDoc="0" locked="0" layoutInCell="1" allowOverlap="1" wp14:anchorId="71526C9E" wp14:editId="20419271">
                <wp:simplePos x="0" y="0"/>
                <wp:positionH relativeFrom="column">
                  <wp:posOffset>-39917</wp:posOffset>
                </wp:positionH>
                <wp:positionV relativeFrom="paragraph">
                  <wp:posOffset>-1231593</wp:posOffset>
                </wp:positionV>
                <wp:extent cx="2270234" cy="458294"/>
                <wp:effectExtent l="0" t="0" r="0" b="0"/>
                <wp:wrapNone/>
                <wp:docPr id="448" name="Zone de texte 448"/>
                <wp:cNvGraphicFramePr/>
                <a:graphic xmlns:a="http://schemas.openxmlformats.org/drawingml/2006/main">
                  <a:graphicData uri="http://schemas.microsoft.com/office/word/2010/wordprocessingShape">
                    <wps:wsp>
                      <wps:cNvSpPr txBox="1"/>
                      <wps:spPr>
                        <a:xfrm>
                          <a:off x="0" y="0"/>
                          <a:ext cx="2270234" cy="458294"/>
                        </a:xfrm>
                        <a:prstGeom prst="rect">
                          <a:avLst/>
                        </a:prstGeom>
                        <a:noFill/>
                        <a:ln w="6350">
                          <a:noFill/>
                        </a:ln>
                      </wps:spPr>
                      <wps:txbx>
                        <w:txbxContent>
                          <w:p w14:paraId="438ABA4C" w14:textId="59A4C553" w:rsidR="00BC35B0" w:rsidRDefault="00BC35B0" w:rsidP="00BC35B0">
                            <w:pPr>
                              <w:pStyle w:val="Titre1"/>
                            </w:pPr>
                            <w:r>
                              <w:t>Bonus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526C9E" id="Zone de texte 448" o:spid="_x0000_s1032" type="#_x0000_t202" style="position:absolute;margin-left:-3.15pt;margin-top:-97pt;width:178.75pt;height:36.1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RSGNwIAAGEEAAAOAAAAZHJzL2Uyb0RvYy54bWysVF9v2jAQf5+072D5fSSkgbYRoWKtmCah&#10;thKtKu3NOA6JZPs825CwT7+zAxR1e5r2Ys6+y51/f8zsrleS7IV1LeiSjkcpJUJzqFq9Lenry/LL&#10;DSXOM10xCVqU9CAcvZt//jTrTCEyaEBWwhJsol3RmZI23psiSRxvhGJuBEZoTNZgFfO4tduksqzD&#10;7komWZpOkw5sZSxw4RyePgxJOo/961pw/1TXTngiS4p383G1cd2ENZnPWLG1zDQtP16D/cMtFGs1&#10;Dj23emCekZ1t/2ilWm7BQe1HHFQCdd1yETEgmnH6Ac26YUZELEiOM2ea3P9ryx/3z5a0VUnzHKXS&#10;TKFIP1AqUgniRe8FCQmkqTOuwOq1wXrff4Ue5T6dOzwM6PvaqvCLuAjmkfDDmWTsRTgeZtl1ml3l&#10;lHDM5ZOb7DYPbZL3r411/psARUJQUosiRm7ZfuX8UHoqCcM0LFspo5BSk66k06tJGj84Z7C51Dgj&#10;YBjuGiLfb/oIfXrCsYHqgPAsDD5xhi9bvMOKOf/MLBoDEaHZ/RMutQScBceIkgbsr7+dh3rUC7OU&#10;dGi0krqfO2YFJfK7RiVvx3kenBk3+eQ6w429zGwuM3qn7gG9PMZnZXgMQ72Xp7C2oN7wTSzCVEwx&#10;zXF2Sf0pvPeD/fFNcbFYxCL0omF+pdeGh9aB1cDwS//GrDnKEMzwCCdLsuKDGkPtoMdi56Fuo1SB&#10;54HVI/3o4yj28c2Fh3K5j1Xv/wzz3wAAAP//AwBQSwMEFAAGAAgAAAAhAEI6Xt3jAAAADAEAAA8A&#10;AABkcnMvZG93bnJldi54bWxMj0FPwzAMhe9I/IfISNy2tB2bSmk6TZUmJASHjV24pY3XVjROabKt&#10;8OvxTnCy7Pf0/L18PdlenHH0nSMF8TwCgVQ701Gj4PC+naUgfNBkdO8IFXyjh3Vxe5PrzLgL7fC8&#10;D43gEPKZVtCGMGRS+rpFq/3cDUisHd1odeB1bKQZ9YXDbS+TKFpJqzviD60esGyx/tyfrIKXcvum&#10;d1Vi05++fH49boavw8dSqfu7afMEIuAU/sxwxWd0KJipcicyXvQKZqsFO3nGjw9cih2LZZyAqK6n&#10;JE5BFrn8X6L4BQAA//8DAFBLAQItABQABgAIAAAAIQC2gziS/gAAAOEBAAATAAAAAAAAAAAAAAAA&#10;AAAAAABbQ29udGVudF9UeXBlc10ueG1sUEsBAi0AFAAGAAgAAAAhADj9If/WAAAAlAEAAAsAAAAA&#10;AAAAAAAAAAAALwEAAF9yZWxzLy5yZWxzUEsBAi0AFAAGAAgAAAAhADY1FIY3AgAAYQQAAA4AAAAA&#10;AAAAAAAAAAAALgIAAGRycy9lMm9Eb2MueG1sUEsBAi0AFAAGAAgAAAAhAEI6Xt3jAAAADAEAAA8A&#10;AAAAAAAAAAAAAAAAkQQAAGRycy9kb3ducmV2LnhtbFBLBQYAAAAABAAEAPMAAAChBQAAAAA=&#10;" filled="f" stroked="f" strokeweight=".5pt">
                <v:textbox>
                  <w:txbxContent>
                    <w:p w14:paraId="438ABA4C" w14:textId="59A4C553" w:rsidR="00BC35B0" w:rsidRDefault="00BC35B0" w:rsidP="00BC35B0">
                      <w:pPr>
                        <w:pStyle w:val="Titre1"/>
                      </w:pPr>
                      <w:r>
                        <w:t>Bonus</w:t>
                      </w:r>
                    </w:p>
                  </w:txbxContent>
                </v:textbox>
              </v:shape>
            </w:pict>
          </mc:Fallback>
        </mc:AlternateContent>
      </w:r>
      <w:r w:rsidR="001375CE" w:rsidRPr="001375CE">
        <w:rPr>
          <w:noProof/>
        </w:rPr>
        <w:drawing>
          <wp:anchor distT="0" distB="0" distL="114300" distR="114300" simplePos="0" relativeHeight="251683840" behindDoc="1" locked="0" layoutInCell="1" allowOverlap="1" wp14:anchorId="613615AB" wp14:editId="43FB85D5">
            <wp:simplePos x="0" y="0"/>
            <wp:positionH relativeFrom="column">
              <wp:posOffset>-5929</wp:posOffset>
            </wp:positionH>
            <wp:positionV relativeFrom="paragraph">
              <wp:posOffset>586</wp:posOffset>
            </wp:positionV>
            <wp:extent cx="6408420" cy="7044690"/>
            <wp:effectExtent l="0" t="0" r="0" b="3810"/>
            <wp:wrapTight wrapText="bothSides">
              <wp:wrapPolygon edited="0">
                <wp:start x="0" y="0"/>
                <wp:lineTo x="0" y="21553"/>
                <wp:lineTo x="21510" y="21553"/>
                <wp:lineTo x="21510"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8420" cy="7044690"/>
                    </a:xfrm>
                    <a:prstGeom prst="rect">
                      <a:avLst/>
                    </a:prstGeom>
                  </pic:spPr>
                </pic:pic>
              </a:graphicData>
            </a:graphic>
            <wp14:sizeRelH relativeFrom="page">
              <wp14:pctWidth>0</wp14:pctWidth>
            </wp14:sizeRelH>
            <wp14:sizeRelV relativeFrom="page">
              <wp14:pctHeight>0</wp14:pctHeight>
            </wp14:sizeRelV>
          </wp:anchor>
        </w:drawing>
      </w:r>
    </w:p>
    <w:p w14:paraId="6C6E5213" w14:textId="2E740033" w:rsidR="001375CE" w:rsidRDefault="00BC35B0">
      <w:pPr>
        <w:spacing w:after="200"/>
      </w:pPr>
      <w:r>
        <w:rPr>
          <w:noProof/>
        </w:rPr>
        <w:lastRenderedPageBreak/>
        <mc:AlternateContent>
          <mc:Choice Requires="wps">
            <w:drawing>
              <wp:anchor distT="0" distB="0" distL="114300" distR="114300" simplePos="0" relativeHeight="251691008" behindDoc="0" locked="0" layoutInCell="1" allowOverlap="1" wp14:anchorId="333882F1" wp14:editId="1A041CF0">
                <wp:simplePos x="0" y="0"/>
                <wp:positionH relativeFrom="column">
                  <wp:posOffset>-39370</wp:posOffset>
                </wp:positionH>
                <wp:positionV relativeFrom="paragraph">
                  <wp:posOffset>-1231265</wp:posOffset>
                </wp:positionV>
                <wp:extent cx="2270234" cy="458294"/>
                <wp:effectExtent l="0" t="0" r="0" b="0"/>
                <wp:wrapNone/>
                <wp:docPr id="455" name="Zone de texte 455"/>
                <wp:cNvGraphicFramePr/>
                <a:graphic xmlns:a="http://schemas.openxmlformats.org/drawingml/2006/main">
                  <a:graphicData uri="http://schemas.microsoft.com/office/word/2010/wordprocessingShape">
                    <wps:wsp>
                      <wps:cNvSpPr txBox="1"/>
                      <wps:spPr>
                        <a:xfrm>
                          <a:off x="0" y="0"/>
                          <a:ext cx="2270234" cy="458294"/>
                        </a:xfrm>
                        <a:prstGeom prst="rect">
                          <a:avLst/>
                        </a:prstGeom>
                        <a:noFill/>
                        <a:ln w="6350">
                          <a:noFill/>
                        </a:ln>
                      </wps:spPr>
                      <wps:txbx>
                        <w:txbxContent>
                          <w:p w14:paraId="028B20BF" w14:textId="77777777" w:rsidR="00BC35B0" w:rsidRDefault="00BC35B0" w:rsidP="00BC35B0">
                            <w:pPr>
                              <w:pStyle w:val="Titre1"/>
                            </w:pPr>
                            <w:r>
                              <w:t>Bonus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3882F1" id="Zone de texte 455" o:spid="_x0000_s1033" type="#_x0000_t202" style="position:absolute;margin-left:-3.1pt;margin-top:-96.95pt;width:178.75pt;height:36.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nUBNwIAAGEEAAAOAAAAZHJzL2Uyb0RvYy54bWysVF9v2jAQf5+072D5fSSkobQRoWKtmCah&#10;thKtKu3NODaJFPs825CwT7+zAxR1e5r2Ys6+y51/f8zsrlct2QvrGtAlHY9SSoTmUDV6W9LXl+WX&#10;G0qcZ7piLWhR0oNw9G7++dOsM4XIoIa2EpZgE+2KzpS09t4USeJ4LRRzIzBCY1KCVczj1m6TyrIO&#10;u6s2ydL0OunAVsYCF87h6cOQpPPYX0rB/ZOUTnjSlhTv5uNq47oJazKfsWJrmakbfrwG+4dbKNZo&#10;HHpu9cA8Izvb/NFKNdyCA+lHHFQCUjZcRAyIZpx+QLOumRERC5LjzJkm9//a8sf9syVNVdJ8MqFE&#10;M4Ui/UCpSCWIF70XJCSQps64AqvXBut9/xV6lPt07vAwoO+lVeEXcRHMI+GHM8nYi3A8zLJpml3l&#10;lHDM5ZOb7DYPbZL3r411/psARUJQUosiRm7ZfuX8UHoqCcM0LJu2jUK2mnQlvb6apPGDcwabtxpn&#10;BAzDXUPk+00foU9PODZQHRCehcEnzvBlg3dYMeefmUVjICI0u3/CRbaAs+AYUVKD/fW381CPemGW&#10;kg6NVlL3c8esoKT9rlHJ23GeB2fGTT6ZZrixl5nNZUbv1D2gl8f4rAyPYaj37SmUFtQbvolFmIop&#10;pjnOLqk/hfd+sD++KS4Wi1iEXjTMr/Ta8NA6sBoYfunfmDVHGYIZHuFkSVZ8UGOoHfRY7DzIJkoV&#10;eB5YPdKPPo5iH99ceCiX+1j1/s8w/w0AAP//AwBQSwMEFAAGAAgAAAAhAB6qUMjjAAAADAEAAA8A&#10;AABkcnMvZG93bnJldi54bWxMj01vwjAMhu+T9h8iT9oN0g/BoDRFqBKaNG0HGJfd3Ma0FfnomgDd&#10;fv3CiZ0s249eP87Xo1bsQoPrrBEQTyNgZGorO9MIOHxuJwtgzqORqKwhAT/kYF08PuSYSXs1O7rs&#10;fcNCiHEZCmi97zPOXd2SRje1PZmwO9pBow/t0HA54DWEa8WTKJpzjZ0JF1rsqWypPu3PWsBbuf3A&#10;XZXoxa8qX9+Pm/778DUT4vlp3KyAeRr9HYabflCHIjhV9mykY0rAZJ4EMtR4mS6BBSKdxSmw6jZK&#10;4hfgRc7/P1H8AQAA//8DAFBLAQItABQABgAIAAAAIQC2gziS/gAAAOEBAAATAAAAAAAAAAAAAAAA&#10;AAAAAABbQ29udGVudF9UeXBlc10ueG1sUEsBAi0AFAAGAAgAAAAhADj9If/WAAAAlAEAAAsAAAAA&#10;AAAAAAAAAAAALwEAAF9yZWxzLy5yZWxzUEsBAi0AFAAGAAgAAAAhAN7GdQE3AgAAYQQAAA4AAAAA&#10;AAAAAAAAAAAALgIAAGRycy9lMm9Eb2MueG1sUEsBAi0AFAAGAAgAAAAhAB6qUMjjAAAADAEAAA8A&#10;AAAAAAAAAAAAAAAAkQQAAGRycy9kb3ducmV2LnhtbFBLBQYAAAAABAAEAPMAAAChBQAAAAA=&#10;" filled="f" stroked="f" strokeweight=".5pt">
                <v:textbox>
                  <w:txbxContent>
                    <w:p w14:paraId="028B20BF" w14:textId="77777777" w:rsidR="00BC35B0" w:rsidRDefault="00BC35B0" w:rsidP="00BC35B0">
                      <w:pPr>
                        <w:pStyle w:val="Titre1"/>
                      </w:pPr>
                      <w:r>
                        <w:t>Bonus</w:t>
                      </w:r>
                    </w:p>
                  </w:txbxContent>
                </v:textbox>
              </v:shape>
            </w:pict>
          </mc:Fallback>
        </mc:AlternateContent>
      </w:r>
      <w:r w:rsidR="001375CE" w:rsidRPr="001375CE">
        <w:rPr>
          <w:noProof/>
        </w:rPr>
        <w:drawing>
          <wp:anchor distT="0" distB="0" distL="114300" distR="114300" simplePos="0" relativeHeight="251684864" behindDoc="1" locked="0" layoutInCell="1" allowOverlap="1" wp14:anchorId="65A04C53" wp14:editId="446CBDD8">
            <wp:simplePos x="0" y="0"/>
            <wp:positionH relativeFrom="page">
              <wp:posOffset>712519</wp:posOffset>
            </wp:positionH>
            <wp:positionV relativeFrom="paragraph">
              <wp:posOffset>619</wp:posOffset>
            </wp:positionV>
            <wp:extent cx="6408420" cy="5786755"/>
            <wp:effectExtent l="0" t="0" r="0" b="4445"/>
            <wp:wrapTight wrapText="bothSides">
              <wp:wrapPolygon edited="0">
                <wp:start x="0" y="0"/>
                <wp:lineTo x="0" y="21545"/>
                <wp:lineTo x="21510" y="21545"/>
                <wp:lineTo x="21510"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8420" cy="5786755"/>
                    </a:xfrm>
                    <a:prstGeom prst="rect">
                      <a:avLst/>
                    </a:prstGeom>
                  </pic:spPr>
                </pic:pic>
              </a:graphicData>
            </a:graphic>
            <wp14:sizeRelH relativeFrom="page">
              <wp14:pctWidth>0</wp14:pctWidth>
            </wp14:sizeRelH>
            <wp14:sizeRelV relativeFrom="page">
              <wp14:pctHeight>0</wp14:pctHeight>
            </wp14:sizeRelV>
          </wp:anchor>
        </w:drawing>
      </w:r>
      <w:r w:rsidR="001375CE">
        <w:br w:type="page"/>
      </w:r>
    </w:p>
    <w:p w14:paraId="27FB3E64" w14:textId="444669B8" w:rsidR="001375CE" w:rsidRDefault="00BC35B0">
      <w:pPr>
        <w:spacing w:after="200"/>
      </w:pPr>
      <w:r>
        <w:rPr>
          <w:noProof/>
        </w:rPr>
        <w:lastRenderedPageBreak/>
        <mc:AlternateContent>
          <mc:Choice Requires="wps">
            <w:drawing>
              <wp:anchor distT="0" distB="0" distL="114300" distR="114300" simplePos="0" relativeHeight="251693056" behindDoc="0" locked="0" layoutInCell="1" allowOverlap="1" wp14:anchorId="5C5289D0" wp14:editId="657DE5D3">
                <wp:simplePos x="0" y="0"/>
                <wp:positionH relativeFrom="column">
                  <wp:posOffset>-39370</wp:posOffset>
                </wp:positionH>
                <wp:positionV relativeFrom="paragraph">
                  <wp:posOffset>-1231265</wp:posOffset>
                </wp:positionV>
                <wp:extent cx="2270234" cy="458294"/>
                <wp:effectExtent l="0" t="0" r="0" b="0"/>
                <wp:wrapNone/>
                <wp:docPr id="456" name="Zone de texte 456"/>
                <wp:cNvGraphicFramePr/>
                <a:graphic xmlns:a="http://schemas.openxmlformats.org/drawingml/2006/main">
                  <a:graphicData uri="http://schemas.microsoft.com/office/word/2010/wordprocessingShape">
                    <wps:wsp>
                      <wps:cNvSpPr txBox="1"/>
                      <wps:spPr>
                        <a:xfrm>
                          <a:off x="0" y="0"/>
                          <a:ext cx="2270234" cy="458294"/>
                        </a:xfrm>
                        <a:prstGeom prst="rect">
                          <a:avLst/>
                        </a:prstGeom>
                        <a:noFill/>
                        <a:ln w="6350">
                          <a:noFill/>
                        </a:ln>
                      </wps:spPr>
                      <wps:txbx>
                        <w:txbxContent>
                          <w:p w14:paraId="19B4B312" w14:textId="77777777" w:rsidR="00BC35B0" w:rsidRDefault="00BC35B0" w:rsidP="00BC35B0">
                            <w:pPr>
                              <w:pStyle w:val="Titre1"/>
                            </w:pPr>
                            <w:r>
                              <w:t>Bonus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5289D0" id="Zone de texte 456" o:spid="_x0000_s1034" type="#_x0000_t202" style="position:absolute;margin-left:-3.1pt;margin-top:-96.95pt;width:178.75pt;height:36.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NDjNwIAAGEEAAAOAAAAZHJzL2Uyb0RvYy54bWysVF9v2jAQf5+072D5fSSkgdKIULFWTJOq&#10;thKtKu3NODaJFPs825CwT7+zAxR1e5r2Ys6+y51/f8z8tlct2QvrGtAlHY9SSoTmUDV6W9LXl9WX&#10;GSXOM12xFrQo6UE4erv4/GnemUJkUENbCUuwiXZFZ0pae2+KJHG8Foq5ERihMSnBKuZxa7dJZVmH&#10;3VWbZGk6TTqwlbHAhXN4ej8k6SL2l1Jw/ySlE560JcW7+bjauG7CmizmrNhaZuqGH6/B/uEWijUa&#10;h55b3TPPyM42f7RSDbfgQPoRB5WAlA0XEQOiGacf0KxrZkTEguQ4c6bJ/b+2/HH/bElTlTSfTCnR&#10;TKFIP1AqUgniRe8FCQmkqTOuwOq1wXrff4Ue5T6dOzwM6HtpVfhFXATzSPjhTDL2IhwPs+w6za5y&#10;Sjjm8sksu8lDm+T9a2Od/yZAkRCU1KKIkVu2f3B+KD2VhGEaVk3bRiFbTbqSTq8mafzgnMHmrcYZ&#10;AcNw1xD5ftNH6LMTjg1UB4RnYfCJM3zV4B0emPPPzKIxEBGa3T/hIlvAWXCMKKnB/vrbeahHvTBL&#10;SYdGK6n7uWNWUNJ+16jkzTjPgzPjJp9cZ7ixl5nNZUbv1B2gl8f4rAyPYaj37SmUFtQbvollmIop&#10;pjnOLqk/hXd+sD++KS6Wy1iEXjTMP+i14aF1YDUw/NK/MWuOMgQzPMLJkqz4oMZQO+ix3HmQTZQq&#10;8DyweqQffRzFPr658FAu97Hq/Z9h8RsAAP//AwBQSwMEFAAGAAgAAAAhAB6qUMjjAAAADAEAAA8A&#10;AABkcnMvZG93bnJldi54bWxMj01vwjAMhu+T9h8iT9oN0g/BoDRFqBKaNG0HGJfd3Ma0FfnomgDd&#10;fv3CiZ0s249eP87Xo1bsQoPrrBEQTyNgZGorO9MIOHxuJwtgzqORqKwhAT/kYF08PuSYSXs1O7rs&#10;fcNCiHEZCmi97zPOXd2SRje1PZmwO9pBow/t0HA54DWEa8WTKJpzjZ0JF1rsqWypPu3PWsBbuf3A&#10;XZXoxa8qX9+Pm/778DUT4vlp3KyAeRr9HYabflCHIjhV9mykY0rAZJ4EMtR4mS6BBSKdxSmw6jZK&#10;4hfgRc7/P1H8AQAA//8DAFBLAQItABQABgAIAAAAIQC2gziS/gAAAOEBAAATAAAAAAAAAAAAAAAA&#10;AAAAAABbQ29udGVudF9UeXBlc10ueG1sUEsBAi0AFAAGAAgAAAAhADj9If/WAAAAlAEAAAsAAAAA&#10;AAAAAAAAAAAALwEAAF9yZWxzLy5yZWxzUEsBAi0AFAAGAAgAAAAhANW40OM3AgAAYQQAAA4AAAAA&#10;AAAAAAAAAAAALgIAAGRycy9lMm9Eb2MueG1sUEsBAi0AFAAGAAgAAAAhAB6qUMjjAAAADAEAAA8A&#10;AAAAAAAAAAAAAAAAkQQAAGRycy9kb3ducmV2LnhtbFBLBQYAAAAABAAEAPMAAAChBQAAAAA=&#10;" filled="f" stroked="f" strokeweight=".5pt">
                <v:textbox>
                  <w:txbxContent>
                    <w:p w14:paraId="19B4B312" w14:textId="77777777" w:rsidR="00BC35B0" w:rsidRDefault="00BC35B0" w:rsidP="00BC35B0">
                      <w:pPr>
                        <w:pStyle w:val="Titre1"/>
                      </w:pPr>
                      <w:r>
                        <w:t>Bonus</w:t>
                      </w:r>
                    </w:p>
                  </w:txbxContent>
                </v:textbox>
              </v:shape>
            </w:pict>
          </mc:Fallback>
        </mc:AlternateContent>
      </w:r>
      <w:r w:rsidR="0024111E" w:rsidRPr="001375CE">
        <w:rPr>
          <w:noProof/>
        </w:rPr>
        <w:drawing>
          <wp:anchor distT="0" distB="0" distL="114300" distR="114300" simplePos="0" relativeHeight="251686912" behindDoc="1" locked="0" layoutInCell="1" allowOverlap="1" wp14:anchorId="740CD931" wp14:editId="404A9A4D">
            <wp:simplePos x="0" y="0"/>
            <wp:positionH relativeFrom="page">
              <wp:posOffset>838200</wp:posOffset>
            </wp:positionH>
            <wp:positionV relativeFrom="paragraph">
              <wp:posOffset>5075555</wp:posOffset>
            </wp:positionV>
            <wp:extent cx="5610225" cy="2813050"/>
            <wp:effectExtent l="0" t="0" r="9525" b="6350"/>
            <wp:wrapTight wrapText="bothSides">
              <wp:wrapPolygon edited="0">
                <wp:start x="0" y="0"/>
                <wp:lineTo x="0" y="21502"/>
                <wp:lineTo x="21563" y="21502"/>
                <wp:lineTo x="21563"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0225" cy="2813050"/>
                    </a:xfrm>
                    <a:prstGeom prst="rect">
                      <a:avLst/>
                    </a:prstGeom>
                  </pic:spPr>
                </pic:pic>
              </a:graphicData>
            </a:graphic>
            <wp14:sizeRelH relativeFrom="page">
              <wp14:pctWidth>0</wp14:pctWidth>
            </wp14:sizeRelH>
            <wp14:sizeRelV relativeFrom="page">
              <wp14:pctHeight>0</wp14:pctHeight>
            </wp14:sizeRelV>
          </wp:anchor>
        </w:drawing>
      </w:r>
      <w:r w:rsidR="0024111E" w:rsidRPr="001375CE">
        <w:rPr>
          <w:noProof/>
        </w:rPr>
        <w:drawing>
          <wp:anchor distT="0" distB="0" distL="114300" distR="114300" simplePos="0" relativeHeight="251685888" behindDoc="1" locked="0" layoutInCell="1" allowOverlap="1" wp14:anchorId="617025B5" wp14:editId="15442F17">
            <wp:simplePos x="0" y="0"/>
            <wp:positionH relativeFrom="page">
              <wp:posOffset>857250</wp:posOffset>
            </wp:positionH>
            <wp:positionV relativeFrom="paragraph">
              <wp:posOffset>0</wp:posOffset>
            </wp:positionV>
            <wp:extent cx="5576570" cy="5088890"/>
            <wp:effectExtent l="0" t="0" r="5080" b="0"/>
            <wp:wrapTight wrapText="bothSides">
              <wp:wrapPolygon edited="0">
                <wp:start x="0" y="0"/>
                <wp:lineTo x="0" y="21508"/>
                <wp:lineTo x="21546" y="21508"/>
                <wp:lineTo x="21546"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6570" cy="5088890"/>
                    </a:xfrm>
                    <a:prstGeom prst="rect">
                      <a:avLst/>
                    </a:prstGeom>
                  </pic:spPr>
                </pic:pic>
              </a:graphicData>
            </a:graphic>
            <wp14:sizeRelH relativeFrom="page">
              <wp14:pctWidth>0</wp14:pctWidth>
            </wp14:sizeRelH>
            <wp14:sizeRelV relativeFrom="page">
              <wp14:pctHeight>0</wp14:pctHeight>
            </wp14:sizeRelV>
          </wp:anchor>
        </w:drawing>
      </w:r>
      <w:r w:rsidR="001375CE">
        <w:br w:type="page"/>
      </w:r>
    </w:p>
    <w:p w14:paraId="354BF9D8" w14:textId="7A23B2F1" w:rsidR="001375CE" w:rsidRDefault="00BC35B0">
      <w:pPr>
        <w:spacing w:after="200"/>
      </w:pPr>
      <w:r>
        <w:rPr>
          <w:noProof/>
        </w:rPr>
        <w:lastRenderedPageBreak/>
        <mc:AlternateContent>
          <mc:Choice Requires="wps">
            <w:drawing>
              <wp:anchor distT="0" distB="0" distL="114300" distR="114300" simplePos="0" relativeHeight="251695104" behindDoc="0" locked="0" layoutInCell="1" allowOverlap="1" wp14:anchorId="4694CEDF" wp14:editId="55D11CA6">
                <wp:simplePos x="0" y="0"/>
                <wp:positionH relativeFrom="column">
                  <wp:posOffset>-39370</wp:posOffset>
                </wp:positionH>
                <wp:positionV relativeFrom="paragraph">
                  <wp:posOffset>-1231265</wp:posOffset>
                </wp:positionV>
                <wp:extent cx="2270234" cy="458294"/>
                <wp:effectExtent l="0" t="0" r="0" b="0"/>
                <wp:wrapNone/>
                <wp:docPr id="457" name="Zone de texte 457"/>
                <wp:cNvGraphicFramePr/>
                <a:graphic xmlns:a="http://schemas.openxmlformats.org/drawingml/2006/main">
                  <a:graphicData uri="http://schemas.microsoft.com/office/word/2010/wordprocessingShape">
                    <wps:wsp>
                      <wps:cNvSpPr txBox="1"/>
                      <wps:spPr>
                        <a:xfrm>
                          <a:off x="0" y="0"/>
                          <a:ext cx="2270234" cy="458294"/>
                        </a:xfrm>
                        <a:prstGeom prst="rect">
                          <a:avLst/>
                        </a:prstGeom>
                        <a:noFill/>
                        <a:ln w="6350">
                          <a:noFill/>
                        </a:ln>
                      </wps:spPr>
                      <wps:txbx>
                        <w:txbxContent>
                          <w:p w14:paraId="51711446" w14:textId="77777777" w:rsidR="00BC35B0" w:rsidRDefault="00BC35B0" w:rsidP="00BC35B0">
                            <w:pPr>
                              <w:pStyle w:val="Titre1"/>
                            </w:pPr>
                            <w:r>
                              <w:t>Bonus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94CEDF" id="Zone de texte 457" o:spid="_x0000_s1035" type="#_x0000_t202" style="position:absolute;margin-left:-3.1pt;margin-top:-96.95pt;width:178.75pt;height:36.1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r/oNwIAAGEEAAAOAAAAZHJzL2Uyb0RvYy54bWysVF9v2jAQf5+072D5fSSkoS0RoWKtmCah&#10;thKtKu3NOA6JZPs825CwT7+zAxR1e5r2Ys6+y51/f8zsrleS7IV1LeiSjkcpJUJzqFq9Lenry/LL&#10;LSXOM10xCVqU9CAcvZt//jTrTCEyaEBWwhJsol3RmZI23psiSRxvhGJuBEZoTNZgFfO4tduksqzD&#10;7komWZpeJx3Yyljgwjk8fRiSdB7717Xg/qmunfBElhTv5uNq47oJazKfsWJrmWlafrwG+4dbKNZq&#10;HHpu9cA8Izvb/tFKtdyCg9qPOKgE6rrlImJANOP0A5p1w4yIWJAcZ840uf/Xlj/uny1pq5LmkxtK&#10;NFMo0g+UilSCeNF7QUICaeqMK7B6bbDe91+hR7lP5w4PA/q+tir8Ii6CeST8cCYZexGOh1l2k2ZX&#10;OSUcc/nkNpvmoU3y/rWxzn8ToEgISmpRxMgt26+cH0pPJWGYhmUrZRRSatKV9PpqksYPzhlsLjXO&#10;CBiGu4bI95s+Qp+ecGygOiA8C4NPnOHLFu+wYs4/M4vGQERodv+ESy0BZ8ExoqQB++tv56Ee9cIs&#10;JR0araTu545ZQYn8rlHJ6TjPgzPjBrnOcGMvM5vLjN6pe0Avj/FZGR7DUO/lKawtqDd8E4swFVNM&#10;c5xdUn8K7/1gf3xTXCwWsQi9aJhf6bXhoXVgNTD80r8xa44yBDM8wsmSrPigxlA76LHYeajbKFXg&#10;eWD1SD/6OIp9fHPhoVzuY9X7P8P8NwAAAP//AwBQSwMEFAAGAAgAAAAhAB6qUMjjAAAADAEAAA8A&#10;AABkcnMvZG93bnJldi54bWxMj01vwjAMhu+T9h8iT9oN0g/BoDRFqBKaNG0HGJfd3Ma0FfnomgDd&#10;fv3CiZ0s249eP87Xo1bsQoPrrBEQTyNgZGorO9MIOHxuJwtgzqORqKwhAT/kYF08PuSYSXs1O7rs&#10;fcNCiHEZCmi97zPOXd2SRje1PZmwO9pBow/t0HA54DWEa8WTKJpzjZ0JF1rsqWypPu3PWsBbuf3A&#10;XZXoxa8qX9+Pm/778DUT4vlp3KyAeRr9HYabflCHIjhV9mykY0rAZJ4EMtR4mS6BBSKdxSmw6jZK&#10;4hfgRc7/P1H8AQAA//8DAFBLAQItABQABgAIAAAAIQC2gziS/gAAAOEBAAATAAAAAAAAAAAAAAAA&#10;AAAAAABbQ29udGVudF9UeXBlc10ueG1sUEsBAi0AFAAGAAgAAAAhADj9If/WAAAAlAEAAAsAAAAA&#10;AAAAAAAAAAAALwEAAF9yZWxzLy5yZWxzUEsBAi0AFAAGAAgAAAAhAG2qv+g3AgAAYQQAAA4AAAAA&#10;AAAAAAAAAAAALgIAAGRycy9lMm9Eb2MueG1sUEsBAi0AFAAGAAgAAAAhAB6qUMjjAAAADAEAAA8A&#10;AAAAAAAAAAAAAAAAkQQAAGRycy9kb3ducmV2LnhtbFBLBQYAAAAABAAEAPMAAAChBQAAAAA=&#10;" filled="f" stroked="f" strokeweight=".5pt">
                <v:textbox>
                  <w:txbxContent>
                    <w:p w14:paraId="51711446" w14:textId="77777777" w:rsidR="00BC35B0" w:rsidRDefault="00BC35B0" w:rsidP="00BC35B0">
                      <w:pPr>
                        <w:pStyle w:val="Titre1"/>
                      </w:pPr>
                      <w:r>
                        <w:t>Bonus</w:t>
                      </w:r>
                    </w:p>
                  </w:txbxContent>
                </v:textbox>
              </v:shape>
            </w:pict>
          </mc:Fallback>
        </mc:AlternateContent>
      </w:r>
    </w:p>
    <w:p w14:paraId="2FD570A1" w14:textId="1084DEE3" w:rsidR="005443DC" w:rsidRDefault="005443DC">
      <w:pPr>
        <w:spacing w:after="200"/>
      </w:pPr>
      <w:r w:rsidRPr="005443DC">
        <w:rPr>
          <w:noProof/>
        </w:rPr>
        <w:drawing>
          <wp:anchor distT="0" distB="0" distL="114300" distR="114300" simplePos="0" relativeHeight="251682816" behindDoc="1" locked="0" layoutInCell="1" allowOverlap="1" wp14:anchorId="4FD46106" wp14:editId="62AAC623">
            <wp:simplePos x="0" y="0"/>
            <wp:positionH relativeFrom="margin">
              <wp:posOffset>110712</wp:posOffset>
            </wp:positionH>
            <wp:positionV relativeFrom="paragraph">
              <wp:posOffset>5251153</wp:posOffset>
            </wp:positionV>
            <wp:extent cx="4981575" cy="2966085"/>
            <wp:effectExtent l="0" t="0" r="9525" b="5715"/>
            <wp:wrapTight wrapText="bothSides">
              <wp:wrapPolygon edited="0">
                <wp:start x="0" y="0"/>
                <wp:lineTo x="0" y="21503"/>
                <wp:lineTo x="21559" y="21503"/>
                <wp:lineTo x="21559"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81575" cy="2966085"/>
                    </a:xfrm>
                    <a:prstGeom prst="rect">
                      <a:avLst/>
                    </a:prstGeom>
                  </pic:spPr>
                </pic:pic>
              </a:graphicData>
            </a:graphic>
            <wp14:sizeRelH relativeFrom="page">
              <wp14:pctWidth>0</wp14:pctWidth>
            </wp14:sizeRelH>
            <wp14:sizeRelV relativeFrom="page">
              <wp14:pctHeight>0</wp14:pctHeight>
            </wp14:sizeRelV>
          </wp:anchor>
        </w:drawing>
      </w:r>
      <w:r w:rsidRPr="005443DC">
        <w:rPr>
          <w:noProof/>
        </w:rPr>
        <w:drawing>
          <wp:anchor distT="0" distB="0" distL="114300" distR="114300" simplePos="0" relativeHeight="251681792" behindDoc="1" locked="0" layoutInCell="1" allowOverlap="1" wp14:anchorId="11DC93FC" wp14:editId="2E9CD950">
            <wp:simplePos x="0" y="0"/>
            <wp:positionH relativeFrom="margin">
              <wp:posOffset>89611</wp:posOffset>
            </wp:positionH>
            <wp:positionV relativeFrom="paragraph">
              <wp:posOffset>229</wp:posOffset>
            </wp:positionV>
            <wp:extent cx="4988560" cy="5343525"/>
            <wp:effectExtent l="0" t="0" r="2540" b="9525"/>
            <wp:wrapTight wrapText="bothSides">
              <wp:wrapPolygon edited="0">
                <wp:start x="0" y="0"/>
                <wp:lineTo x="0" y="21561"/>
                <wp:lineTo x="21529" y="21561"/>
                <wp:lineTo x="21529"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88560" cy="5343525"/>
                    </a:xfrm>
                    <a:prstGeom prst="rect">
                      <a:avLst/>
                    </a:prstGeom>
                  </pic:spPr>
                </pic:pic>
              </a:graphicData>
            </a:graphic>
            <wp14:sizeRelH relativeFrom="page">
              <wp14:pctWidth>0</wp14:pctWidth>
            </wp14:sizeRelH>
            <wp14:sizeRelV relativeFrom="page">
              <wp14:pctHeight>0</wp14:pctHeight>
            </wp14:sizeRelV>
          </wp:anchor>
        </w:drawing>
      </w:r>
      <w:r>
        <w:br w:type="page"/>
      </w:r>
    </w:p>
    <w:p w14:paraId="79844904" w14:textId="77777777" w:rsidR="005443DC" w:rsidRDefault="005443DC">
      <w:pPr>
        <w:spacing w:after="200"/>
      </w:pPr>
    </w:p>
    <w:p w14:paraId="5FD4CFEF" w14:textId="77777777" w:rsidR="00CB6EA5" w:rsidRDefault="00CB6EA5">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CB6EA5" w14:paraId="1BACF2A5" w14:textId="77777777" w:rsidTr="006924ED">
        <w:trPr>
          <w:trHeight w:val="1375"/>
        </w:trPr>
        <w:tc>
          <w:tcPr>
            <w:tcW w:w="4925" w:type="dxa"/>
            <w:tcBorders>
              <w:top w:val="nil"/>
              <w:left w:val="nil"/>
              <w:bottom w:val="nil"/>
              <w:right w:val="nil"/>
            </w:tcBorders>
            <w:vAlign w:val="center"/>
          </w:tcPr>
          <w:p w14:paraId="50E5D1C2" w14:textId="6D7CF421" w:rsidR="00CB6EA5" w:rsidRDefault="0073597D" w:rsidP="006924ED">
            <w:pPr>
              <w:pStyle w:val="Titre1"/>
              <w:framePr w:hSpace="0" w:wrap="auto" w:vAnchor="margin" w:hAnchor="text" w:yAlign="inline"/>
              <w:jc w:val="left"/>
            </w:pPr>
            <w:r>
              <w:t>Conclusion</w:t>
            </w:r>
          </w:p>
        </w:tc>
      </w:tr>
    </w:tbl>
    <w:p w14:paraId="7E62C983" w14:textId="2B9F10CD" w:rsidR="00CB6EA5" w:rsidRDefault="00CB6EA5" w:rsidP="001F0AF0">
      <w:pPr>
        <w:spacing w:after="200"/>
      </w:pPr>
      <w:r>
        <w:rPr>
          <w:noProof/>
        </w:rPr>
        <w:drawing>
          <wp:anchor distT="0" distB="0" distL="114300" distR="114300" simplePos="0" relativeHeight="251673600" behindDoc="0" locked="0" layoutInCell="1" allowOverlap="1" wp14:anchorId="6E36B925" wp14:editId="1DD3B8BF">
            <wp:simplePos x="0" y="0"/>
            <wp:positionH relativeFrom="column">
              <wp:posOffset>1690503</wp:posOffset>
            </wp:positionH>
            <wp:positionV relativeFrom="paragraph">
              <wp:posOffset>14959</wp:posOffset>
            </wp:positionV>
            <wp:extent cx="2715895" cy="1600200"/>
            <wp:effectExtent l="0" t="0" r="8255" b="0"/>
            <wp:wrapNone/>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 461"/>
                    <pic:cNvPicPr/>
                  </pic:nvPicPr>
                  <pic:blipFill>
                    <a:blip r:embed="rId10"/>
                    <a:stretch>
                      <a:fillRect/>
                    </a:stretch>
                  </pic:blipFill>
                  <pic:spPr>
                    <a:xfrm>
                      <a:off x="0" y="0"/>
                      <a:ext cx="2715895" cy="1600200"/>
                    </a:xfrm>
                    <a:prstGeom prst="rect">
                      <a:avLst/>
                    </a:prstGeom>
                  </pic:spPr>
                </pic:pic>
              </a:graphicData>
            </a:graphic>
          </wp:anchor>
        </w:drawing>
      </w:r>
    </w:p>
    <w:p w14:paraId="6EDDABB2" w14:textId="67DAD671" w:rsidR="00CB6EA5" w:rsidRDefault="00CB6EA5" w:rsidP="001F0AF0">
      <w:pPr>
        <w:spacing w:after="200"/>
      </w:pPr>
    </w:p>
    <w:p w14:paraId="214D994C" w14:textId="6A2E3B4D" w:rsidR="00CB6EA5" w:rsidRDefault="00CB6EA5" w:rsidP="001F0AF0">
      <w:pPr>
        <w:spacing w:after="200"/>
      </w:pPr>
    </w:p>
    <w:p w14:paraId="1DBAB28E" w14:textId="77777777" w:rsidR="00CB6EA5" w:rsidRDefault="00CB6EA5" w:rsidP="001F0AF0">
      <w:pPr>
        <w:spacing w:after="200"/>
      </w:pPr>
    </w:p>
    <w:p w14:paraId="7D1F032E" w14:textId="5FF77822" w:rsidR="00CB6EA5" w:rsidRDefault="00CB6EA5" w:rsidP="001F0AF0">
      <w:pPr>
        <w:spacing w:after="200"/>
      </w:pPr>
    </w:p>
    <w:p w14:paraId="426DCD60" w14:textId="108EC88F" w:rsidR="00CB6EA5" w:rsidRDefault="00CB6EA5" w:rsidP="001F0AF0">
      <w:pPr>
        <w:spacing w:after="200"/>
      </w:pPr>
    </w:p>
    <w:p w14:paraId="62C091BE" w14:textId="77777777" w:rsidR="0073597D" w:rsidRDefault="0073597D" w:rsidP="001C2102">
      <w:pPr>
        <w:spacing w:after="200"/>
        <w:jc w:val="both"/>
      </w:pPr>
    </w:p>
    <w:p w14:paraId="03FF54E2" w14:textId="77777777" w:rsidR="0073597D" w:rsidRDefault="0073597D" w:rsidP="001C2102">
      <w:pPr>
        <w:spacing w:after="200"/>
        <w:jc w:val="both"/>
      </w:pPr>
    </w:p>
    <w:p w14:paraId="1A27286A" w14:textId="10A423D5" w:rsidR="00EB751D" w:rsidRDefault="00CB6EA5" w:rsidP="001C2102">
      <w:pPr>
        <w:spacing w:after="200"/>
        <w:jc w:val="both"/>
      </w:pPr>
      <w:r>
        <w:t xml:space="preserve">AllOnCOVID est une application web à multiples fonctionnalités visant l’accompagnement des citoyens français </w:t>
      </w:r>
      <w:r w:rsidR="001C2102">
        <w:t>lors de leur vaccinations dans un premier temps. À côté de cela, tous auront aussi la possibilité de participer à la lute contre ce virus en signalant des cas contacts, et enfin, chacun se verra dans la mesure du possible avoir accès à toutes sorte d’information sur les avancés du virus dans les départements et villes françaises.</w:t>
      </w:r>
    </w:p>
    <w:p w14:paraId="57E97AD2" w14:textId="33199D76" w:rsidR="0073597D" w:rsidRDefault="0073597D" w:rsidP="001C2102">
      <w:pPr>
        <w:spacing w:after="200"/>
        <w:jc w:val="both"/>
      </w:pPr>
    </w:p>
    <w:p w14:paraId="78BA832B" w14:textId="2646F784" w:rsidR="0073597D" w:rsidRDefault="0073597D" w:rsidP="001C2102">
      <w:pPr>
        <w:spacing w:after="200"/>
        <w:jc w:val="both"/>
      </w:pPr>
    </w:p>
    <w:p w14:paraId="0B925634" w14:textId="0801B4CD" w:rsidR="0073597D" w:rsidRDefault="0073597D" w:rsidP="001C2102">
      <w:pPr>
        <w:spacing w:after="200"/>
        <w:jc w:val="both"/>
      </w:pPr>
    </w:p>
    <w:p w14:paraId="4481E0E2" w14:textId="459D11B9" w:rsidR="0073597D" w:rsidRDefault="0073597D" w:rsidP="001C2102">
      <w:pPr>
        <w:spacing w:after="200"/>
        <w:jc w:val="both"/>
      </w:pPr>
    </w:p>
    <w:p w14:paraId="0435FFD3" w14:textId="77777777" w:rsidR="0073597D" w:rsidRDefault="0073597D" w:rsidP="001C2102">
      <w:pPr>
        <w:spacing w:after="200"/>
        <w:jc w:val="both"/>
        <w:rPr>
          <w:b w:val="0"/>
          <w:bCs/>
          <w:sz w:val="22"/>
          <w:szCs w:val="18"/>
        </w:rPr>
      </w:pPr>
    </w:p>
    <w:p w14:paraId="253FF314" w14:textId="77777777" w:rsidR="0073597D" w:rsidRDefault="0073597D" w:rsidP="001C2102">
      <w:pPr>
        <w:spacing w:after="200"/>
        <w:jc w:val="both"/>
        <w:rPr>
          <w:b w:val="0"/>
          <w:bCs/>
          <w:sz w:val="22"/>
          <w:szCs w:val="18"/>
        </w:rPr>
      </w:pPr>
    </w:p>
    <w:p w14:paraId="0C5DA0B8" w14:textId="77777777" w:rsidR="0073597D" w:rsidRDefault="0073597D" w:rsidP="001C2102">
      <w:pPr>
        <w:spacing w:after="200"/>
        <w:jc w:val="both"/>
        <w:rPr>
          <w:b w:val="0"/>
          <w:bCs/>
          <w:sz w:val="22"/>
          <w:szCs w:val="18"/>
        </w:rPr>
      </w:pPr>
    </w:p>
    <w:p w14:paraId="35BDB4F5" w14:textId="48715997" w:rsidR="0073597D" w:rsidRPr="0073597D" w:rsidRDefault="0073597D" w:rsidP="001C2102">
      <w:pPr>
        <w:spacing w:after="200"/>
        <w:jc w:val="both"/>
        <w:rPr>
          <w:b w:val="0"/>
          <w:bCs/>
          <w:sz w:val="22"/>
          <w:szCs w:val="18"/>
        </w:rPr>
      </w:pPr>
      <w:r w:rsidRPr="0073597D">
        <w:rPr>
          <w:b w:val="0"/>
          <w:bCs/>
          <w:sz w:val="22"/>
          <w:szCs w:val="18"/>
        </w:rPr>
        <w:t xml:space="preserve">Application pensé par : Merouane </w:t>
      </w:r>
      <w:proofErr w:type="spellStart"/>
      <w:r w:rsidRPr="0073597D">
        <w:rPr>
          <w:b w:val="0"/>
          <w:bCs/>
          <w:sz w:val="22"/>
          <w:szCs w:val="18"/>
        </w:rPr>
        <w:t>Souadji</w:t>
      </w:r>
      <w:proofErr w:type="spellEnd"/>
      <w:r w:rsidRPr="0073597D">
        <w:rPr>
          <w:b w:val="0"/>
          <w:bCs/>
          <w:sz w:val="22"/>
          <w:szCs w:val="18"/>
        </w:rPr>
        <w:t xml:space="preserve">, Yanis </w:t>
      </w:r>
      <w:proofErr w:type="spellStart"/>
      <w:r w:rsidRPr="0073597D">
        <w:rPr>
          <w:b w:val="0"/>
          <w:bCs/>
          <w:sz w:val="22"/>
          <w:szCs w:val="18"/>
        </w:rPr>
        <w:t>Rouabah</w:t>
      </w:r>
      <w:proofErr w:type="spellEnd"/>
      <w:r w:rsidRPr="0073597D">
        <w:rPr>
          <w:b w:val="0"/>
          <w:bCs/>
          <w:sz w:val="22"/>
          <w:szCs w:val="18"/>
        </w:rPr>
        <w:t>, et Jacques Tellier</w:t>
      </w:r>
    </w:p>
    <w:sectPr w:rsidR="0073597D" w:rsidRPr="0073597D" w:rsidSect="0001704C">
      <w:headerReference w:type="even" r:id="rId38"/>
      <w:headerReference w:type="default" r:id="rId39"/>
      <w:footerReference w:type="even" r:id="rId40"/>
      <w:footerReference w:type="default" r:id="rId41"/>
      <w:pgSz w:w="11906" w:h="16838" w:code="9"/>
      <w:pgMar w:top="907" w:right="907" w:bottom="680" w:left="907"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E9D32" w14:textId="77777777" w:rsidR="00925503" w:rsidRDefault="00925503" w:rsidP="007057F4">
      <w:r>
        <w:separator/>
      </w:r>
    </w:p>
  </w:endnote>
  <w:endnote w:type="continuationSeparator" w:id="0">
    <w:p w14:paraId="59F5B37B" w14:textId="77777777" w:rsidR="00925503" w:rsidRDefault="00925503"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83913" w14:textId="77777777" w:rsidR="00136006" w:rsidRDefault="00925503" w:rsidP="007057F4">
    <w:pPr>
      <w:pStyle w:val="Pieddepage"/>
    </w:pPr>
    <w:sdt>
      <w:sdtPr>
        <w:rPr>
          <w:rFonts w:asciiTheme="majorHAnsi" w:eastAsiaTheme="majorEastAsia" w:hAnsiTheme="majorHAnsi" w:cstheme="majorBidi"/>
        </w:rPr>
        <w:id w:val="306900621"/>
        <w:placeholder>
          <w:docPart w:val="0771D95EEC944604B9702EC60A91D409"/>
        </w:placeholder>
        <w:temporary/>
        <w:showingPlcHdr/>
      </w:sdtPr>
      <w:sdtEndPr/>
      <w:sdtContent>
        <w:r w:rsidR="006A731D">
          <w:rPr>
            <w:lang w:bidi="fr-FR"/>
          </w:rPr>
          <w:t>Entrez le titre du chapitre (niveau 1)</w:t>
        </w:r>
      </w:sdtContent>
    </w:sdt>
    <w:r w:rsidR="0049185C">
      <w:rPr>
        <w:rFonts w:asciiTheme="majorHAnsi" w:eastAsiaTheme="majorEastAsia" w:hAnsiTheme="majorHAnsi" w:cstheme="majorBidi"/>
        <w:lang w:bidi="fr-FR"/>
      </w:rPr>
      <w:ptab w:relativeTo="margin" w:alignment="right" w:leader="none"/>
    </w:r>
    <w:r w:rsidR="0049185C">
      <w:rPr>
        <w:rFonts w:asciiTheme="majorHAnsi" w:eastAsiaTheme="majorEastAsia" w:hAnsiTheme="majorHAnsi" w:cstheme="majorBidi"/>
        <w:lang w:bidi="fr-FR"/>
      </w:rPr>
      <w:t xml:space="preserve">Page </w:t>
    </w:r>
    <w:r w:rsidR="0049185C">
      <w:rPr>
        <w:lang w:bidi="fr-FR"/>
      </w:rPr>
      <w:fldChar w:fldCharType="begin"/>
    </w:r>
    <w:r w:rsidR="0049185C">
      <w:rPr>
        <w:lang w:bidi="fr-FR"/>
      </w:rPr>
      <w:instrText xml:space="preserve"> PAGE   \* MERGEFORMAT </w:instrText>
    </w:r>
    <w:r w:rsidR="0049185C">
      <w:rPr>
        <w:lang w:bidi="fr-FR"/>
      </w:rPr>
      <w:fldChar w:fldCharType="separate"/>
    </w:r>
    <w:r w:rsidR="0049185C">
      <w:rPr>
        <w:rFonts w:asciiTheme="majorHAnsi" w:eastAsiaTheme="majorEastAsia" w:hAnsiTheme="majorHAnsi" w:cstheme="majorBidi"/>
        <w:noProof/>
        <w:lang w:bidi="fr-FR"/>
      </w:rPr>
      <w:t>4</w:t>
    </w:r>
    <w:r w:rsidR="0049185C">
      <w:rPr>
        <w:rFonts w:asciiTheme="majorHAnsi" w:eastAsiaTheme="majorEastAsia" w:hAnsiTheme="majorHAnsi" w:cstheme="majorBidi"/>
        <w:noProof/>
        <w:lang w:bidi="fr-F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5C8F7" w14:textId="4BEBDF6E" w:rsidR="00EB751D" w:rsidRDefault="00EB751D">
    <w:pPr>
      <w:pStyle w:val="Pieddepage"/>
    </w:pPr>
    <w:r>
      <w:rPr>
        <w:noProof/>
      </w:rPr>
      <w:drawing>
        <wp:anchor distT="0" distB="0" distL="114300" distR="114300" simplePos="0" relativeHeight="251667456" behindDoc="0" locked="0" layoutInCell="1" allowOverlap="1" wp14:anchorId="32E75521" wp14:editId="33115C14">
          <wp:simplePos x="0" y="0"/>
          <wp:positionH relativeFrom="margin">
            <wp:posOffset>-619125</wp:posOffset>
          </wp:positionH>
          <wp:positionV relativeFrom="paragraph">
            <wp:posOffset>-214630</wp:posOffset>
          </wp:positionV>
          <wp:extent cx="1047750" cy="387696"/>
          <wp:effectExtent l="0" t="0" r="0" b="0"/>
          <wp:wrapNone/>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 463"/>
                  <pic:cNvPicPr/>
                </pic:nvPicPr>
                <pic:blipFill>
                  <a:blip r:embed="rId1"/>
                  <a:stretch>
                    <a:fillRect/>
                  </a:stretch>
                </pic:blipFill>
                <pic:spPr>
                  <a:xfrm>
                    <a:off x="0" y="0"/>
                    <a:ext cx="1047750" cy="38769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15F1753" wp14:editId="2EC58013">
          <wp:simplePos x="0" y="0"/>
          <wp:positionH relativeFrom="column">
            <wp:posOffset>5907405</wp:posOffset>
          </wp:positionH>
          <wp:positionV relativeFrom="paragraph">
            <wp:posOffset>-254635</wp:posOffset>
          </wp:positionV>
          <wp:extent cx="895350" cy="527423"/>
          <wp:effectExtent l="0" t="0" r="0" b="6350"/>
          <wp:wrapNone/>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 462"/>
                  <pic:cNvPicPr/>
                </pic:nvPicPr>
                <pic:blipFill>
                  <a:blip r:embed="rId2"/>
                  <a:stretch>
                    <a:fillRect/>
                  </a:stretch>
                </pic:blipFill>
                <pic:spPr>
                  <a:xfrm>
                    <a:off x="0" y="0"/>
                    <a:ext cx="895350" cy="527423"/>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4FFC0D" w14:textId="77777777" w:rsidR="00925503" w:rsidRDefault="00925503" w:rsidP="007057F4">
      <w:r>
        <w:separator/>
      </w:r>
    </w:p>
  </w:footnote>
  <w:footnote w:type="continuationSeparator" w:id="0">
    <w:p w14:paraId="33B296E4" w14:textId="77777777" w:rsidR="00925503" w:rsidRDefault="00925503"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10803" w14:textId="77777777" w:rsidR="00136006" w:rsidRDefault="0049185C" w:rsidP="007057F4">
    <w:pPr>
      <w:pStyle w:val="En-tte"/>
    </w:pPr>
    <w:r>
      <w:rPr>
        <w:lang w:bidi="fr-FR"/>
      </w:rPr>
      <w:t>Plan marketing d’Adventure Works</w:t>
    </w:r>
  </w:p>
  <w:p w14:paraId="3D9D281E" w14:textId="77777777" w:rsidR="00136006" w:rsidRDefault="00136006" w:rsidP="007057F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6FC9A193" w14:textId="32B884C3" w:rsidTr="007057F4">
      <w:trPr>
        <w:trHeight w:val="1712"/>
      </w:trPr>
      <w:tc>
        <w:tcPr>
          <w:tcW w:w="12311" w:type="dxa"/>
          <w:tcBorders>
            <w:top w:val="nil"/>
            <w:left w:val="nil"/>
            <w:bottom w:val="nil"/>
            <w:right w:val="nil"/>
          </w:tcBorders>
        </w:tcPr>
        <w:p w14:paraId="40E01670" w14:textId="77777777" w:rsidR="007057F4" w:rsidRDefault="004F2231" w:rsidP="007057F4">
          <w:pPr>
            <w:pStyle w:val="En-tte"/>
          </w:pPr>
          <w:r>
            <w:rPr>
              <w:noProof/>
              <w:lang w:bidi="fr-FR"/>
            </w:rPr>
            <mc:AlternateContent>
              <mc:Choice Requires="wps">
                <w:drawing>
                  <wp:anchor distT="0" distB="0" distL="114300" distR="114300" simplePos="0" relativeHeight="251665408" behindDoc="0" locked="0" layoutInCell="1" allowOverlap="1" wp14:anchorId="1E36E798" wp14:editId="1F240279">
                    <wp:simplePos x="0" y="0"/>
                    <wp:positionH relativeFrom="column">
                      <wp:posOffset>7118161</wp:posOffset>
                    </wp:positionH>
                    <wp:positionV relativeFrom="paragraph">
                      <wp:posOffset>242518</wp:posOffset>
                    </wp:positionV>
                    <wp:extent cx="778476" cy="298483"/>
                    <wp:effectExtent l="0" t="0" r="0" b="6350"/>
                    <wp:wrapNone/>
                    <wp:docPr id="21" name="Zone de texte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29EF38F3" w14:textId="77777777" w:rsidR="004F2231" w:rsidRPr="004F2231" w:rsidRDefault="004F2231"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sidR="00F63939">
                                  <w:rPr>
                                    <w:noProof/>
                                    <w:sz w:val="32"/>
                                    <w:szCs w:val="32"/>
                                    <w:lang w:bidi="fr-FR"/>
                                  </w:rPr>
                                  <w:t>1</w:t>
                                </w:r>
                                <w:r w:rsidRPr="004F2231">
                                  <w:rPr>
                                    <w:sz w:val="32"/>
                                    <w:szCs w:val="32"/>
                                    <w:lang w:bidi="fr-FR"/>
                                  </w:rPr>
                                  <w:fldChar w:fldCharType="end"/>
                                </w:r>
                              </w:p>
                              <w:p w14:paraId="596887A9"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E36E798" id="_x0000_t202" coordsize="21600,21600" o:spt="202" path="m,l,21600r21600,l21600,xe">
                    <v:stroke joinstyle="miter"/>
                    <v:path gradientshapeok="t" o:connecttype="rect"/>
                  </v:shapetype>
                  <v:shape id="Zone de texte 21" o:spid="_x0000_s1036"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rCkOAIAAFgEAAAOAAAAZHJzL2Uyb0RvYy54bWysVM1uGjEQvlfqO1i+lwVCgKxYIpqIqhJK&#10;IpEqUm/Ga7Mr2R7XNuzSp+mz5Mk69gJBaU9VL2Y8Mzs/3/eZ2W2rFdkL52swBR30+pQIw6Gszbag&#10;356Xn6aU+MBMyRQYUdCD8PR2/vHDrLG5GEIFqhSOYBHj88YWtArB5lnmeSU08z2wwmBQgtMs4NVt&#10;s9KxBqtrlQ37/XHWgCutAy68R+99F6TzVF9KwcOjlF4EogqKs4V0unRu4pnNZyzfOmarmh/HYP8w&#10;hWa1wabnUvcsMLJz9R+ldM0deJChx0FnIGXNRdoBtxn0322zrpgVaRcEx9szTP7/leUP+ydH6rKg&#10;wwElhmnk6DsyRUpBgmiDeP2FAUSpsT7H5LXF9NB+hhbZPvk9OuPyrXQ6/uJaBOOI9+GMMdYiHJ2T&#10;yXQ0GVPCMTS8mY6mV7FK9vaxdT58EaBJNArqkMKELNuvfOhSTymxl4FlrVSiURnSFHR8dd1PH5wj&#10;WFwZ7BFX6EaNVmg37XGvDZQHXMtBJw9v+bLG5ivmwxNzqAfcBDUeHvGQCrAJHC1KKnA//+aP+UgT&#10;RilpUF8F9T92zAlK1FeDBN4MRqMoyHQZXU+GeHGXkc1lxOz0HaCEkSOcLpkxP6iTKR3oF3wKi9gV&#10;Q8xw7F3QcDLvQqd6fEpcLBYpCSVoWViZteWxdIQzQvvcvjBnj/hHETzASYksf0dDl9sRsdgFkHXi&#10;KALcoXrEHeWbWD4+tfg+Lu8p6+0PYf4bAAD//wMAUEsDBBQABgAIAAAAIQCnbBie4QAAAAsBAAAP&#10;AAAAZHJzL2Rvd25yZXYueG1sTI8xa8MwFIT3Qv+DeIFujWylCca1HIIhFEo7JM3STbZebBPpybWU&#10;xO2vrzK143HH3XfFerKGXXD0vSMJ6TwBhtQ43VMr4fCxfcyA+aBIK+MIJXyjh3V5f1eoXLsr7fCy&#10;Dy2LJeRzJaELYcg5902HVvm5G5Cid3SjVSHKseV6VNdYbg0XSbLiVvUUFzo1YNVhc9qfrYTXavuu&#10;drWw2Y+pXt6Om+Hr8LmU8mE2bZ6BBZzCXxhu+BEdyshUuzNpz0zUqUjjmSBhkQlgt4R4WqyA1RKy&#10;pQBeFvz/h/IXAAD//wMAUEsBAi0AFAAGAAgAAAAhALaDOJL+AAAA4QEAABMAAAAAAAAAAAAAAAAA&#10;AAAAAFtDb250ZW50X1R5cGVzXS54bWxQSwECLQAUAAYACAAAACEAOP0h/9YAAACUAQAACwAAAAAA&#10;AAAAAAAAAAAvAQAAX3JlbHMvLnJlbHNQSwECLQAUAAYACAAAACEAYNKwpDgCAABYBAAADgAAAAAA&#10;AAAAAAAAAAAuAgAAZHJzL2Uyb0RvYy54bWxQSwECLQAUAAYACAAAACEAp2wYnuEAAAALAQAADwAA&#10;AAAAAAAAAAAAAACSBAAAZHJzL2Rvd25yZXYueG1sUEsFBgAAAAAEAAQA8wAAAKAFAAAAAA==&#10;" filled="f" stroked="f" strokeweight=".5pt">
                    <v:textbox>
                      <w:txbxContent>
                        <w:p w14:paraId="29EF38F3" w14:textId="77777777" w:rsidR="004F2231" w:rsidRPr="004F2231" w:rsidRDefault="004F2231"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sidR="00F63939">
                            <w:rPr>
                              <w:noProof/>
                              <w:sz w:val="32"/>
                              <w:szCs w:val="32"/>
                              <w:lang w:bidi="fr-FR"/>
                            </w:rPr>
                            <w:t>1</w:t>
                          </w:r>
                          <w:r w:rsidRPr="004F2231">
                            <w:rPr>
                              <w:sz w:val="32"/>
                              <w:szCs w:val="32"/>
                              <w:lang w:bidi="fr-FR"/>
                            </w:rPr>
                            <w:fldChar w:fldCharType="end"/>
                          </w:r>
                        </w:p>
                        <w:p w14:paraId="596887A9" w14:textId="77777777" w:rsidR="004F2231" w:rsidRPr="004F2231" w:rsidRDefault="004F2231" w:rsidP="004F2231">
                          <w:pPr>
                            <w:rPr>
                              <w:sz w:val="32"/>
                            </w:rPr>
                          </w:pPr>
                        </w:p>
                      </w:txbxContent>
                    </v:textbox>
                  </v:shape>
                </w:pict>
              </mc:Fallback>
            </mc:AlternateContent>
          </w:r>
          <w:r w:rsidR="007057F4">
            <w:rPr>
              <w:noProof/>
              <w:lang w:bidi="fr-FR"/>
            </w:rPr>
            <mc:AlternateContent>
              <mc:Choice Requires="wpg">
                <w:drawing>
                  <wp:inline distT="0" distB="0" distL="0" distR="0" wp14:anchorId="584E327F" wp14:editId="4AF40D40">
                    <wp:extent cx="8035162" cy="1540990"/>
                    <wp:effectExtent l="0" t="0" r="4445" b="2540"/>
                    <wp:docPr id="20" name="Groupe 20" descr="rectangle coloré pour le titre"/>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sme 14" descr="rectangle coloré"/>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sme 16" descr="rectangle coloré"/>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sme 19" descr="rectangle gris"/>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48FC5024" id="Groupe 20" o:spid="_x0000_s1026" alt="rectangle coloré pour le titre" style="width:632.7pt;height:121.35pt;mso-position-horizontal-relative:char;mso-position-vertical-relative:line" coordsize="78849,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R8q3AIAADsKAAAOAAAAZHJzL2Uyb0RvYy54bWzkVktu2zAU3BfoHQjt&#10;E30syZIQOyiaJigQtEY/B6ApSiIiigRJf3KbbnuN5mJ9pCQ7jhO0CLJJu7BMPpKP82ZGFM/Ot7xF&#10;a6o0E93MC08DD9GOiJJ19cz7/u3yJPOQNrgrcSs6OvNuqfbO52/fnG1kQSPRiLakCkGSThcbOfMa&#10;Y2Th+5o0lGN9KiTtYLASimMDXVX7pcIbyM5bPwqC1N8IVUolCNUaohf9oDd3+auKEvO5qjQ1qJ15&#10;gM24p3LPpX368zNc1ArLhpEBBn4GCo5ZB5vuUl1gg9FKsaNUnBEltKjMKRHcF1XFCHU1QDVh8KCa&#10;KyVW0tVSF5ta7mgCah/w9Oy05NN6oRArZ14E9HSYg0ZuW4psoKSaAFsKeMRd3VJERCvU3U8kxUoh&#10;6BtmFLUsbmRdQLIrJb/KhRoCdd+zxGwrxe0/lIy2jv/bHf90axCBYBZMkjCNPERgLEziIM8HhUgD&#10;Mh6tI82HYeU0y+I8zseVYZRM3Up/3Ni3+HZwJCMF/AZCoXVE6J+NB6vMCmofkvC/ysGxulnJE9Be&#10;YsOWrGXm1vkYVLaguvWCkYXqO3ttwnivjbWq5vTXDxt8Sh+riM1nU/QJsS34WpAbjTrxvgE16Tst&#10;QVdg2s72D6e77gGaZcvkJWtbK6JtD3WDOx548RHqep9fCLLitDP9i6toCxSITjdMag+pgvIlBR+q&#10;j6UDhAsN1jKksRtWsPEXAGuB3htwKPfAbAka3Pek38J8Og0yWy4uRtPFURKk4DNnunwaT6PE8TE6&#10;B4hT2lxRwZFt9C8DyIULvL7WA6JxysBjD8KhA0y9FNB4PX5LH/MbBP9Nv0W9I17Sb5M4ybM89NDx&#10;KRcGSRCNhguT47Pqv3QcnN3j12d/wkHwyHG1YtrqdXhevabjbfLydovTKM4SoOvYbpMoDYLRblkQ&#10;pfHhl/El3Oa+rnBDcafzcJuyV6D7fWjfv/PNfwMAAP//AwBQSwMECgAAAAAAAAAhAATHyb7vGQAA&#10;7xkAABQAAABkcnMvbWVkaWEvaW1hZ2UxLnBuZ4lQTkcNChoKAAAADUlIRFIAAAVQAAABOAgGAAAB&#10;ypHo+gAAAAFzUkdCAK7OHOkAAAAEZ0FNQQAAsY8L/GEFAAAACXBIWXMAAA7DAAAOwwHHb6hkAAAZ&#10;hElEQVR4Xu3d3XHb2LIG0AnBITgEhaAQHIJCUAhKQFAIJwSFwJKBd4fAB4Lyo0O494jqOaatpviH&#10;nw1gfVXrySQIwLu6utqzZ//ztPr59anZ/h+UzEJlEixUivfPWyxUSlY1r08WKsXbLdK3WKiUKpbo&#10;eyxUShVL9D0WKiWK5fk7FiqlqZrtKpbn71iolCaW5p+xUClJLMuPsVApSSzLj7FQKUUsyTwWKiWo&#10;6nYdSzKPhUoJYjkejoXK2GIpfh4LlbHFUvw8FipjimV4PBYqY6ma7a9YhsdjoTKWWIKnxUJlDLH8&#10;To+Fyhhi+Z0eC5WhxdI7LxYqQ4uld14sVIYUy+78WKgMJZbcZbFQGUosuctioTKEWG6Xx0JlCLHc&#10;Lo+FSt9iqV0XC5VerdZfYqldFwuVPsUyuz4WKn2JJdZNLFT6Ekusm1io9CGWV3exUOlcvbmN5dVd&#10;LFS6Fkur21iodCmWVfexUOlSLKvuk/0YlMZCpXgqKpNgoVK83SJ9S/aHUIT9/6Al/QAUIJboe7IP&#10;wNhief5O9iEYWyzP38k+BGOKpflnsg/CaA7tCEg/DCOJZfkx2YdhDLEk82RfgDHEksyTfQGGFsvx&#10;cLIvwaBO2RGQfhEGFEvx82RfhKHEMjye7MswlFiGx5N9GYYQS/C0ZBeA3tWb+1iCpyW9CPQslt/p&#10;yS4CfYqld16yC0GfYumdl+xC0JdYducnuxj0oWpen2LZnZ/sgtCHWHKXJbsgdC2W2+XJLgpdi+V2&#10;ebKLQpdiqV2X7MLQlappn2OpXZfs4tCVWGbXJ7s4dCGWWDfJfgC6EEusm2Q/ANeK5dVdsh+Ba1R1&#10;u47l1V2yH4JrxNLqNtkPwaViWXWf7MfgUrGsuk/2Y3CJWFL9xDlTANd7rDcPCirAlaI/1aECXCNK&#10;6XsUVIDLRBn9HQUV4HxRQv+Mggpwuk+3ACqoACc6dKbkv1FQAY6Lkvl5FFSAz0W5PB4FFeCwKJWn&#10;RUEF+Oii/32Kggrwt/YmSuR5UVABfovSeFkUVIB3URYvj4IK0EExfYuCCixZ1Wx/RTm8PgoqsFjf&#10;t9+iFHYTBRVYoiiB3UZBBZYmyl/3UVCBJYnS108UVGApouz1FwUVmLvdAXpDREEF5ixK3TBRUIG5&#10;ijI3XBRUYI6ixA0bBRWYmyhvw0dBBebi0wP0hoiCCszCsQP0hoiCCkxdlLPxo6ACUxalrIwoqMBU&#10;RRkrJwoqMDVVvf0RJaysKKjAtFx4gN4QUVCBqYiyVW4UVGAKomSVHQUVKF2Uq/KjoAKl6vQAvSGi&#10;oAJFqje3UaamEwUVKE2Up+klexgAzlPV7VpBBeiADhWgE7HZIP9DAE61K6Zvyf4QgNNEKX1P9gEA&#10;jtv9Q9R+sg8BcFyU0d/JPgTAEdnGg/SDAHwqSuifyT4IwGFRPj8m+zAAuU//hy3ZFwDIRenMk30B&#10;gMT37bconXnSLwHwQZTNw8m+BMCfomR+nuyLAPx28skB2ZcB+C3K5fFkXwYg1Jv7KJfHk14AgJ0o&#10;lacluwAAZxbTt2QXAUBBBehElMjzkl0IYMke681DlMjzkl0MYMmiPJ6f7GIASxWl8bJkFwRYqiiN&#10;lyW7IMASRVm8PNlFAZamal6foixenuzCAEsTJfG6ZBcGWJTV+kuUxOuSXhxgQaIcXp/s4gBLEaWw&#10;m2Q/ALAEVdM+RynsJtmPACxBlMHukv0IwOx19Q9R+0l/CGDmogR2m+yHAOYsyl/3yX4MYK6qZruK&#10;8td9sh8EmKsoff0k+0GAWerjH6L2k/4owAxF2esv2Y8CzE2UvH6T/TDAnFT19keUvH6T/TjAnES5&#10;6z/ZjwPMR3sT5a7/5DcAMA9R6oZJdgMAcxBlbrhkNwEwdVXdrqPMDZfsRgCmLkrcsMluBGDS6s1t&#10;lLhhk94MwIRFeRs+2c0ATFWUtnGS3RDAFFXN9leUtnGS3RTAFEVZGy/ZTQFMzlj/ELWf9MYAJiZK&#10;2rjJbgxgSqKcjZ/s5gCmYvR/iNpPdoMAUxGlrIxkNwgwCS/tXZSyMpLeJMAERBkrJ9lNApQuSlhZ&#10;yW4UoHRRwspKdqMAJYvyVV6ymwUo1WO9eYjyVV6yGwYoVZSuMpPdMECJomyVm+ymAUoUZavcZDcN&#10;UJooWWUnu3GAklTN61OUrLKT3TxASaJclZ/s5gFKEaVqGskeAKAUUaqmkewBAEoQZWo6yR4CYGxV&#10;0z5HmZpOsgcBGFuUqGklexCAUa3WX6JETSvpwwCMKMrT9PK0+vk1eyAAABiaBhUAgGLsmtO3aFAB&#10;ABhTVbfraE3fo0EFAGAs6UGBGlQAAMbR3kRL+mc0qAAADC1a0TwaVAAAhhRt6OFoUAEAGELVbH9F&#10;C/p5NKgAAPStal6fov08Hg0qAAC9qje30XqeFg0qAAC9ueT8ag0qAAB9iHbz/GhQAQDo0smboQ5F&#10;gwoAQFeqpn2ONvPyaFABAOjES3sXLeZ10aACAHC1SzZDHYoGFQCAa0Rb2V00qAAAXCpaym6jQQUA&#10;4FxVs11FO9l9NKgAAJzjsd48RCvZTzSoAACc7L+9Y7SR/UWDCgDAKaJ97D8aVAAAjonWcZhoUAEA&#10;OKSq23W0jcNFgwoAQKb3zVCHokEFAOCj9ibaxeGjQQUAYF+0ieNFgwoAwL+iRRw3GlQAAKpm+yva&#10;w/GjQQUAWLaqeX2K1rCMaFABABas3txGW1hONKgAAAu1Wn+JlrCsaFABAJYnWsEyo0EFAFiOojZD&#10;HYoGFQBgGaqmfY4WsOxoUAEAFuClvYv2r/xoUAEAZq7UzVCHokEFAJivaPmmFQ0qAMA8Rbs3vWhQ&#10;AQDmpWq2q2j1phkNKgDAjNSb+2jzphsNKgDATExtM9ShaFABAKYvWrt5RIMKADBt0dbNJxpUAIBp&#10;qup2HS3dvKJBBQCYnsd68xDt3PyiQQUAmJr2Jlq5eUaDCgAwHdHCzTsaVACAaYj2bf7RoAIAlK1q&#10;tr+idVtGNKgAAOWqmtenaNuWEw0qAECh6s1ttGzLigYVAKBAczm29JJoUAEAyhJt2nKjQQUAKMPi&#10;NkMdigYVAGB8VdM+R3smGlQAgJG9tHfRmslbNKgAACNa8maoQ9GgAgCMI9ox+TsaVACAYdkMdSQa&#10;VACA4fy3OV1FGyaHokEFABhIvbmPFkw+iwYVAGAANkOdHg0qAEC/ou2SU6NBBQDoT7Rcck40qAAA&#10;3avqdh3tlpwbDSoAQLce681DtFpySTSoAABdam+izZJLo0EFAOhGtFdybTSoAADXi9ZKuogGFQDg&#10;co4t7SEaVACAy1TN61O0VNJlNKgAABeoN7fRTknX0aACAJzJsaX9RoMKAHC6aKGkz2hQAQCOsxlq&#10;wGhQAQA+VzXtc7ROMkQ0qAAAn/i+/RZtkwyV9C8CAADG8LYBLf0DAAAY2P/+U4rsDwEAYGi75vQt&#10;2R8CAMCg9v9b3/QDAAAwkA//C6/sQwAAMJi/T+ZKPwQAAANI/x+z2QcBAGAI0ZL+meyDAADQu5f2&#10;LlrSP5N+GAAAevRhY9R+si8AAECv/t4YtZ/0CwAA0JOq2a6iFc2TfQkAAPoSbejhZF8CAIBe1Jv7&#10;aEMPJ/0iAAD0IFrQz5N9EQAAOvfZxqj9pF8GAIAOHd0YtZ/sAgAA0KVoPU9LdgEAAOjKY715iNbz&#10;tGQXAQCArkTbeXqyiwAAQCdWP79G23l60gsBAMCVqrpdR8t5XrKLAQDAtaLdPD/ZxQAA4Bpnb4za&#10;T3ZBAAC4RrSalyW7IAAAXK69iVbzsuQXBQCA8128MWo/2YUBAOAS0WJel+zCAABwrqs2Ru0nuzgA&#10;AJwr2svrk10cAADOc+XGqP3kPwAAAKfpZGPUfrIfAQCAU0Vb2V2yHwEAgFNUzetTtJXdJfshAAA4&#10;RbSU3Sb7IQAAOKre3EZL2W3SHwMAgE9UzfZXtJPdJ/tBAAD41Gr9JdrJ7pP+IAAAHNDLxqj9ZD8K&#10;AACHRBvZX7IfBQCAVF8bo/aT/jAAAPyl141R+8l+HAAAPuhzY9R+0h8HAIA9VdM+R/vYf7IbAACA&#10;fdE6DpPsBgAA4H++b79F6zhM0psAAID/Gmxj1H6yGwEAgJ2hNkbtJ70RAAAWb9CNUfvJbgYAAKJd&#10;HD7ZzQAAsHAv7V20i8MnvSEAABZrlI1R+8luCgCABRtjY9R+0psCAGCRqma7ijZxvGQ3BgDAMkWL&#10;OG6yGwMAYIHqzX20iOMmvTkAABYn2sPxk90cAAALM/bGqP2kNwgAwGIUsTFqP9lNAgCwHNEWlpPs&#10;JgEAWIhSNkbtJ71RAAAWIVrCspLdKAAAC7D6+TVawrKS3iwAALNW1e062sHykt0wAADzFq1gmclu&#10;GACA+XqsNw/RCpaZ7KYBAJivaAPLTXbTAADMVXsTbWC5yW8cAIC5KXpj1H6ymwcAYH6i/Ss/2c0D&#10;ADAvxW+M2k/2AAAAzEu0ftNI9gAAAMzJBDZG7Sd/CAAA5mAyG6P2kz0IAADzEC3ftJI9CAAA01c1&#10;r0/R8k0r2cMAADB90e5NL9nDAAAwcfXmNtq96SV9IAAAJqtqtr+i1ZtmsocCAGC6os2bbrKHAgBg&#10;mia7MWo/2YMBADBN0eJNO9mDAQAwQVPeGLWf9OEAAJiUyW+M2k/2gAAATMxq/SXau+knfUAAACaj&#10;atrnaO3mkewhAQCYjmjr5pPsIQEAmIi5bIzaT/qgAAAUb1Ybo/aTPSwAABMwp41R+0kfFgCAos1u&#10;Y9R+sgcGAKBs0crNM9kDAwBQsJf2Llq5eSZ9aAAAijTbjVH7yR4cAIBCzXVj1H7SBwcAoDiz3hi1&#10;n+zhAQAoT7Rv80/28AAAFKbe3Ef7Nv+kLwAAgKJE67aMZC8AAICCLGFj1H7SlwAAQBGqZruKtm05&#10;yV4EAABliJZtWcleBAAABVjSxqj9pC8DAIDRRbu2vGQvAwCAkS1tY9R+0hcCAMBoqnr7I1q1ZSZ7&#10;KQAAjCfatOUmeykAAIzjsd48RJu23GQvBgCAcUSLtuxkLwYAgDG0N9GiLTv5ywEAYEhV3a6jPZPs&#10;BQEAMKxozeQt2QsCAGA4Nkb9lewlAQAwnGjL5N9kLwkAgKHYGPUh+YsCAKBvNkYdSPayAADoX7Rj&#10;8neylwUAQL+q5vUp2jH5O9kLAwCgX9GKSZbshQEA0KN6cxutmGRJXxoAAL2omu2vaMPkULIXBwBA&#10;P6IFk8+SvTgAALpnY9SJyV4eAADdi/ZLjiV7eQAAdMzGqNOTvkAAADpjY9SZyV4iAAAdWq2/ROsl&#10;pyR9iQAAdKJq2udou+TUZC8SAIBuRMsl5yR7kQAAdMDGqMuSvkwAAK5iY9QVyV4oAABXsjHq8qQv&#10;FACAi9kYdWWylwoAwOWizZJLk71UAAAu9H37LdosuTTpiwUA4Gw2RnWU7OUCAHABG6O6SfpyAQA4&#10;i41RHSZ7wQAAnCdaK+ki2QsGAOAML+1dtFbSRdKXDADASWyM6iHZiwYA4EQ2RnWf9EUDAHBU1WxX&#10;0VJJl8leNgAAx0U7JV0ne9kAABxRb+6jnZKuk75wAAA+Fa2U9JHshQMA8Akbo/pN+tIBAEhV9fZH&#10;tFHSV7IXDwBALloo6TPZiwcA4KPHevMQLZT0mezlAwDwUbRP0neylw8AwN/am2ifpO/kfwEAAPyr&#10;qtt1tE4yRLK/BAAAfou2SYZK9pcAAMA7G6NGSPYXAQDAu2iZZMg8rX5+zf4yAAAAAAAWq97cGqAC&#10;AAAAAOypmu2vP/4vswaoAAAAAADvJyA8rdZfYnT6HgNUAAAAAGDpqqZ9jpHpnzFABQAAAACW7NPT&#10;Yw1QAQAAAIDFemnvYlSaxwAVAAAAAFiaD4dFHYoBKgAAAACwJOlhUYdigAoAAAAALMXBw6IOxQAV&#10;AAAAAFiCqnl9irHo6TFABQAAAABm79hhUYdigAoAAAAAzNXusKh6cxvj0PNjgAoAAAAAzNFueHrq&#10;YVGHYoAKAAAAAMxN1WxXMQK9LgaoAAAAAMCcXHRY1KEYoAIAAAAAs1Fv7mP02U0MUAEAAACAWbjm&#10;sKhDMUAFAAAAAKask8OiDsUAFQAAAACYqqre/uhtePoWA1QAAAAAYIqqpn2OMWd/MUAFAAAAAKbm&#10;sd48xIiz3xigAgAAAACT0sdhUYdigAoAAAAATMHusKimvYnR5jAxQAUAAAAASlfV7brXw6IOxQAV&#10;AAAAACjZIIdFHYoBKgAAAABQqsEOizoUA1QAAAAAoEjft99ijDleDFABAAAAgJKMcljUoRigAgAA&#10;AAClGO2wqEMxQAUAAAAASjDqYVGHYoAKAAAAAIytal6fYmRZVgxQAQAAAIBRvbR3Ma4sLwaoAAAA&#10;AMAYdodF1ZvbGFWWGQNUAAAAAGBou+FpSYdFHYoBKgAAAAAwpKrZrmI8WX4MUAEAAACAoRR7WNSh&#10;GKACAAAAAIOoN/cxlpxODFABAAAAgN6VfljUoRigAgAAAAB9mcxhUYdigAoAAAAA9KGqtz8mPTx9&#10;iwEqAAAAANC1qmmfYwQ57RigAgAAAABdeqw3DzF+nH4MUAEAAACAzkz1sKhDMUAFAAAAAK61Oyyq&#10;aW9i7DifGKACAAAAANeo6nY9+cOiDsUAFQAAAAC41GwOizoUA1QAAAAA4BKzOizqUAxQAQAAAICz&#10;fd9+ixHjvGOACgAAAACcaraHRR2KASoAAAAAcIpZHxZ1KAaoAAAAAMAxsz8s6lAMUAEAAACAz1TN&#10;61OME5cXA1QAAAAA4KCX9i5GicuMASoAAAAA8LfdYVH15jbGiMuNASoAAAAAsG83PF3aYVGHYoAK&#10;AAAAAPyrararGB3KWwxQAQAAAIA3iz4s6lAMUAEAAACAp3pzHyND2Y8BKgAAAAAsnMOiDscAFQAA&#10;AACWyWFRJ8QAFQAAAACWp6q3PwxPT4gBKgAAAAAsS1Vv/xPjQTkWA1QAAAAAWI7HevMQo0E5JQao&#10;AAAAALAQDos6PwaoAAAAADBvu8OimvYmRoJyTgxQAQAAAGC+qrpdOyzqihigAgAAAMA8VU37HGNA&#10;uTQGqAAAAAAwPw6L6igGqAAAAAAwM9+332L8J9fGABUAAAAA5sFhUT3EABUAAAAAps9hUT3FABUA&#10;AAAAps1hUT3GABUAAAAApsthUT3HABUAAAAAJuqlvYsxn/QVA1QAAAAAmJbdYVH15jZGfNJnDFAB&#10;AAAAYDp2w1OHRQ0XA1QAAAAAmIaq2a5irCdDxQAVAAAAAMpXNa9PMdKTIWOACgAAAACFqzf3Mc6T&#10;oWOACgAAAAAFc1jUuDFABQAAAIDyOCyqkBigAgAAAEBZ3g6LMjwtJAaoAAAAAFAOh0UVFgNUAAAA&#10;ACjDY715iLGdlBIDVAAAAAAogMOiyowBKgAAAACM5/2wqJ9fY1wnpcUAFQAAAADGUdXt2mFRhccA&#10;FQAAAACGVzXtc4zopOQYoAIAAADAsBwWNaEYoAIAAADAgL5vv8VoTqYQA1QAAAAA6N/usKimvYmx&#10;nEwlBqgAAAAA0C+HRU04BqgAAAAA0B+HRU08BqgAAAAA0A+HRc0gBqgAAAAA0IOX9i5GcDLlGKAC&#10;AAAAQHd2h0XVm9sYv8nUY4AKAAAAAN3YDU8dFjWvGKACAAAAwPWqZruKkZvMKQaoAAAAAHCdqnl9&#10;inGbzC0GqAAAAABwhXpzH6M2mWMMUAEAAADgQg6Lmn8MUAEAAADgPA6LWlAMUAEAAADgdG+HRRme&#10;LigGqAAAAABwGodFLTAGqAAAAABw3GO9eYiRmiwpBqgAAAAAcITDopYbA1QAAAAAyL0fFvXza4zS&#10;ZIkxQAUAAACAj6q6XTssSgxQAQAAAOAvVdM+x/hMlh4DVAAAAAD4zWFR8kcMUAEAAAAgfN9+i7GZ&#10;yHsMUAEAAABYut1hUU17EyMzkd8xQAUAAABgyRwWJZ/GABUAAACApXJYlByNASoAAAAAS+SwKDkp&#10;BqgAAAAALM5LexfjMZHPY4AKAAAAwFI4LErOjgEqAAAAAEvgsCi5KAaoAAAAAMxd1WxXMQ4TOS8G&#10;qAAAAADMWdW8PsUoTOT8GKACAAAAMFv15j7GYCKXxQAVAAAAgFmqN7cxAhO5PAaoAAAAAMzJ7qR9&#10;h0VJVzFABQAAAGAu3g6LMjyVTmOACgAAAMAcOCxKeokBKgAAAABT91hvHmLcJdJtDFABAAAAmDSH&#10;RUmfMUAFAAAAYIreD4v6+TXGXCL9xAAVAAAAgKmp6nbtsCgZJAaoAAAAAExJ1bTPMdoS6T8GqAAA&#10;AABMhcOiZPAYoAIAAAAwCd+332KkJTJcDFABAAAAKNnusKimvYlxlsiwMUAFAAAAoFQOi5LRY4AK&#10;AAAAQIkcFiVFxAAVAAAAgNI4LEqKiQEqAAAAAEV5ae9idCUyfgxQAQAAACiBw6KkyBigAgAAADA2&#10;h0VJsTFABQAAAGBMVbNdxahKpLwYoAIAAAAwlqp5fYoxlUiZMUAFAAAAYBT15j5GVCLlxgAVAAAA&#10;gMHVm9sYT4mUHQNUAAAAAIayO2nfYVEypRigAgAAADCEt8OiDE9lcjFABQAAAKBvDouSycYAFQAA&#10;AIA+PdabhxhFiUwvBqgAAAAA9MZhUTL1GKACAAAA0LX3w6J+fo0RlMh0Y4AKAAAAQJequl07LEpm&#10;EwNUAAAAALpSNe1zjJ1E5hEDVAAAAAC64LAomWUMUAEAAAC42vfttxg3icwrBqgAAAAAXGp3WFTT&#10;3sSoSWR+MUAFAAAA4BIOi5JFxAAVAAAAgHM5LEqWkX/++X+w5V94mBMIvwAAAABJRU5ErkJgglBL&#10;AwQKAAAAAAAAACEAEapasVEOAABRDgAAFAAAAGRycy9tZWRpYS9pbWFnZTIucG5niVBORw0KGgoA&#10;AAANSUhEUgAAAVAAAAHkCAYAAABos3e6AAAAAXNSR0IArs4c6QAAAARnQU1BAACxjwv8YQUAAAAJ&#10;cEhZcwAAOw4AADsOAcy2oYMAAA3mSURBVHhe7d2xbWvNEYDRvwJXwNCAnliADZNKXYEqcAWuwBUQ&#10;8LsO2YAqYAWqwBW4Fu8QGwkbTbCjEc4BJtcmgyU/6t4/AKr8uvy+vV5+/6/lXI9/zmMA7PXrevx9&#10;uZgazPjbP//8l//8aR4FYJ9YPuMG91gtpxbz9vuv8ygAe53/dvxjuZh6zH0eA2Cvcfs8/br8/u9i&#10;MX37ib/7/HY7z6MA7CUcASTEd4fLxdRghCOgzDMcXY6P1XLqMPGrgXkUgL2EI4CEuH0KRwAJv67/&#10;/tdqObUY4QioIhwBJAlHAAnCEUCCcASQJBwBJEQ4anv7FI6ASp3D0cvleJ/HANhLOAJIEI4AkjqH&#10;o/jb5zEA9hKOAJKEI4CE3uHo+JjHANirezjyhk2gTPzXzmo5dRjhCCgTP/vpfPsUjoAyncNRfG87&#10;jwGwVzwrc7WYeoxwBBR5hqPr8bleTg1GOAKqCEcACeP2eRKOABKEI4AE4QggIT76vl6Px3o5NRjh&#10;CKgiHAEkCEcASWMR3b8upi4jHAFluocjt0+ghHAEkCQcASQIRwBJYwndVsupxYyb8zwGwF6tw9H1&#10;eLh9AiWEI4CkzuFozH0eA2CvHxCOTvMoAHsJRwAJncNRvF5EOAJKCEcASfHAjeVi6jHCEVCjezg6&#10;v93O8ygAewlHAAnx3eFyMTUY4Qgo8wxHjd+wGb8amEcB2Es4AkiI26dwBJAQDxteLacWIxwBVYQj&#10;gKTO4ejlcrzPYwDsJRwBJAhHAEnCEUBChKO2t0/hCKgkHAEkCEcACcIRQFLncBR/+zwGwF5xexOO&#10;ABKEI4CE3uHo+JjHANjrGY7GR+D1cvre8/zKwRs2gSrxXzur5dRhhCOgTOtwNP5u4Qgo0zkcxfe2&#10;8xgAe8VL1laLqccIR0CRzuHoOcIRUEU4AkgYt8+TcASQIBwBJHQPR26fQIlYPq/X47FeTg1GOAKq&#10;CEcACcIRQNJYRPevi6nLCEdAGeEIIEE4AkgSjgASfkA4Os2jAOw1ltBttZxazLg5z2MA7NU6HF2P&#10;h3AElBCOAJI6h6Mx93kMgL2EI4Ak4QggoXM4iteLCEdACeEIICkeuLFcTD1GOAJqdA9H57fbeR4F&#10;YC/hCCAhvjtcLqYGIxwBZZ7hqPEbNuNXA/MoAHsJRwAJcfsUjgAS4mHDq+XUYoQjoIpwBJDUORy9&#10;XI73eQyAvYQjgAThCCBJOAJIiHDU9vYpHAGVhCOABOEIIEE4AkiK+LJaTh0motc8BsBecXsTjgAS&#10;hCOAhHhW5mox9ZjjYx4DYK9nOBofgdfL6XvP8ysHb9gEqghHAAnj9tn6DZvCEVCmcziKH/zPYwDs&#10;JRwBJHQOR88RjoAqwhFAgnAEkCQcASR0D0dun0CJWD6v1+OxXk4NRjgCqghHAAnCEUDSWET3r4up&#10;ywhHQJnW4eh6PNw+gRLCEUBS63B0+X2bxwDY6weEo9M8CsBecYNbLacWM27O8xgAe3UOR/GUKOEI&#10;KCEcASR1Dkdj7vMYAHsJRwBJwhFAgnAEkCAcASTFAzeWi6nHCEdAje7h6Px2O8+jAOwlHAEkxHeH&#10;y8XUYIQjoMwzHDV+w2b8amAeBWAv4QggIW6fwhFAQrylcrWcWoxwBFQRjgCSOoejl8vxPo8BsJdw&#10;BJAgHAEkCUcACRGO2t4+hSOgknAEkCAcASQIRwBJEV9Wy6nDRPSaxwDYK25vwhFAgnAEkBDPylwt&#10;ph5zfMxjAOz1DEfjI/B6OX3veX7l4A2bQBXhCCBh3D5bv2FTOALKdA5H8YP/eQyAvYQjgIT46Pt6&#10;PR7r5dRghCOginAEkCAcASSNRXT/upi6jHAElOkejtw+gRLCEUCScASQIBwBJI1F1DYcxc15HgNg&#10;r9bh6Ho83D6BEsIRQFLncDTGGzaBGj8gHJ3mUQD2GkvotlpOLUY4Aqp0DkfxehHhCCghHAEkCUcA&#10;Cd3D0fntdp5HAdhLOAJIEI4AEp7hqPEbNmP5z6MA7BVPal8tpiYjHAE1hCOApHjY8Go5tRjhCKgS&#10;PzpfLqYGIxwBpYQjgAThCCAhPvoKRwAJwhFAgnAEkNQ5HL1cjvd5DIC9hCOABOEIIEk4AkiIcNT2&#10;9ikcAZWEI4AE4QggoXs48oZNoEznN2xG9JrHANgrfvYjHAEkdA5H8b3tPAbAXvGszNVi6jHHxzwG&#10;wF7PcDQ+Aq+X0/ce4QgoJRwBJIzbZ+s3bApHQBnhCCBBOAJIiI++r9fjsV5ODUY4AqoIRwAJwhFA&#10;0lhE96+LqcsIR0CZ7uHI7RMoIRwBJAlHAAnCEUDSWERtw1HcnOcxAPZqHY6ux8PtEyghHAEkdQ5H&#10;Y7xhE6jxA8LRaR4FYK+xhG6r5dRihCOgSudwFK8XEY6AEsIRQJJwBJDQPRyd327neRSAvYQjgIT4&#10;7nC5mBqMcASUeYajxm/YjF8NzKMA7BVPal8tpiYjHAE14vYpHAEkxMOGV8upxQhHQBXhCCBJOAJI&#10;EI4AEoQjgCThCCBBOAJI6hyOXi7H+zwGwF7CEUCCcASQJBwBJEQ4anv7FI6ASsIRQIJwBJDQPRx5&#10;wyZQpvMbNiN6zWMA7BU/++l8+xSOgDKdw1F8bzuPAbBXPCtztZh6zPExjwGw1zMcXY/P9XJqMMIR&#10;UEU4AkgYt8+TcASQIBwBJAhHAAnx0ff1ejzWy6nBCEdAFeEIIEE4Akgai+j+dTF1GeEIKNM9HLl9&#10;AiWEI4Ak4QggQTgCSBqLqG04ipvzPAbAXq3D0fV4uH0CJYQjgKTO4WiMN2wCNX5AODrNowDsNZbQ&#10;bbWcWoxwBFTpHI7i9SLCEVBCOAJIigduLBdTjxGOgBrdw9H57XaeRwHYSzgCSIjvDpeLqcEIR0CZ&#10;Zzhq/IbN+NXAPArAXsIRQELcPoUjgIR42PBqObUY4QioIhwBJAlHAAnCEUCCcASQJBwBJAhHAEmd&#10;w9HL5XifxwDYSzgCSBCOAJI6h6P42+cxAPaKcNT29ikcAZWEI4CE3uHo+JjHANirezjyhk2gTPzX&#10;zmo5dRjhCCgTP/vpfPsUjoAyncNRfG87jwGwVzwrc7WYeoxwBBR5hqPr8bleTg1GOAKqCEcACeP2&#10;eRKOABKEI4AE4QggIT76vl6Px3o5NRjhCKgiHAEkCEcASWMR3b8upi4jHAFluocjt0+ghHAEkCQc&#10;ASQIRwBJYxG1DUdxc57HANirdTi6Hg+3T6CEcASQ1DkcjbnPYwDs9QPC0WkeBWCvsYRuq+XUYoQj&#10;oErncBSvFxGOgBLCEUBSPHBjuZh6jHAE1Ogejs5vt/M8CsBewhFAQnx3uFxMDUY4Aso8w1HjN2zG&#10;rwbmUQD2Eo4AEuL2KRwBJMTDhlfLqcUIR0AV4QggSTgCSBCOABKEI4Ak4QggQTgCSOocjl4ux/s8&#10;BsBewhFAgnAEkNQ5HMXfPo8BsFeEo7a3T+EIqCQcAST0DkfHxzwGwF7dw5E3bAJl4r92VsupwwhH&#10;QJn42U/n26dwBJTpHI7ie9t5DIC94lmZq8XUY4QjoMgzHF2Pz/VyajDCEVBFOAJIGLfPk3AEkCAc&#10;ASQIRwAJ8dH39Xo81supwQhHQBXhCCBBOAJIGovo/nUxdRnhCCjTPRy5fQIlhCOAJOEIIEE4Akga&#10;S+i2Wk4tZtyc5zEA9modjq7Hw+0TKCEcASR1Dkdj7vMYAHv9gHB0mkcB2Es4AkjoHI7i9SLCEVBC&#10;OAJIigduLBdTjxGOgBrdw9H57XaeRwHYSzgCSIjvDpeLqcEIR0CZZzhq/IbN+NXAPArAXsIRQELc&#10;PoUjgIR42PBqObUY4QioIhwBJAlHAAnCEUCCcASQJBwBJEQ4anv7FI6ASp3D0cvleJ/HANhLOAJI&#10;EI4AkjqHo/jb5zEA9hKOAJKEI4CE3uHo+JjHANirezjyhk2gTPzXzmo5dRjhCCgTP/vpfPsUjoAy&#10;ncNRfG87jwGwVzwrc7WYeoxwBBR5hqPr8bleTg1GOAKqCEcACeP2eRKOABKEI4AE4QggIT76vl6P&#10;x3o5NRjhCKgiHAEkCEcASWMR3b8upi4jHAFluocjt0+ghHAEkCQcASQIRwBJYwndVsupxYyb8zwG&#10;wF6tw9H1eLh9AiWEI4CkzuFozH0eA2CvHxCOTvMoAHsJRwAJncNRvF5EOAJKCEcASfHAjeVi6jHC&#10;EVCjezg6v93O8ygAewlHAAnx3eFyMTUY4Qgo8wxHjd+wGb8amEcB2Es4AkiI26dwBJAQDxteLacW&#10;IxwBVYQjgKTO4ejlcrzPYwDsJRwBJAhHAEnCEUBChKO2t0/hCKgkHAEkCEcACcIRQFLncBR/+zwG&#10;wF5xexOOABKEI4CE3uHo+JjHANjrGY7GR+D1cvre8/zKwRs2gSrxXzur5dRhhCOgTOtwNP5u4Qgo&#10;0zkcxfe28xgAe8VL1laLqccIR0CRzuHoOcIRUEU4AkgYt8+TcASQIBwBJHQPR26fQIlYPq/X47Fe&#10;Tg1GOAKqCEcACcIRQNJYRPevi6nLCEdAGeEIIEE4AkgSjgASfkA4Os2jAOw1ltBttZxazLg5z2MA&#10;7NU6HF2Ph3AElBCOAJI6h6Mx93kMgL2EI4Ak4QggoXM4iteLCEdACeEIICkeuLFcTD1GOAJqdA9H&#10;57fbeR4FYC/hCCAhvjtcLqYGIxwBZZ7hqPEbNuNXA/MoAHsJRwAJcfsUjgAS4mHDq+XUYoQjoIpw&#10;BJDUORy9XI73eQyAvYQjgAThCCBJOAJIiHDU9vYpHAGVhCOABOEIIOOPP/4P2RbzK5DWe3MAAAAA&#10;SUVORK5CYIJQSwMECgAAAAAAAAAhAFliKoUSDgAAEg4AABQAAABkcnMvbWVkaWEvaW1hZ2UzLnBu&#10;Z4lQTkcNChoKAAAADUlIRFIAAARAAAABDAgGAAAAxF3D/wAAAAFzUkdCAK7OHOkAAAAEZ0FNQQAA&#10;sY8L/GEFAAAACXBIWXMAADsOAAA7DgHMtqGDAAANp0lEQVR4Xu3d7Y0USRaG0TVgDMAADMAAzOA/&#10;BmAABmAABmAABqwB60RKNZHWbDS8I4Yiu7uqOz8iIs8jHWm1zDRdVfnnXtXe/Y90RNM0/VW9BQAA&#10;gD1kHJX27e+///5U/Q8AAAD2kHFU2q9Syrv68P33+mEEAACArWQklfarlPJ16WEEAACArWQklfbp&#10;crl8WHoQAQAAYEsZS6Xtm6bpr/rQ+Z++AAAAsLuMptL2lVI+Lj2EAAAAsLWMptK2PfxfDtUHzrc/&#10;AAAAOETGU2nbHD4FAADgSBlPpe2qD9r76wcPAAAA9pQRVdqmHD79fv3gAQAAwJ4ypkrb5PApAAAA&#10;LciYKq3fNE1v6kPm8CkAAACHy6gqrZ/DpwAAALQio6q0bvXhcvgUAACAZmRcldbr4fBpKeXb0gMH&#10;AAAAR8jIKq2Xw6cAAAC0JiOrtE4OnwIAANCijK3SOs3z/GXpQQMAAIAjZWyVXl99oBw+BQAAoEkZ&#10;XaXX5fApAAAALcv4Kr0uh08BAABoWcZX6eU5fAoAAEDrMsJKL8/hUwAAAFqXEVZ6WfUhcvgUAACA&#10;5mWMle7P4VMAAAB6kVFWuj+HTwEAAOhFRlnpvhw+BQAAoCcZZ6X7muf589IDBQAAAC3KOCvdXn1w&#10;HD4FAACgKxlppdty+BQAAIAeZayVbsvhUwAAAHqUsVZ6PodPAQAA6FVGW+n5HD4FAACgVxltpaer&#10;D4vDpwAAAHQr4630eA6fAgAA0LuMuNLjXS6XD0sPDwAAAPQiI660nMOnAAAAjCBjrrScw6cAAACM&#10;IGOu9GellHdLDw0AAAD0JqOu9Hs5fPp16aEBAACA3mTclX7P4VMAAABGknFX+tXDtz/qw+HwKQAA&#10;AMPIyCv9qj4Yn64fFAAAAOhZRl7pZw6fAgAAMKKMvdLPHD4FAABgRBl7JYdPAQAAGFdGX509h08B&#10;AAAYWcZfnb36MDh8CgAAwLAy/urM5fCpb38AAAAwrIzAOnMOnwIAADC6jMA6aw6fAgAAcAYZg3XG&#10;HD4FAADgLDIK64zVB8DhUwAAAE4ho7DOlsOnAAAAnEnGYZ0th08BAAA4k4zDOlMOnwIAAHA2GYl1&#10;lhw+BQAA4IwyFusslVI+Lj0IAAAAMLKMxTpD0zS9rR+6b38AAABwOhmNdYYcPgUAAOCsMhpr9OqH&#10;/f76wwcAAICzyHiskcvh0+/XHz4AAACcRUZkjZzDpwAAAJxdRmSN2jRNb+oH7fApAAAAp5YxWaPm&#10;8CkAAABYgAxd/YAdPgUAAIAqo7JG6+HwaSnl29KHDgAAAGeTcVmj5fApAAAA/JJxWSPl8CkAAAD8&#10;LiOzRmqe5y9LHzYAAACcVUZmjVL9UB0+BQAAgCsZmzVCDp8CAADAsozOGiGHTwEAAGBZRmf1nsOn&#10;AAAA8LiMz+o9h08BAADgcRmf1XP1g3T4FAAAAJ6QEVq95vApAAAAPC9jtHrN4VMAAAB4XsZo9ZjD&#10;pwAAAHCbjNLqsXmePy99qAAAAMDvMkqrt+qH5/ApAAAA3CjjtHrK4VMAAAC4T0Zq9ZTDpwAAAHCf&#10;jNTqJYdPAQAA4H4Zq9VLDp8CAADA/TJWq4fqB+bwKQAAALxARmu1Xg6ffl36EAEAAICnZbxW610u&#10;lw9LHyAAAADwvIzXajmHTwEAAOB1MmKr5eoH9en6gwMAAABulxFbrVZKebf0wQEAAAC3y5itFnP4&#10;FAAAANaRUVst5vApAAAArCOjtlrr4dsf9QNy+BQAAABWkHFbrVU/HIdPAQAAYCUZt9VSDp8CAADA&#10;ujJyq6UcPgUAAIB1ZeRWKzl8CgAAAOvL2K0WcvgUAAAAtpHRWy1UPxCHTwEAAGADGb11dDl86tsf&#10;AAAAsIGM3zo6h08BAABgOxm/dWQOnwIAAMC2MoLrqBw+BQAAgO1lDNdR1Q/B4VMAAADYWMZwHdE0&#10;TW/rh+DbHwAAALCxjOI6IodPAQAAYB8ZxbV3Dp8CAADAfjKOa89y+PT79YcBAAAAbCMjufaslPJx&#10;6cMAAAAAtpGRXHvl8CkAAADsL2O59srhUwAAANhfxnLtUX3D319/AAAAAMD2Mppr6xw+BQAAgONk&#10;PNfWOXwKAAAAx8l4ri2bpulNfbMdPgUAAICDZETXljl8CgAAAMfKiK6tqm+yw6cAAABwsIzp2qKH&#10;w6ellG9LbzwAAACwn4zq2iKHTwEAAKANGdW1dg6fAgAAQDsyrmvt5nn+svSGAwAAAPvLuK41q2+s&#10;w6cAAADQkIzsWiuHTwEAAKA9Gdu1Vg6fAgAAQHsytmuNHD4FAACANmV01xo5fAoAAABtyuiu11bf&#10;TIdPAQAAoFEZ3/WaHD4FAACAtmWE12ty+BQAAADalhFeL83hUwAAAGhfxni9tHmePy+9sQAAAEA7&#10;MsbrJdU30OFTAAAA6EBGed2bw6cAAADQj4zzurfL5fJh6Q0FAAAA2pNxXvfk8CkAAAD0JSO97snh&#10;UwAAAOhLRnrdWinl3dIbCQAAALQrY71uKYdPvy69kQAAAEC7Mtrrlhw+BQAAgD5ltNdzPXz7o75h&#10;Dp8CAABAhzLe67nqm/Xp+s0DAAAA+pDxXk/l8CkAAAD0LSO+nsrhUwAAAOhbRnw9lsOnAAAA0L+M&#10;+VrK4VMAAAAYQ0Z9LVXfIIdPAQAAYAAZ9XWdw6cAAAAwjoz7us7hUwAAABhHxn39O4dPAQAAYCwZ&#10;+fVPDp8CAADAeDL265/qm+LwKQAAAAwmY78eyuFT3/4AAACAwWT010MOnwIAAMCYMvrL4VMAAAAY&#10;V8b/c+fwKQAAAIwtK4BzV0r5uPTmAAAAAGPICuC8TdP0tr4Rvv0BAAAAA8sa4Lw5fAoAAADjyxrg&#10;nNU34P31GwIAAACMJ6uA85XDp9+v3xAAAABgPFkHnC+HTwEAAOA8sg44V9M0vakv3uFTAAAAOIms&#10;BM6Vw6cAAABwLlkJnKf6oh0+BQAAgJPJWuAcOXwKAAAA55TVwDly+BQAAADOKauB8XP4FAAAAM4r&#10;64Hxc/gUAAAAzivrgbGrL9ThUwAAADixrAjG7eHwaSnl29KLBwAAAM4ha4Jxc/gUAAAAyJpgzBw+&#10;BQAAAB5kVTBm8zx/WXrRAAAAwLlkVTBe9cU5fAoAAAD8kHXBWDl8CgAAAPxbVgZj5fApAAAA8G9Z&#10;GYyTw6cAAADAtawNxmme589LLxQAAAA4r6wNxqi+IIdPAQAAgD9kddB/Dp8CAAAAj8n6oP8cPgUA&#10;AAAek/VB3zl8CgAAADwlK4S+c/gUAAAAeEpWCP1WX4TDpwAAAMCTskboM4dPAQAAgFtkldBnl8vl&#10;w9KLAgAAAPi3rBL6y+FTAAAA4FZZJ/SXw6cAAADArbJO6KtSyrulFwMAAACwJCuFfsrh069LLwYA&#10;AABgSdYK/eTwKQAAAHCvrBX66OHbH/WXdvgUAAAAuEtWC31Uf+FP1y8AAAAA4DlZLbSfw6cAAADA&#10;S2W90H4OnwIAAAAvlfVC2zl8CgAAALxGVgzt5vApAAAA8FpZM7Rb/SUdPgUAAABeJWuGNnP4FAAA&#10;AFhDVg1t5vApAAAAsIasGtrL4VMAAABgLVk3tJXDpwAAAMCasnJoq/qLOXwKAAAArCYrh3bK4VPf&#10;/gAAAABWk7VDOzl8CgAAAKwta4c2cvgUAAAA2EJWD8fn8CkAAACwlawfjq+U8nHpFwQAAAB4rawf&#10;jm2aprf1l/HtDwAAAGATWUEcm8OnAAAAwJaygjiu+ku8v/6lAAAAANaUNcQx5fDp9+tfCgAAAGBN&#10;WUUck8OnAAAAwB6yiti/aZre1F/A4VMAAABgc1lH7J/DpwAAAMBeso7Yt/oXO3wKAAAA7CYrif16&#10;OHxaSvm29MsAAAAAbCFrif1y+BQAAADYW9YS++TwKQAAAHCErCb2aZ7nL0u/BAAAAMCWsprYvvqX&#10;OXwKAAAAHCLriW1z+BQAAAA4UlYU2+bwKQAAAHCkrCi2y+FTAAAA4GhZU2yXw6cAAADA0bKm2Kb6&#10;Fzh8CgAAABwuq4r1c/gUAAAAaEXWFevn8CkAAADQiqwr1s3hUwAAAKAlWVms2zzPn5f+MgAAAIAj&#10;ZGWxXvWHOnwKAAAANCVri3Vy+BQAAABoUVYX6+TwKQAAANCirC5en8OnAAAAQKuyvnh9Dp8CAAAA&#10;rcr64nXVH+TwKQAAANCsrDBensOnAAAAQOuyxnh5l8vlw9IPBgAAAGhF1hgvy+FTAAAAoAdZZbws&#10;h08BAACAHmSVcX+llHdLPxAAAACgNVln3FcOn35d+oEAAAAArclK474cPgUAAAB6kpXG7T18+6P+&#10;iw6fAgAAAN3IWuP26r/06fqHAAAAALQsa43bcvgUAAAA6FFWG7fl8CkAAADQo6w2ns/hUwAAAKBX&#10;WW88ncOnAAAAQM+y4ni6+g86fAoAAAB0KyuOx3P4FAAAAOhd1hyP5/ApAAAA0LusOZZz+BQAAAAY&#10;QVYdf+bwKQAAADCKrDv+rP6hw6cAAADAELLu+L0cPvXtDwAAAGAIWXn8nsOnAAAAwEiy8viVw6cA&#10;AADAaLL2+JnDpwAAAMCIsvr4WSnl49I/BAAAANCzrD5+fPvjbf0vfPsDAAAAGE7WHw6fAgAAAOP6&#10;sfyo/+H99R8AAAAAjOKfw6ffr/8AAAAAYBQOnwIAAADD+3H8tJTyDgAAAGBM5d3/AQ6ENZoLpnTB&#10;AAAAAElFTkSuQmCCUEsDBBQABgAIAAAAIQCagSID3gAAAAYBAAAPAAAAZHJzL2Rvd25yZXYueG1s&#10;TI9Ba8JAEIXvhf6HZQq91U1StZJmIyJtT1JQC8XbmB2TYHY2ZNck/vuuvbSXgcd7vPdNthxNI3rq&#10;XG1ZQTyJQBAXVtdcKvjavz8tQDiPrLGxTAqu5GCZ399lmGo78Jb6nS9FKGGXooLK+zaV0hUVGXQT&#10;2xIH72Q7gz7IrpS6wyGUm0YmUTSXBmsOCxW2tK6oOO8uRsHHgMPqOX7rN+fT+nrYzz6/NzEp9fgw&#10;rl5BeBr9Xxhu+AEd8sB0tBfWTjQKwiP+9968ZD6bgjgqSKbJC8g8k//x8x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ODdHyrcAgAA&#10;OwoAAA4AAAAAAAAAAAAAAAAAOgIAAGRycy9lMm9Eb2MueG1sUEsBAi0ACgAAAAAAAAAhAATHyb7v&#10;GQAA7xkAABQAAAAAAAAAAAAAAAAAQgUAAGRycy9tZWRpYS9pbWFnZTEucG5nUEsBAi0ACgAAAAAA&#10;AAAhABGqWrFRDgAAUQ4AABQAAAAAAAAAAAAAAAAAYx8AAGRycy9tZWRpYS9pbWFnZTIucG5nUEsB&#10;Ai0ACgAAAAAAAAAhAFliKoUSDgAAEg4AABQAAAAAAAAAAAAAAAAA5i0AAGRycy9tZWRpYS9pbWFn&#10;ZTMucG5nUEsBAi0AFAAGAAgAAAAhAJqBIgPeAAAABgEAAA8AAAAAAAAAAAAAAAAAKjwAAGRycy9k&#10;b3ducmV2LnhtbFBLAQItABQABgAIAAAAIQA3J0dhzAAAACkCAAAZAAAAAAAAAAAAAAAAADU9AABk&#10;cnMvX3JlbHMvZTJvRG9jLnhtbC5yZWxzUEsFBgAAAAAIAAgAAAIAAD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4" o:spid="_x0000_s1027" type="#_x0000_t75" alt="rectangle coloré"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2ewgAAANsAAAAPAAAAZHJzL2Rvd25yZXYueG1sRE9Na8JA&#10;EL0L/odlCr3VTVvRmmYj0ipVPGnF85AdN6HZ2TS7auqvd4WCt3m8z8mmna3FiVpfOVbwPEhAEBdO&#10;V2wU7L4XT28gfEDWWDsmBX/kYZr3exmm2p15Q6dtMCKGsE9RQRlCk0rpi5Is+oFriCN3cK3FEGFr&#10;pG7xHMNtLV+SZCQtVhwbSmzoo6TiZ3u0CsbryZI+q/mKf/dN+HrtzGFyMUo9PnSzdxCBunAX/7uX&#10;Os4fwu2XeIDMrwAAAP//AwBQSwECLQAUAAYACAAAACEA2+H2y+4AAACFAQAAEwAAAAAAAAAAAAAA&#10;AAAAAAAAW0NvbnRlbnRfVHlwZXNdLnhtbFBLAQItABQABgAIAAAAIQBa9CxbvwAAABUBAAALAAAA&#10;AAAAAAAAAAAAAB8BAABfcmVscy8ucmVsc1BLAQItABQABgAIAAAAIQABFm2ewgAAANsAAAAPAAAA&#10;AAAAAAAAAAAAAAcCAABkcnMvZG93bnJldi54bWxQSwUGAAAAAAMAAwC3AAAA9gIAAAAA&#10;">
                      <v:imagedata r:id="rId7" o:title="rectangle coloré"/>
                    </v:shape>
                    <v:shape id="Graphisme 16" o:spid="_x0000_s1028" type="#_x0000_t75" alt="rectangle coloré"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oWSvwAAANsAAAAPAAAAZHJzL2Rvd25yZXYueG1sRE9LawIx&#10;EL4L/ocwQm+areCiW6OUloIU9uCDnodk3F1MJkuS6vrvm4LgbT6+56y3g7PiSiF2nhW8zgoQxNqb&#10;jhsFp+PXdAkiJmSD1jMpuFOE7WY8WmNl/I33dD2kRuQQjhUqaFPqKymjbslhnPmeOHNnHxymDEMj&#10;TcBbDndWzouilA47zg0t9vTRkr4cfp0Cu0rlQtfNd7Dz+udTd2jrOyr1Mhne30AkGtJT/HDvTJ5f&#10;wv8v+QC5+QMAAP//AwBQSwECLQAUAAYACAAAACEA2+H2y+4AAACFAQAAEwAAAAAAAAAAAAAAAAAA&#10;AAAAW0NvbnRlbnRfVHlwZXNdLnhtbFBLAQItABQABgAIAAAAIQBa9CxbvwAAABUBAAALAAAAAAAA&#10;AAAAAAAAAB8BAABfcmVscy8ucmVsc1BLAQItABQABgAIAAAAIQAyDoWSvwAAANsAAAAPAAAAAAAA&#10;AAAAAAAAAAcCAABkcnMvZG93bnJldi54bWxQSwUGAAAAAAMAAwC3AAAA8wIAAAAA&#10;">
                      <v:imagedata r:id="rId8" o:title="rectangle coloré"/>
                    </v:shape>
                    <v:shape id="Graphisme 19" o:spid="_x0000_s1029" type="#_x0000_t75" alt="rectangle gris"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GxGwgAAANsAAAAPAAAAZHJzL2Rvd25yZXYueG1sRE9NawIx&#10;EL0L/ocwghep2XoQu24UFQXb0kNtDx6HzexmcTNZklTXf98UCt7m8T6nWPe2FVfyoXGs4HmagSAu&#10;nW64VvD9dXhagAgRWWPrmBTcKcB6NRwUmGt340+6nmItUgiHHBWYGLtcylAashimriNOXOW8xZig&#10;r6X2eEvhtpWzLJtLiw2nBoMd7QyVl9OPVeBpa+K+m7ydL+/hY16Fs3ndH5Uaj/rNEkSkPj7E/+6j&#10;TvNf4O+XdIBc/QIAAP//AwBQSwECLQAUAAYACAAAACEA2+H2y+4AAACFAQAAEwAAAAAAAAAAAAAA&#10;AAAAAAAAW0NvbnRlbnRfVHlwZXNdLnhtbFBLAQItABQABgAIAAAAIQBa9CxbvwAAABUBAAALAAAA&#10;AAAAAAAAAAAAAB8BAABfcmVscy8ucmVsc1BLAQItABQABgAIAAAAIQBT2GxGwgAAANsAAAAPAAAA&#10;AAAAAAAAAAAAAAcCAABkcnMvZG93bnJldi54bWxQSwUGAAAAAAMAAwC3AAAA9gIAAAAA&#10;">
                      <v:imagedata r:id="rId9" o:title="rectangle gris"/>
                    </v:shape>
                    <w10:anchorlock/>
                  </v:group>
                </w:pict>
              </mc:Fallback>
            </mc:AlternateContent>
          </w:r>
        </w:p>
      </w:tc>
    </w:tr>
  </w:tbl>
  <w:p w14:paraId="25486AE8" w14:textId="77777777" w:rsidR="007057F4" w:rsidRDefault="007057F4" w:rsidP="007057F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38352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39EB2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7CE7EC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F5EE44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E1289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A1664A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37A18D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F2C8E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1"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6240E5"/>
    <w:multiLevelType w:val="hybridMultilevel"/>
    <w:tmpl w:val="DCFEADB2"/>
    <w:lvl w:ilvl="0" w:tplc="21E6E29E">
      <w:start w:val="1"/>
      <w:numFmt w:val="bullet"/>
      <w:pStyle w:val="Listepuce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16" w15:restartNumberingAfterBreak="0">
    <w:nsid w:val="79AC0104"/>
    <w:multiLevelType w:val="multilevel"/>
    <w:tmpl w:val="C37E5FFE"/>
    <w:lvl w:ilvl="0">
      <w:start w:val="1"/>
      <w:numFmt w:val="decimal"/>
      <w:pStyle w:val="Listenumros"/>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7"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18"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17"/>
  </w:num>
  <w:num w:numId="4">
    <w:abstractNumId w:val="18"/>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15"/>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13"/>
  </w:num>
  <w:num w:numId="18">
    <w:abstractNumId w:val="9"/>
  </w:num>
  <w:num w:numId="19">
    <w:abstractNumId w:val="12"/>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5FF8"/>
    <w:rsid w:val="0001704C"/>
    <w:rsid w:val="000174F2"/>
    <w:rsid w:val="00031258"/>
    <w:rsid w:val="00067C92"/>
    <w:rsid w:val="00096064"/>
    <w:rsid w:val="000A5418"/>
    <w:rsid w:val="001116B6"/>
    <w:rsid w:val="00136006"/>
    <w:rsid w:val="001375CE"/>
    <w:rsid w:val="001449EC"/>
    <w:rsid w:val="00146CD2"/>
    <w:rsid w:val="00152F4B"/>
    <w:rsid w:val="001670A7"/>
    <w:rsid w:val="00183FEB"/>
    <w:rsid w:val="001B361F"/>
    <w:rsid w:val="001B4B73"/>
    <w:rsid w:val="001B5F01"/>
    <w:rsid w:val="001C2102"/>
    <w:rsid w:val="001D10D5"/>
    <w:rsid w:val="001F0AF0"/>
    <w:rsid w:val="002178B9"/>
    <w:rsid w:val="0024111E"/>
    <w:rsid w:val="002443D7"/>
    <w:rsid w:val="002733A8"/>
    <w:rsid w:val="00291712"/>
    <w:rsid w:val="002C1DC7"/>
    <w:rsid w:val="002E0194"/>
    <w:rsid w:val="00303EF8"/>
    <w:rsid w:val="003620E2"/>
    <w:rsid w:val="003A760B"/>
    <w:rsid w:val="003D7077"/>
    <w:rsid w:val="003F5051"/>
    <w:rsid w:val="003F6492"/>
    <w:rsid w:val="00420DF5"/>
    <w:rsid w:val="004371B6"/>
    <w:rsid w:val="00444C7B"/>
    <w:rsid w:val="00445140"/>
    <w:rsid w:val="0048718B"/>
    <w:rsid w:val="0049185C"/>
    <w:rsid w:val="004F2231"/>
    <w:rsid w:val="004F79D9"/>
    <w:rsid w:val="00506510"/>
    <w:rsid w:val="0051019E"/>
    <w:rsid w:val="005112D1"/>
    <w:rsid w:val="005443DC"/>
    <w:rsid w:val="0055035B"/>
    <w:rsid w:val="005C1A41"/>
    <w:rsid w:val="005C3643"/>
    <w:rsid w:val="005F2EAD"/>
    <w:rsid w:val="0068500D"/>
    <w:rsid w:val="006A731D"/>
    <w:rsid w:val="006B71DD"/>
    <w:rsid w:val="006C4270"/>
    <w:rsid w:val="007057F4"/>
    <w:rsid w:val="0073597D"/>
    <w:rsid w:val="007417B3"/>
    <w:rsid w:val="00742102"/>
    <w:rsid w:val="00750AC4"/>
    <w:rsid w:val="00773B66"/>
    <w:rsid w:val="007C7473"/>
    <w:rsid w:val="007D26F1"/>
    <w:rsid w:val="007E5499"/>
    <w:rsid w:val="00803A93"/>
    <w:rsid w:val="008253A5"/>
    <w:rsid w:val="008417CE"/>
    <w:rsid w:val="0084277E"/>
    <w:rsid w:val="00860A81"/>
    <w:rsid w:val="008807C6"/>
    <w:rsid w:val="008A3C95"/>
    <w:rsid w:val="008C386D"/>
    <w:rsid w:val="008C5106"/>
    <w:rsid w:val="008D5829"/>
    <w:rsid w:val="008E2929"/>
    <w:rsid w:val="008E3188"/>
    <w:rsid w:val="008E355F"/>
    <w:rsid w:val="00925503"/>
    <w:rsid w:val="00925B78"/>
    <w:rsid w:val="00946F55"/>
    <w:rsid w:val="00956570"/>
    <w:rsid w:val="00965BD5"/>
    <w:rsid w:val="0098453E"/>
    <w:rsid w:val="009875C8"/>
    <w:rsid w:val="00991D08"/>
    <w:rsid w:val="009A18B4"/>
    <w:rsid w:val="009B5B26"/>
    <w:rsid w:val="009B6ED8"/>
    <w:rsid w:val="009E2FE9"/>
    <w:rsid w:val="00A15FF8"/>
    <w:rsid w:val="00A22E3C"/>
    <w:rsid w:val="00A30A40"/>
    <w:rsid w:val="00A63DE6"/>
    <w:rsid w:val="00B00CF7"/>
    <w:rsid w:val="00B0688D"/>
    <w:rsid w:val="00B40525"/>
    <w:rsid w:val="00B41D82"/>
    <w:rsid w:val="00B90346"/>
    <w:rsid w:val="00B96C23"/>
    <w:rsid w:val="00BB2C96"/>
    <w:rsid w:val="00BB6CAC"/>
    <w:rsid w:val="00BC35B0"/>
    <w:rsid w:val="00BE7253"/>
    <w:rsid w:val="00C16B6C"/>
    <w:rsid w:val="00C652D5"/>
    <w:rsid w:val="00C757DB"/>
    <w:rsid w:val="00C95D18"/>
    <w:rsid w:val="00CA16E0"/>
    <w:rsid w:val="00CB6EA5"/>
    <w:rsid w:val="00CC6790"/>
    <w:rsid w:val="00CE0BC9"/>
    <w:rsid w:val="00D2045C"/>
    <w:rsid w:val="00D540AF"/>
    <w:rsid w:val="00D6093C"/>
    <w:rsid w:val="00D638C1"/>
    <w:rsid w:val="00D73D44"/>
    <w:rsid w:val="00D967AC"/>
    <w:rsid w:val="00DA11A9"/>
    <w:rsid w:val="00DF0E6B"/>
    <w:rsid w:val="00E00ECD"/>
    <w:rsid w:val="00E50A4D"/>
    <w:rsid w:val="00E758BC"/>
    <w:rsid w:val="00E95AFE"/>
    <w:rsid w:val="00EA554C"/>
    <w:rsid w:val="00EB2F80"/>
    <w:rsid w:val="00EB751D"/>
    <w:rsid w:val="00ED3756"/>
    <w:rsid w:val="00F27B86"/>
    <w:rsid w:val="00F43A02"/>
    <w:rsid w:val="00F45884"/>
    <w:rsid w:val="00F553FE"/>
    <w:rsid w:val="00F63939"/>
    <w:rsid w:val="00F91AD0"/>
    <w:rsid w:val="00FB05E4"/>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6C62975"/>
  <w15:chartTrackingRefBased/>
  <w15:docId w15:val="{D11D0EAC-82FD-4FEA-9E3F-4D31F0586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Titre1">
    <w:name w:val="heading 1"/>
    <w:basedOn w:val="Normal"/>
    <w:next w:val="Normal"/>
    <w:link w:val="Titre1Car"/>
    <w:uiPriority w:val="9"/>
    <w:qFormat/>
    <w:rsid w:val="001B5F01"/>
    <w:pPr>
      <w:keepNext/>
      <w:keepLines/>
      <w:framePr w:hSpace="180" w:wrap="around" w:vAnchor="page" w:hAnchor="margin" w:y="974"/>
      <w:contextualSpacing/>
      <w:jc w:val="both"/>
      <w:outlineLvl w:val="0"/>
    </w:pPr>
    <w:rPr>
      <w:rFonts w:asciiTheme="majorHAnsi" w:eastAsiaTheme="majorEastAsia" w:hAnsiTheme="majorHAnsi" w:cstheme="majorBidi"/>
      <w:bCs/>
      <w:sz w:val="40"/>
      <w:szCs w:val="28"/>
    </w:rPr>
  </w:style>
  <w:style w:type="paragraph" w:styleId="Titre2">
    <w:name w:val="heading 2"/>
    <w:basedOn w:val="Normal"/>
    <w:next w:val="Normal"/>
    <w:link w:val="Titre2C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Titre3">
    <w:name w:val="heading 3"/>
    <w:basedOn w:val="Normal"/>
    <w:next w:val="Normal"/>
    <w:link w:val="Titre3Car"/>
    <w:uiPriority w:val="9"/>
    <w:unhideWhenUsed/>
    <w:qFormat/>
    <w:rsid w:val="007057F4"/>
    <w:pPr>
      <w:outlineLvl w:val="2"/>
    </w:pPr>
    <w:rPr>
      <w:rFonts w:asciiTheme="majorHAnsi" w:hAnsiTheme="majorHAnsi"/>
      <w:sz w:val="32"/>
      <w:szCs w:val="32"/>
    </w:rPr>
  </w:style>
  <w:style w:type="paragraph" w:styleId="Titre4">
    <w:name w:val="heading 4"/>
    <w:basedOn w:val="Normal"/>
    <w:next w:val="Normal"/>
    <w:link w:val="Titre4C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itredulivre">
    <w:name w:val="Book Title"/>
    <w:basedOn w:val="Policepardfaut"/>
    <w:uiPriority w:val="33"/>
    <w:semiHidden/>
    <w:unhideWhenUsed/>
    <w:qFormat/>
    <w:rPr>
      <w:b/>
      <w:bCs/>
      <w:i/>
      <w:iCs/>
      <w:spacing w:val="0"/>
    </w:rPr>
  </w:style>
  <w:style w:type="character" w:styleId="Rfrenceintense">
    <w:name w:val="Intense Reference"/>
    <w:basedOn w:val="Policepardfaut"/>
    <w:uiPriority w:val="32"/>
    <w:semiHidden/>
    <w:unhideWhenUsed/>
    <w:qFormat/>
    <w:rPr>
      <w:b/>
      <w:bCs/>
      <w:caps w:val="0"/>
      <w:smallCaps/>
      <w:color w:val="0189F9" w:themeColor="accent1"/>
      <w:spacing w:val="0"/>
    </w:rPr>
  </w:style>
  <w:style w:type="character" w:customStyle="1" w:styleId="Titre1Car">
    <w:name w:val="Titre 1 Car"/>
    <w:basedOn w:val="Policepardfaut"/>
    <w:link w:val="Titre1"/>
    <w:uiPriority w:val="9"/>
    <w:rsid w:val="001B5F01"/>
    <w:rPr>
      <w:rFonts w:asciiTheme="majorHAnsi" w:eastAsiaTheme="majorEastAsia" w:hAnsiTheme="majorHAnsi" w:cstheme="majorBidi"/>
      <w:b/>
      <w:bCs/>
      <w:color w:val="0F0F3F" w:themeColor="text1"/>
      <w:sz w:val="40"/>
      <w:szCs w:val="28"/>
      <w:lang w:eastAsia="en-US"/>
    </w:rPr>
  </w:style>
  <w:style w:type="character" w:customStyle="1" w:styleId="Titre2Car">
    <w:name w:val="Titre 2 Car"/>
    <w:basedOn w:val="Policepardfaut"/>
    <w:link w:val="Titre2"/>
    <w:uiPriority w:val="9"/>
    <w:rsid w:val="002178B9"/>
    <w:rPr>
      <w:rFonts w:asciiTheme="majorHAnsi" w:hAnsiTheme="majorHAnsi"/>
      <w:b/>
      <w:color w:val="0189F9" w:themeColor="accent1"/>
      <w:sz w:val="40"/>
      <w:szCs w:val="40"/>
      <w:lang w:eastAsia="en-US"/>
    </w:rPr>
  </w:style>
  <w:style w:type="paragraph" w:styleId="Listepuces">
    <w:name w:val="List Bullet"/>
    <w:basedOn w:val="Contenu"/>
    <w:uiPriority w:val="11"/>
    <w:qFormat/>
    <w:rsid w:val="005C3643"/>
    <w:pPr>
      <w:framePr w:wrap="around"/>
      <w:numPr>
        <w:numId w:val="17"/>
      </w:numPr>
    </w:pPr>
    <w:rPr>
      <w:noProof/>
    </w:rPr>
  </w:style>
  <w:style w:type="paragraph" w:customStyle="1" w:styleId="AlignedText">
    <w:name w:val="Aligned Text"/>
    <w:basedOn w:val="Titre3"/>
    <w:uiPriority w:val="2"/>
    <w:qFormat/>
    <w:rsid w:val="004F2231"/>
  </w:style>
  <w:style w:type="paragraph" w:styleId="TM1">
    <w:name w:val="toc 1"/>
    <w:basedOn w:val="Normal"/>
    <w:uiPriority w:val="39"/>
    <w:pPr>
      <w:tabs>
        <w:tab w:val="right" w:leader="dot" w:pos="5040"/>
      </w:tabs>
    </w:pPr>
  </w:style>
  <w:style w:type="paragraph" w:styleId="TM2">
    <w:name w:val="toc 2"/>
    <w:basedOn w:val="Normal"/>
    <w:uiPriority w:val="39"/>
    <w:pPr>
      <w:tabs>
        <w:tab w:val="right" w:leader="dot" w:pos="5040"/>
      </w:tabs>
    </w:pPr>
  </w:style>
  <w:style w:type="paragraph" w:styleId="Titre">
    <w:name w:val="Title"/>
    <w:basedOn w:val="Normal"/>
    <w:link w:val="TitreC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reCar">
    <w:name w:val="Titre Car"/>
    <w:basedOn w:val="Policepardfaut"/>
    <w:link w:val="Titre"/>
    <w:uiPriority w:val="1"/>
    <w:rsid w:val="002E0194"/>
    <w:rPr>
      <w:rFonts w:asciiTheme="majorHAnsi" w:eastAsiaTheme="majorEastAsia" w:hAnsiTheme="majorHAnsi" w:cstheme="majorBidi"/>
      <w:b/>
      <w:color w:val="0F0F3F" w:themeColor="text1"/>
      <w:kern w:val="28"/>
      <w:sz w:val="80"/>
      <w:szCs w:val="80"/>
      <w:lang w:eastAsia="en-US"/>
    </w:rPr>
  </w:style>
  <w:style w:type="paragraph" w:styleId="En-ttedetabledesmatires">
    <w:name w:val="TOC Heading"/>
    <w:basedOn w:val="Titre1"/>
    <w:next w:val="Normal"/>
    <w:uiPriority w:val="39"/>
    <w:qFormat/>
    <w:rsid w:val="001B5F01"/>
    <w:pPr>
      <w:pageBreakBefore/>
      <w:framePr w:wrap="around"/>
      <w:outlineLvl w:val="9"/>
    </w:pPr>
    <w:rPr>
      <w:caps/>
    </w:rPr>
  </w:style>
  <w:style w:type="paragraph" w:styleId="Pieddepage">
    <w:name w:val="footer"/>
    <w:basedOn w:val="Normal"/>
    <w:link w:val="PieddepageCar"/>
    <w:uiPriority w:val="99"/>
    <w:pPr>
      <w:spacing w:line="240" w:lineRule="auto"/>
      <w:ind w:right="130"/>
      <w:jc w:val="right"/>
    </w:pPr>
  </w:style>
  <w:style w:type="character" w:customStyle="1" w:styleId="PieddepageCar">
    <w:name w:val="Pied de page Car"/>
    <w:basedOn w:val="Policepardfaut"/>
    <w:link w:val="Pieddepage"/>
    <w:uiPriority w:val="99"/>
    <w:rPr>
      <w:lang w:eastAsia="en-US"/>
    </w:rPr>
  </w:style>
  <w:style w:type="paragraph" w:styleId="En-tte">
    <w:name w:val="header"/>
    <w:basedOn w:val="Normal"/>
    <w:link w:val="En-tteCar"/>
    <w:uiPriority w:val="99"/>
    <w:pPr>
      <w:spacing w:line="240" w:lineRule="auto"/>
      <w:jc w:val="right"/>
    </w:pPr>
  </w:style>
  <w:style w:type="character" w:customStyle="1" w:styleId="En-tteCar">
    <w:name w:val="En-tête Car"/>
    <w:basedOn w:val="Policepardfaut"/>
    <w:link w:val="En-tte"/>
    <w:uiPriority w:val="99"/>
    <w:rPr>
      <w:lang w:eastAsia="en-US"/>
    </w:rPr>
  </w:style>
  <w:style w:type="table" w:styleId="Grilledutableau">
    <w:name w:val="Table Grid"/>
    <w:basedOn w:val="Tableau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Pr>
      <w:rFonts w:ascii="Segoe UI" w:hAnsi="Segoe UI" w:cs="Segoe UI"/>
      <w:sz w:val="18"/>
      <w:szCs w:val="18"/>
      <w:lang w:eastAsia="en-US"/>
    </w:rPr>
  </w:style>
  <w:style w:type="paragraph" w:styleId="Listenumros">
    <w:name w:val="List Number"/>
    <w:basedOn w:val="Normal"/>
    <w:uiPriority w:val="10"/>
    <w:qFormat/>
    <w:rsid w:val="00B0688D"/>
    <w:pPr>
      <w:numPr>
        <w:numId w:val="2"/>
      </w:numPr>
    </w:pPr>
    <w:rPr>
      <w:rFonts w:eastAsiaTheme="minorHAnsi"/>
      <w:b w:val="0"/>
    </w:rPr>
  </w:style>
  <w:style w:type="character" w:customStyle="1" w:styleId="Titre3Car">
    <w:name w:val="Titre 3 Car"/>
    <w:basedOn w:val="Policepardfaut"/>
    <w:link w:val="Titre3"/>
    <w:uiPriority w:val="9"/>
    <w:rsid w:val="007057F4"/>
    <w:rPr>
      <w:rFonts w:asciiTheme="majorHAnsi" w:hAnsiTheme="majorHAnsi"/>
      <w:b/>
      <w:color w:val="0F0F3F" w:themeColor="text1"/>
      <w:sz w:val="32"/>
      <w:szCs w:val="32"/>
      <w:lang w:eastAsia="en-US"/>
    </w:rPr>
  </w:style>
  <w:style w:type="paragraph" w:styleId="TM3">
    <w:name w:val="toc 3"/>
    <w:basedOn w:val="Normal"/>
    <w:next w:val="Normal"/>
    <w:autoRedefine/>
    <w:uiPriority w:val="39"/>
    <w:unhideWhenUsed/>
    <w:rsid w:val="007057F4"/>
    <w:pPr>
      <w:spacing w:after="100"/>
      <w:ind w:left="560"/>
    </w:pPr>
  </w:style>
  <w:style w:type="character" w:styleId="Lienhypertexte">
    <w:name w:val="Hyperlink"/>
    <w:basedOn w:val="Policepardfaut"/>
    <w:uiPriority w:val="99"/>
    <w:unhideWhenUsed/>
    <w:rsid w:val="007057F4"/>
    <w:rPr>
      <w:color w:val="60C5E8" w:themeColor="hyperlink"/>
      <w:u w:val="single"/>
    </w:rPr>
  </w:style>
  <w:style w:type="character" w:customStyle="1" w:styleId="Titre4Car">
    <w:name w:val="Titre 4 Car"/>
    <w:basedOn w:val="Policepardfaut"/>
    <w:link w:val="Titre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u">
    <w:name w:val="Contenu"/>
    <w:basedOn w:val="Normal"/>
    <w:link w:val="Caractredecontenu"/>
    <w:qFormat/>
    <w:rsid w:val="002178B9"/>
    <w:pPr>
      <w:framePr w:hSpace="180" w:wrap="around" w:vAnchor="page" w:hAnchor="margin" w:y="3427"/>
      <w:spacing w:line="240" w:lineRule="auto"/>
    </w:pPr>
    <w:rPr>
      <w:b w:val="0"/>
    </w:rPr>
  </w:style>
  <w:style w:type="character" w:styleId="Accentuation">
    <w:name w:val="Emphasis"/>
    <w:basedOn w:val="Policepardfaut"/>
    <w:uiPriority w:val="20"/>
    <w:unhideWhenUsed/>
    <w:qFormat/>
    <w:rsid w:val="007C7473"/>
    <w:rPr>
      <w:i/>
      <w:iCs/>
    </w:rPr>
  </w:style>
  <w:style w:type="character" w:customStyle="1" w:styleId="Caractredecontenu">
    <w:name w:val="Caractère de contenu"/>
    <w:basedOn w:val="Policepardfaut"/>
    <w:link w:val="Contenu"/>
    <w:rsid w:val="002178B9"/>
    <w:rPr>
      <w:color w:val="0F0F3F" w:themeColor="text1"/>
      <w:sz w:val="28"/>
      <w:lang w:eastAsia="en-US"/>
    </w:rPr>
  </w:style>
  <w:style w:type="paragraph" w:styleId="Tabledesillustrations">
    <w:name w:val="table of figures"/>
    <w:basedOn w:val="Normal"/>
    <w:next w:val="Normal"/>
    <w:uiPriority w:val="99"/>
    <w:semiHidden/>
    <w:unhideWhenUsed/>
    <w:rsid w:val="006C42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3711838">
      <w:bodyDiv w:val="1"/>
      <w:marLeft w:val="0"/>
      <w:marRight w:val="0"/>
      <w:marTop w:val="0"/>
      <w:marBottom w:val="0"/>
      <w:divBdr>
        <w:top w:val="none" w:sz="0" w:space="0" w:color="auto"/>
        <w:left w:val="none" w:sz="0" w:space="0" w:color="auto"/>
        <w:bottom w:val="none" w:sz="0" w:space="0" w:color="auto"/>
        <w:right w:val="none" w:sz="0" w:space="0" w:color="auto"/>
      </w:divBdr>
      <w:divsChild>
        <w:div w:id="1002467249">
          <w:marLeft w:val="0"/>
          <w:marRight w:val="0"/>
          <w:marTop w:val="0"/>
          <w:marBottom w:val="0"/>
          <w:divBdr>
            <w:top w:val="none" w:sz="0" w:space="0" w:color="auto"/>
            <w:left w:val="none" w:sz="0" w:space="0" w:color="auto"/>
            <w:bottom w:val="none" w:sz="0" w:space="0" w:color="auto"/>
            <w:right w:val="none" w:sz="0" w:space="0" w:color="auto"/>
          </w:divBdr>
          <w:divsChild>
            <w:div w:id="358511055">
              <w:marLeft w:val="0"/>
              <w:marRight w:val="0"/>
              <w:marTop w:val="0"/>
              <w:marBottom w:val="0"/>
              <w:divBdr>
                <w:top w:val="none" w:sz="0" w:space="0" w:color="auto"/>
                <w:left w:val="none" w:sz="0" w:space="0" w:color="auto"/>
                <w:bottom w:val="none" w:sz="0" w:space="0" w:color="auto"/>
                <w:right w:val="none" w:sz="0" w:space="0" w:color="auto"/>
              </w:divBdr>
              <w:divsChild>
                <w:div w:id="8200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microsoft.com/office/2007/relationships/hdphoto" Target="media/hdphoto2.wdp"/><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glossaryDocument" Target="glossary/document.xml"/></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8" Type="http://schemas.openxmlformats.org/officeDocument/2006/relationships/image" Target="media/image210.png"/><Relationship Id="rId3" Type="http://schemas.openxmlformats.org/officeDocument/2006/relationships/image" Target="media/image31.png"/><Relationship Id="rId7" Type="http://schemas.openxmlformats.org/officeDocument/2006/relationships/image" Target="media/image200.png"/><Relationship Id="rId2" Type="http://schemas.openxmlformats.org/officeDocument/2006/relationships/image" Target="media/image30.svg"/><Relationship Id="rId1" Type="http://schemas.openxmlformats.org/officeDocument/2006/relationships/image" Target="media/image29.png"/><Relationship Id="rId6" Type="http://schemas.openxmlformats.org/officeDocument/2006/relationships/image" Target="media/image34.svg"/><Relationship Id="rId5" Type="http://schemas.openxmlformats.org/officeDocument/2006/relationships/image" Target="media/image33.png"/><Relationship Id="rId4" Type="http://schemas.openxmlformats.org/officeDocument/2006/relationships/image" Target="media/image32.svg"/><Relationship Id="rId9" Type="http://schemas.openxmlformats.org/officeDocument/2006/relationships/image" Target="media/image2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Rapport%20commercial%20(conception%20graphiqu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771D95EEC944604B9702EC60A91D409"/>
        <w:category>
          <w:name w:val="Général"/>
          <w:gallery w:val="placeholder"/>
        </w:category>
        <w:types>
          <w:type w:val="bbPlcHdr"/>
        </w:types>
        <w:behaviors>
          <w:behavior w:val="content"/>
        </w:behaviors>
        <w:guid w:val="{786D1A43-6B58-46DD-845F-B7D237A7449E}"/>
      </w:docPartPr>
      <w:docPartBody>
        <w:p w:rsidR="00986251" w:rsidRDefault="00A85DA8">
          <w:pPr>
            <w:pStyle w:val="0771D95EEC944604B9702EC60A91D409"/>
          </w:pPr>
          <w:r>
            <w:rPr>
              <w:lang w:bidi="fr-FR"/>
            </w:rPr>
            <w:t>Entrez le titre du chapitre (niveau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CE9"/>
    <w:rsid w:val="00052638"/>
    <w:rsid w:val="004C02E0"/>
    <w:rsid w:val="006F69D0"/>
    <w:rsid w:val="00753CE9"/>
    <w:rsid w:val="009210D8"/>
    <w:rsid w:val="00986251"/>
    <w:rsid w:val="00A85DA8"/>
    <w:rsid w:val="00EE21CD"/>
    <w:rsid w:val="00EF115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771D95EEC944604B9702EC60A91D409">
    <w:name w:val="0771D95EEC944604B9702EC60A91D4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B16CD-1F87-46AA-86B8-251303D56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commercial (conception graphique).dotx</Template>
  <TotalTime>446</TotalTime>
  <Pages>21</Pages>
  <Words>1496</Words>
  <Characters>8230</Characters>
  <Application>Microsoft Office Word</Application>
  <DocSecurity>0</DocSecurity>
  <Lines>68</Lines>
  <Paragraphs>19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Jacques TELLIER</cp:lastModifiedBy>
  <cp:revision>26</cp:revision>
  <dcterms:created xsi:type="dcterms:W3CDTF">2021-05-15T07:39:00Z</dcterms:created>
  <dcterms:modified xsi:type="dcterms:W3CDTF">2021-05-18T14:10:00Z</dcterms:modified>
</cp:coreProperties>
</file>