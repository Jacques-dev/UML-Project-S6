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3938235D"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1" w:name="_Toc71968036"/>
                                  <w:bookmarkStart w:id="2" w:name="_Toc71968136"/>
                                  <w:r w:rsidRPr="00A15FF8">
                                    <w:rPr>
                                      <w:sz w:val="28"/>
                                      <w:szCs w:val="20"/>
                                      <w:lang w:val="en-US"/>
                                    </w:rPr>
                                    <w:t>Object-oriented Analysis &amp; Design with UM</w:t>
                                  </w:r>
                                  <w:bookmarkEnd w:id="1"/>
                                  <w:bookmarkEnd w:id="2"/>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3" w:name="_Toc71967259"/>
                                  <w:bookmarkStart w:id="4" w:name="_Toc71967784"/>
                                  <w:bookmarkStart w:id="5" w:name="_Toc71968137"/>
                                  <w:r w:rsidRPr="00A15FF8">
                                    <w:rPr>
                                      <w:sz w:val="28"/>
                                      <w:szCs w:val="20"/>
                                      <w:lang w:val="en-US"/>
                                    </w:rPr>
                                    <w:t>Object-oriented Analysis &amp; Design with UM</w:t>
                                  </w:r>
                                  <w:bookmarkEnd w:id="3"/>
                                  <w:bookmarkEnd w:id="4"/>
                                  <w:bookmarkEnd w:id="5"/>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3938235D" w14:textId="520BB94A" w:rsidR="0051019E" w:rsidRPr="00A15FF8" w:rsidRDefault="00A15FF8" w:rsidP="006C4270">
                            <w:pPr>
                              <w:jc w:val="center"/>
                              <w:rPr>
                                <w:lang w:val="en-US"/>
                              </w:rPr>
                            </w:pPr>
                            <w:bookmarkStart w:id="6"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7" w:name="_Toc71968036"/>
                            <w:bookmarkStart w:id="8" w:name="_Toc71968136"/>
                            <w:r w:rsidRPr="00A15FF8">
                              <w:rPr>
                                <w:sz w:val="28"/>
                                <w:szCs w:val="20"/>
                                <w:lang w:val="en-US"/>
                              </w:rPr>
                              <w:t>Object-oriented Analysis &amp; Design with UM</w:t>
                            </w:r>
                            <w:bookmarkEnd w:id="7"/>
                            <w:bookmarkEnd w:id="8"/>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6"/>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9" w:name="_Toc71967259"/>
                            <w:bookmarkStart w:id="10" w:name="_Toc71967784"/>
                            <w:bookmarkStart w:id="11" w:name="_Toc71968137"/>
                            <w:r w:rsidRPr="00A15FF8">
                              <w:rPr>
                                <w:sz w:val="28"/>
                                <w:szCs w:val="20"/>
                                <w:lang w:val="en-US"/>
                              </w:rPr>
                              <w:t>Object-oriented Analysis &amp; Design with UM</w:t>
                            </w:r>
                            <w:bookmarkEnd w:id="9"/>
                            <w:bookmarkEnd w:id="10"/>
                            <w:bookmarkEnd w:id="11"/>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2142413880"/>
        <w:docPartObj>
          <w:docPartGallery w:val="Table of Contents"/>
          <w:docPartUnique/>
        </w:docPartObj>
      </w:sdtPr>
      <w:sdtEndPr/>
      <w:sdtContent>
        <w:p w14:paraId="21C6507D" w14:textId="43877F2E" w:rsidR="000A5418" w:rsidRDefault="000A5418">
          <w:pPr>
            <w:pStyle w:val="En-ttedetabledesmatires"/>
            <w:framePr w:wrap="around"/>
          </w:pPr>
          <w:r>
            <w:t>Table des matières</w:t>
          </w:r>
        </w:p>
        <w:p w14:paraId="5AE22C35" w14:textId="002F351B" w:rsidR="000A5418" w:rsidRDefault="000A5418" w:rsidP="000A5418">
          <w:pPr>
            <w:pStyle w:val="TM1"/>
            <w:rPr>
              <w:rStyle w:val="Lienhypertexte"/>
              <w:noProof/>
            </w:rPr>
          </w:pPr>
          <w:r>
            <w:fldChar w:fldCharType="begin"/>
          </w:r>
          <w:r>
            <w:instrText xml:space="preserve"> TOC \o "1-3" \h \z \u </w:instrText>
          </w:r>
          <w:r>
            <w:fldChar w:fldCharType="separate"/>
          </w:r>
          <w:hyperlink w:anchor="_Toc71968138" w:history="1">
            <w:r w:rsidRPr="00210F8D">
              <w:rPr>
                <w:rStyle w:val="Lienhypertexte"/>
                <w:noProof/>
                <w:lang w:bidi="fr-FR"/>
              </w:rPr>
              <w:t>Thème &amp; Sujet</w:t>
            </w:r>
            <w:r>
              <w:rPr>
                <w:noProof/>
                <w:webHidden/>
              </w:rPr>
              <w:tab/>
              <w:t>……………………………………………………………………………………………………</w:t>
            </w:r>
            <w:r>
              <w:rPr>
                <w:noProof/>
                <w:webHidden/>
              </w:rPr>
              <w:fldChar w:fldCharType="begin"/>
            </w:r>
            <w:r>
              <w:rPr>
                <w:noProof/>
                <w:webHidden/>
              </w:rPr>
              <w:instrText xml:space="preserve"> PAGEREF _Toc71968138 \h </w:instrText>
            </w:r>
            <w:r>
              <w:rPr>
                <w:noProof/>
                <w:webHidden/>
              </w:rPr>
            </w:r>
            <w:r>
              <w:rPr>
                <w:noProof/>
                <w:webHidden/>
              </w:rPr>
              <w:fldChar w:fldCharType="separate"/>
            </w:r>
            <w:r>
              <w:rPr>
                <w:noProof/>
                <w:webHidden/>
              </w:rPr>
              <w:t>2</w:t>
            </w:r>
            <w:r>
              <w:rPr>
                <w:noProof/>
                <w:webHidden/>
              </w:rPr>
              <w:fldChar w:fldCharType="end"/>
            </w:r>
          </w:hyperlink>
        </w:p>
        <w:p w14:paraId="194E57E7" w14:textId="42FCAAEC" w:rsidR="000A5418" w:rsidRDefault="00D94CF9" w:rsidP="000A5418">
          <w:pPr>
            <w:pStyle w:val="TM1"/>
            <w:rPr>
              <w:b w:val="0"/>
              <w:noProof/>
              <w:color w:val="auto"/>
              <w:sz w:val="22"/>
              <w:lang w:eastAsia="fr-FR"/>
            </w:rPr>
          </w:pPr>
          <w:hyperlink w:anchor="_Toc71968140" w:history="1">
            <w:r w:rsidR="000A5418" w:rsidRPr="00210F8D">
              <w:rPr>
                <w:rStyle w:val="Lienhypertexte"/>
                <w:noProof/>
                <w:lang w:bidi="fr-FR"/>
              </w:rPr>
              <w:t>Maquettage</w:t>
            </w:r>
            <w:r w:rsidR="000A5418">
              <w:rPr>
                <w:noProof/>
                <w:webHidden/>
              </w:rPr>
              <w:tab/>
              <w:t>……………………………………………………………………………………………………….</w:t>
            </w:r>
            <w:r w:rsidR="000A5418">
              <w:rPr>
                <w:noProof/>
                <w:webHidden/>
              </w:rPr>
              <w:fldChar w:fldCharType="begin"/>
            </w:r>
            <w:r w:rsidR="000A5418">
              <w:rPr>
                <w:noProof/>
                <w:webHidden/>
              </w:rPr>
              <w:instrText xml:space="preserve"> PAGEREF _Toc71968140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31C6C5D2" w14:textId="683E8818" w:rsidR="000A5418" w:rsidRDefault="00D94CF9" w:rsidP="000A5418">
          <w:pPr>
            <w:pStyle w:val="TM2"/>
            <w:ind w:left="720"/>
            <w:rPr>
              <w:b w:val="0"/>
              <w:noProof/>
              <w:color w:val="auto"/>
              <w:sz w:val="22"/>
              <w:lang w:eastAsia="fr-FR"/>
            </w:rPr>
          </w:pPr>
          <w:hyperlink w:anchor="_Toc71968139" w:history="1">
            <w:r w:rsidR="000A5418" w:rsidRPr="00210F8D">
              <w:rPr>
                <w:rStyle w:val="Lienhypertexte"/>
                <w:noProof/>
              </w:rPr>
              <w:t>Page d’accueil</w:t>
            </w:r>
            <w:r w:rsidR="000A5418">
              <w:rPr>
                <w:noProof/>
                <w:webHidden/>
              </w:rPr>
              <w:tab/>
              <w:t>…………………………………………………………………………………………..</w:t>
            </w:r>
            <w:r w:rsidR="000A5418">
              <w:rPr>
                <w:noProof/>
                <w:webHidden/>
              </w:rPr>
              <w:fldChar w:fldCharType="begin"/>
            </w:r>
            <w:r w:rsidR="000A5418">
              <w:rPr>
                <w:noProof/>
                <w:webHidden/>
              </w:rPr>
              <w:instrText xml:space="preserve"> PAGEREF _Toc71968139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5C1E8E93" w14:textId="77030CCF" w:rsidR="000A5418" w:rsidRDefault="00D94CF9" w:rsidP="000A5418">
          <w:pPr>
            <w:pStyle w:val="TM2"/>
            <w:ind w:left="720"/>
            <w:rPr>
              <w:b w:val="0"/>
              <w:noProof/>
              <w:color w:val="auto"/>
              <w:sz w:val="22"/>
              <w:lang w:eastAsia="fr-FR"/>
            </w:rPr>
          </w:pPr>
          <w:hyperlink w:anchor="_Toc71968141" w:history="1">
            <w:r w:rsidR="000A5418" w:rsidRPr="00210F8D">
              <w:rPr>
                <w:rStyle w:val="Lienhypertexte"/>
                <w:noProof/>
              </w:rPr>
              <w:t>Page de prise de rendez-vous</w:t>
            </w:r>
            <w:r w:rsidR="000A5418">
              <w:rPr>
                <w:noProof/>
                <w:webHidden/>
              </w:rPr>
              <w:tab/>
              <w:t>……………………………………………………………………</w:t>
            </w:r>
            <w:r w:rsidR="000A5418">
              <w:rPr>
                <w:noProof/>
                <w:webHidden/>
              </w:rPr>
              <w:fldChar w:fldCharType="begin"/>
            </w:r>
            <w:r w:rsidR="000A5418">
              <w:rPr>
                <w:noProof/>
                <w:webHidden/>
              </w:rPr>
              <w:instrText xml:space="preserve"> PAGEREF _Toc71968141 \h </w:instrText>
            </w:r>
            <w:r w:rsidR="000A5418">
              <w:rPr>
                <w:noProof/>
                <w:webHidden/>
              </w:rPr>
            </w:r>
            <w:r w:rsidR="000A5418">
              <w:rPr>
                <w:noProof/>
                <w:webHidden/>
              </w:rPr>
              <w:fldChar w:fldCharType="separate"/>
            </w:r>
            <w:r w:rsidR="000A5418">
              <w:rPr>
                <w:noProof/>
                <w:webHidden/>
              </w:rPr>
              <w:t>4</w:t>
            </w:r>
            <w:r w:rsidR="000A5418">
              <w:rPr>
                <w:noProof/>
                <w:webHidden/>
              </w:rPr>
              <w:fldChar w:fldCharType="end"/>
            </w:r>
          </w:hyperlink>
        </w:p>
        <w:p w14:paraId="7C093404" w14:textId="177618FA" w:rsidR="000A5418" w:rsidRDefault="00D94CF9" w:rsidP="000A5418">
          <w:pPr>
            <w:pStyle w:val="TM2"/>
            <w:ind w:left="720"/>
            <w:rPr>
              <w:rStyle w:val="Lienhypertexte"/>
              <w:noProof/>
            </w:rPr>
          </w:pPr>
          <w:hyperlink w:anchor="_Toc71968143" w:history="1">
            <w:r w:rsidR="000A5418" w:rsidRPr="00210F8D">
              <w:rPr>
                <w:rStyle w:val="Lienhypertexte"/>
                <w:noProof/>
              </w:rPr>
              <w:t>Page de documentation sur statistiques</w:t>
            </w:r>
            <w:r w:rsidR="000A5418">
              <w:rPr>
                <w:noProof/>
                <w:webHidden/>
              </w:rPr>
              <w:t>……………………………………………………</w:t>
            </w:r>
            <w:r w:rsidR="000A5418">
              <w:rPr>
                <w:noProof/>
                <w:webHidden/>
              </w:rPr>
              <w:fldChar w:fldCharType="begin"/>
            </w:r>
            <w:r w:rsidR="000A5418">
              <w:rPr>
                <w:noProof/>
                <w:webHidden/>
              </w:rPr>
              <w:instrText xml:space="preserve"> PAGEREF _Toc71968143 \h </w:instrText>
            </w:r>
            <w:r w:rsidR="000A5418">
              <w:rPr>
                <w:noProof/>
                <w:webHidden/>
              </w:rPr>
            </w:r>
            <w:r w:rsidR="000A5418">
              <w:rPr>
                <w:noProof/>
                <w:webHidden/>
              </w:rPr>
              <w:fldChar w:fldCharType="separate"/>
            </w:r>
            <w:r w:rsidR="000A5418">
              <w:rPr>
                <w:noProof/>
                <w:webHidden/>
              </w:rPr>
              <w:t>5</w:t>
            </w:r>
            <w:r w:rsidR="000A5418">
              <w:rPr>
                <w:noProof/>
                <w:webHidden/>
              </w:rPr>
              <w:fldChar w:fldCharType="end"/>
            </w:r>
          </w:hyperlink>
        </w:p>
        <w:p w14:paraId="2F238ED3" w14:textId="45ACBCE4" w:rsidR="000A5418" w:rsidRDefault="00D94CF9" w:rsidP="000A5418">
          <w:pPr>
            <w:pStyle w:val="TM1"/>
            <w:rPr>
              <w:b w:val="0"/>
              <w:noProof/>
              <w:color w:val="auto"/>
              <w:sz w:val="22"/>
              <w:lang w:eastAsia="fr-FR"/>
            </w:rPr>
          </w:pPr>
          <w:hyperlink w:anchor="_Toc71968146" w:history="1">
            <w:r w:rsidR="000A5418" w:rsidRPr="00210F8D">
              <w:rPr>
                <w:rStyle w:val="Lienhypertexte"/>
                <w:noProof/>
                <w:lang w:bidi="fr-FR"/>
              </w:rPr>
              <w:t>Modélisation</w:t>
            </w:r>
            <w:r w:rsidR="000A5418">
              <w:rPr>
                <w:noProof/>
                <w:webHidden/>
              </w:rPr>
              <w:tab/>
              <w:t>………………………………………………………………………………………………………</w:t>
            </w:r>
            <w:r w:rsidR="000A5418">
              <w:rPr>
                <w:noProof/>
                <w:webHidden/>
              </w:rPr>
              <w:fldChar w:fldCharType="begin"/>
            </w:r>
            <w:r w:rsidR="000A5418">
              <w:rPr>
                <w:noProof/>
                <w:webHidden/>
              </w:rPr>
              <w:instrText xml:space="preserve"> PAGEREF _Toc71968146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D173709" w14:textId="237CC165" w:rsidR="000A5418" w:rsidRDefault="00D94CF9" w:rsidP="000A5418">
          <w:pPr>
            <w:pStyle w:val="TM2"/>
            <w:ind w:left="720"/>
            <w:rPr>
              <w:b w:val="0"/>
              <w:noProof/>
              <w:color w:val="auto"/>
              <w:sz w:val="22"/>
              <w:lang w:eastAsia="fr-FR"/>
            </w:rPr>
          </w:pPr>
          <w:hyperlink w:anchor="_Toc71968145" w:history="1">
            <w:r w:rsidR="000A5418" w:rsidRPr="00210F8D">
              <w:rPr>
                <w:rStyle w:val="Lienhypertexte"/>
                <w:noProof/>
                <w:lang w:bidi="fr-FR"/>
              </w:rPr>
              <w:t>Diagramme de Classe</w:t>
            </w:r>
            <w:r w:rsidR="000A5418">
              <w:rPr>
                <w:noProof/>
                <w:webHidden/>
              </w:rPr>
              <w:tab/>
              <w:t>………………………………………………………………………………..</w:t>
            </w:r>
            <w:r w:rsidR="000A5418">
              <w:rPr>
                <w:noProof/>
                <w:webHidden/>
              </w:rPr>
              <w:fldChar w:fldCharType="begin"/>
            </w:r>
            <w:r w:rsidR="000A5418">
              <w:rPr>
                <w:noProof/>
                <w:webHidden/>
              </w:rPr>
              <w:instrText xml:space="preserve"> PAGEREF _Toc71968145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37D61D8" w14:textId="43070C0B" w:rsidR="000A5418" w:rsidRDefault="00D94CF9" w:rsidP="000A5418">
          <w:pPr>
            <w:pStyle w:val="TM2"/>
            <w:ind w:left="720"/>
            <w:rPr>
              <w:b w:val="0"/>
              <w:noProof/>
              <w:color w:val="auto"/>
              <w:sz w:val="22"/>
              <w:lang w:eastAsia="fr-FR"/>
            </w:rPr>
          </w:pPr>
          <w:hyperlink w:anchor="_Toc71968147" w:history="1">
            <w:r w:rsidR="000A5418" w:rsidRPr="00210F8D">
              <w:rPr>
                <w:rStyle w:val="Lienhypertexte"/>
                <w:noProof/>
                <w:lang w:bidi="fr-FR"/>
              </w:rPr>
              <w:t>Diagramme de Cas d’Utilisation</w:t>
            </w:r>
            <w:r w:rsidR="000A5418">
              <w:rPr>
                <w:noProof/>
                <w:webHidden/>
              </w:rPr>
              <w:tab/>
              <w:t>………………………………………………………………..</w:t>
            </w:r>
            <w:r w:rsidR="000A5418">
              <w:rPr>
                <w:noProof/>
                <w:webHidden/>
              </w:rPr>
              <w:fldChar w:fldCharType="begin"/>
            </w:r>
            <w:r w:rsidR="000A5418">
              <w:rPr>
                <w:noProof/>
                <w:webHidden/>
              </w:rPr>
              <w:instrText xml:space="preserve"> PAGEREF _Toc71968147 \h </w:instrText>
            </w:r>
            <w:r w:rsidR="000A5418">
              <w:rPr>
                <w:noProof/>
                <w:webHidden/>
              </w:rPr>
            </w:r>
            <w:r w:rsidR="000A5418">
              <w:rPr>
                <w:noProof/>
                <w:webHidden/>
              </w:rPr>
              <w:fldChar w:fldCharType="separate"/>
            </w:r>
            <w:r w:rsidR="000A5418">
              <w:rPr>
                <w:noProof/>
                <w:webHidden/>
              </w:rPr>
              <w:t>7</w:t>
            </w:r>
            <w:r w:rsidR="000A5418">
              <w:rPr>
                <w:noProof/>
                <w:webHidden/>
              </w:rPr>
              <w:fldChar w:fldCharType="end"/>
            </w:r>
          </w:hyperlink>
        </w:p>
        <w:p w14:paraId="21EA7E56" w14:textId="0BD7BD8D" w:rsidR="000A5418" w:rsidRDefault="00D94CF9" w:rsidP="000A5418">
          <w:pPr>
            <w:pStyle w:val="TM2"/>
            <w:ind w:left="720"/>
            <w:rPr>
              <w:rStyle w:val="Lienhypertexte"/>
              <w:noProof/>
            </w:rPr>
          </w:pPr>
          <w:hyperlink w:anchor="_Toc71968150" w:history="1">
            <w:r w:rsidR="000A5418" w:rsidRPr="00210F8D">
              <w:rPr>
                <w:rStyle w:val="Lienhypertexte"/>
                <w:noProof/>
              </w:rPr>
              <w:t>Diagramme de séquence général</w:t>
            </w:r>
            <w:r w:rsidR="000A5418">
              <w:rPr>
                <w:noProof/>
                <w:webHidden/>
              </w:rPr>
              <w:tab/>
              <w:t>………………………………………………………………</w:t>
            </w:r>
            <w:r w:rsidR="000A5418">
              <w:rPr>
                <w:noProof/>
                <w:webHidden/>
              </w:rPr>
              <w:fldChar w:fldCharType="begin"/>
            </w:r>
            <w:r w:rsidR="000A5418">
              <w:rPr>
                <w:noProof/>
                <w:webHidden/>
              </w:rPr>
              <w:instrText xml:space="preserve"> PAGEREF _Toc71968150 \h </w:instrText>
            </w:r>
            <w:r w:rsidR="000A5418">
              <w:rPr>
                <w:noProof/>
                <w:webHidden/>
              </w:rPr>
            </w:r>
            <w:r w:rsidR="000A5418">
              <w:rPr>
                <w:noProof/>
                <w:webHidden/>
              </w:rPr>
              <w:fldChar w:fldCharType="separate"/>
            </w:r>
            <w:r w:rsidR="000A5418">
              <w:rPr>
                <w:noProof/>
                <w:webHidden/>
              </w:rPr>
              <w:t>8</w:t>
            </w:r>
            <w:r w:rsidR="000A5418">
              <w:rPr>
                <w:noProof/>
                <w:webHidden/>
              </w:rPr>
              <w:fldChar w:fldCharType="end"/>
            </w:r>
          </w:hyperlink>
        </w:p>
        <w:p w14:paraId="18BF2042" w14:textId="061109B5" w:rsidR="000A5418" w:rsidRDefault="00D94CF9" w:rsidP="000A5418">
          <w:pPr>
            <w:pStyle w:val="TM1"/>
            <w:rPr>
              <w:b w:val="0"/>
              <w:noProof/>
              <w:color w:val="auto"/>
              <w:sz w:val="22"/>
              <w:lang w:eastAsia="fr-FR"/>
            </w:rPr>
          </w:pPr>
          <w:hyperlink w:anchor="_Toc71968152" w:history="1">
            <w:r w:rsidR="000A5418" w:rsidRPr="00210F8D">
              <w:rPr>
                <w:rStyle w:val="Lienhypertexte"/>
                <w:noProof/>
              </w:rPr>
              <w:t>Scénarii</w:t>
            </w:r>
            <w:r w:rsidR="000A5418">
              <w:rPr>
                <w:noProof/>
                <w:webHidden/>
              </w:rPr>
              <w:tab/>
              <w:t>………………………………………………………………………………………………………………</w:t>
            </w:r>
            <w:r w:rsidR="000A5418">
              <w:rPr>
                <w:noProof/>
                <w:webHidden/>
              </w:rPr>
              <w:fldChar w:fldCharType="begin"/>
            </w:r>
            <w:r w:rsidR="000A5418">
              <w:rPr>
                <w:noProof/>
                <w:webHidden/>
              </w:rPr>
              <w:instrText xml:space="preserve"> PAGEREF _Toc71968152 \h </w:instrText>
            </w:r>
            <w:r w:rsidR="000A5418">
              <w:rPr>
                <w:noProof/>
                <w:webHidden/>
              </w:rPr>
            </w:r>
            <w:r w:rsidR="000A5418">
              <w:rPr>
                <w:noProof/>
                <w:webHidden/>
              </w:rPr>
              <w:fldChar w:fldCharType="separate"/>
            </w:r>
            <w:r w:rsidR="000A5418">
              <w:rPr>
                <w:noProof/>
                <w:webHidden/>
              </w:rPr>
              <w:t>9</w:t>
            </w:r>
            <w:r w:rsidR="000A5418">
              <w:rPr>
                <w:noProof/>
                <w:webHidden/>
              </w:rPr>
              <w:fldChar w:fldCharType="end"/>
            </w:r>
          </w:hyperlink>
        </w:p>
        <w:p w14:paraId="3BFD5F6A" w14:textId="7DEC3CA1" w:rsidR="000A5418" w:rsidRDefault="00D94CF9" w:rsidP="000A5418">
          <w:pPr>
            <w:pStyle w:val="TM2"/>
            <w:ind w:left="720"/>
            <w:rPr>
              <w:b w:val="0"/>
              <w:noProof/>
              <w:color w:val="auto"/>
              <w:sz w:val="22"/>
              <w:lang w:eastAsia="fr-FR"/>
            </w:rPr>
          </w:pPr>
          <w:hyperlink w:anchor="_Toc71968151" w:history="1">
            <w:r w:rsidR="000A5418" w:rsidRPr="00210F8D">
              <w:rPr>
                <w:rStyle w:val="Lienhypertexte"/>
                <w:noProof/>
                <w:lang w:bidi="fr-FR"/>
              </w:rPr>
              <w:t>Diagramme de séquence : « Prise de rendez-vous. »</w:t>
            </w:r>
            <w:r w:rsidR="000A5418">
              <w:rPr>
                <w:rStyle w:val="Lienhypertexte"/>
                <w:noProof/>
                <w:lang w:bidi="fr-FR"/>
              </w:rPr>
              <w:t>…………………………………</w:t>
            </w:r>
            <w:r w:rsidR="000A5418">
              <w:rPr>
                <w:noProof/>
                <w:webHidden/>
              </w:rPr>
              <w:fldChar w:fldCharType="begin"/>
            </w:r>
            <w:r w:rsidR="000A5418">
              <w:rPr>
                <w:noProof/>
                <w:webHidden/>
              </w:rPr>
              <w:instrText xml:space="preserve"> PAGEREF _Toc71968151 \h </w:instrText>
            </w:r>
            <w:r w:rsidR="000A5418">
              <w:rPr>
                <w:noProof/>
                <w:webHidden/>
              </w:rPr>
            </w:r>
            <w:r w:rsidR="000A5418">
              <w:rPr>
                <w:noProof/>
                <w:webHidden/>
              </w:rPr>
              <w:fldChar w:fldCharType="separate"/>
            </w:r>
            <w:r w:rsidR="000A5418">
              <w:rPr>
                <w:noProof/>
                <w:webHidden/>
              </w:rPr>
              <w:t>9</w:t>
            </w:r>
            <w:r w:rsidR="000A5418">
              <w:rPr>
                <w:noProof/>
                <w:webHidden/>
              </w:rPr>
              <w:fldChar w:fldCharType="end"/>
            </w:r>
          </w:hyperlink>
        </w:p>
        <w:p w14:paraId="44651568" w14:textId="15135A3C" w:rsidR="000A5418" w:rsidRDefault="00D94CF9" w:rsidP="000A5418">
          <w:pPr>
            <w:pStyle w:val="TM2"/>
            <w:ind w:left="720"/>
            <w:rPr>
              <w:b w:val="0"/>
              <w:noProof/>
              <w:color w:val="auto"/>
              <w:sz w:val="22"/>
              <w:lang w:eastAsia="fr-FR"/>
            </w:rPr>
          </w:pPr>
          <w:hyperlink w:anchor="_Toc71968153" w:history="1">
            <w:r w:rsidR="000A5418" w:rsidRPr="00210F8D">
              <w:rPr>
                <w:rStyle w:val="Lienhypertexte"/>
                <w:noProof/>
                <w:lang w:bidi="fr-FR"/>
              </w:rPr>
              <w:t>Diagramme de séquence : « Observer statistique. »</w:t>
            </w:r>
            <w:r w:rsidR="000A5418">
              <w:rPr>
                <w:rStyle w:val="Lienhypertexte"/>
                <w:noProof/>
                <w:lang w:bidi="fr-FR"/>
              </w:rPr>
              <w:t>………………………………..</w:t>
            </w:r>
            <w:r w:rsidR="000A5418">
              <w:rPr>
                <w:noProof/>
                <w:webHidden/>
              </w:rPr>
              <w:fldChar w:fldCharType="begin"/>
            </w:r>
            <w:r w:rsidR="000A5418">
              <w:rPr>
                <w:noProof/>
                <w:webHidden/>
              </w:rPr>
              <w:instrText xml:space="preserve"> PAGEREF _Toc71968153 \h </w:instrText>
            </w:r>
            <w:r w:rsidR="000A5418">
              <w:rPr>
                <w:noProof/>
                <w:webHidden/>
              </w:rPr>
            </w:r>
            <w:r w:rsidR="000A5418">
              <w:rPr>
                <w:noProof/>
                <w:webHidden/>
              </w:rPr>
              <w:fldChar w:fldCharType="separate"/>
            </w:r>
            <w:r w:rsidR="000A5418">
              <w:rPr>
                <w:noProof/>
                <w:webHidden/>
              </w:rPr>
              <w:t>10</w:t>
            </w:r>
            <w:r w:rsidR="000A5418">
              <w:rPr>
                <w:noProof/>
                <w:webHidden/>
              </w:rPr>
              <w:fldChar w:fldCharType="end"/>
            </w:r>
          </w:hyperlink>
        </w:p>
        <w:p w14:paraId="500A89D3" w14:textId="2399C8E0" w:rsidR="000A5418" w:rsidRDefault="00D94CF9" w:rsidP="000A5418">
          <w:pPr>
            <w:pStyle w:val="TM1"/>
          </w:pPr>
          <w:hyperlink w:anchor="_Toc71968155" w:history="1">
            <w:r w:rsidR="000A5418" w:rsidRPr="00210F8D">
              <w:rPr>
                <w:rStyle w:val="Lienhypertexte"/>
                <w:noProof/>
                <w:lang w:bidi="fr-FR"/>
              </w:rPr>
              <w:t>Conclusion</w:t>
            </w:r>
            <w:r w:rsidR="000A5418">
              <w:rPr>
                <w:noProof/>
                <w:webHidden/>
              </w:rPr>
              <w:tab/>
              <w:t>………………………………………………………………………………………………………..</w:t>
            </w:r>
            <w:r w:rsidR="000A5418">
              <w:rPr>
                <w:noProof/>
                <w:webHidden/>
              </w:rPr>
              <w:fldChar w:fldCharType="begin"/>
            </w:r>
            <w:r w:rsidR="000A5418">
              <w:rPr>
                <w:noProof/>
                <w:webHidden/>
              </w:rPr>
              <w:instrText xml:space="preserve"> PAGEREF _Toc71968155 \h </w:instrText>
            </w:r>
            <w:r w:rsidR="000A5418">
              <w:rPr>
                <w:noProof/>
                <w:webHidden/>
              </w:rPr>
            </w:r>
            <w:r w:rsidR="000A5418">
              <w:rPr>
                <w:noProof/>
                <w:webHidden/>
              </w:rPr>
              <w:fldChar w:fldCharType="separate"/>
            </w:r>
            <w:r w:rsidR="000A5418">
              <w:rPr>
                <w:noProof/>
                <w:webHidden/>
              </w:rPr>
              <w:t>11</w:t>
            </w:r>
            <w:r w:rsidR="000A5418">
              <w:rPr>
                <w:noProof/>
                <w:webHidden/>
              </w:rPr>
              <w:fldChar w:fldCharType="end"/>
            </w:r>
          </w:hyperlink>
          <w:r w:rsidR="000A5418">
            <w:rPr>
              <w:bCs/>
            </w:rPr>
            <w:fldChar w:fldCharType="end"/>
          </w:r>
        </w:p>
      </w:sdtContent>
    </w:sdt>
    <w:p w14:paraId="34F86FF2" w14:textId="32CD3A3E"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58A0D534" w:rsidR="004F2231" w:rsidRDefault="009A18B4" w:rsidP="004F2231">
            <w:pPr>
              <w:pStyle w:val="Titre1"/>
              <w:framePr w:hSpace="0" w:wrap="auto" w:vAnchor="margin" w:hAnchor="text" w:yAlign="inline"/>
              <w:jc w:val="left"/>
            </w:pPr>
            <w:bookmarkStart w:id="12" w:name="_Toc71967260"/>
            <w:bookmarkStart w:id="13" w:name="_Toc71967785"/>
            <w:bookmarkStart w:id="14" w:name="_Toc71968138"/>
            <w:r>
              <w:rPr>
                <w:lang w:bidi="fr-FR"/>
              </w:rPr>
              <w:lastRenderedPageBreak/>
              <w:t>Thème &amp; Sujet</w:t>
            </w:r>
            <w:bookmarkEnd w:id="12"/>
            <w:bookmarkEnd w:id="13"/>
            <w:bookmarkEnd w:id="14"/>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30C775D4" w14:textId="05E405C9" w:rsidR="008807C6" w:rsidRDefault="008807C6" w:rsidP="002178B9">
            <w:pPr>
              <w:pStyle w:val="Contenu"/>
              <w:framePr w:hSpace="0" w:wrap="auto" w:vAnchor="margin" w:hAnchor="text" w:yAlign="inline"/>
            </w:pPr>
            <w:r>
              <w:t xml:space="preserve">Ces deux dernières années ont été marqué par le COVID19, cette dernière à forcer les entreprises et institutions à s’adapter rapidement à cette crise sanitaire. </w:t>
            </w:r>
            <w:r w:rsidR="00EB751D">
              <w:t xml:space="preserve">Le thème imposé pour ce projet </w:t>
            </w:r>
            <w:r>
              <w:t>a donc</w:t>
            </w:r>
            <w:r w:rsidR="00EB751D">
              <w:t xml:space="preserve"> été </w:t>
            </w:r>
            <w:r>
              <w:t xml:space="preserve">naturellement </w:t>
            </w:r>
            <w:r w:rsidR="00EB751D">
              <w:t>celui de la Covid-19. Nombreuses sont les applications qui ont été développé au cours de ce</w:t>
            </w:r>
            <w:r>
              <w:t>s</w:t>
            </w:r>
            <w:r w:rsidR="00EB751D">
              <w:t xml:space="preserve"> dernière</w:t>
            </w:r>
            <w:r>
              <w:t>s</w:t>
            </w:r>
            <w:r w:rsidR="00EB751D">
              <w:t xml:space="preserve"> année</w:t>
            </w:r>
            <w:r>
              <w:t>s</w:t>
            </w:r>
            <w:r w:rsidR="00EB751D">
              <w:t xml:space="preserve"> dans le monde. </w:t>
            </w:r>
            <w:r>
              <w:t>Nous avons donc décidé d’étudier l’une d’elle. Nous avons choisi d’étudier une plateforme web de prise de rendez-vous pour se faire vacciner.</w:t>
            </w:r>
          </w:p>
          <w:p w14:paraId="391C9579" w14:textId="6066B608" w:rsidR="00EB751D" w:rsidRDefault="00EB751D" w:rsidP="002178B9">
            <w:pPr>
              <w:pStyle w:val="Contenu"/>
              <w:framePr w:hSpace="0" w:wrap="auto" w:vAnchor="margin" w:hAnchor="text" w:yAlign="inline"/>
            </w:pPr>
          </w:p>
          <w:p w14:paraId="5F623A67" w14:textId="33895FBA" w:rsidR="00A30A40" w:rsidRDefault="00A30A40" w:rsidP="002178B9">
            <w:pPr>
              <w:pStyle w:val="Contenu"/>
              <w:framePr w:hSpace="0" w:wrap="auto" w:vAnchor="margin" w:hAnchor="text" w:yAlign="inline"/>
            </w:pPr>
            <w:r>
              <w:t>Nous avons décidé d’ajouter quelques fonctionnalités que nous avons jugé pertinentes, telles que : le fait de pouvoir déclarer un cas contact</w:t>
            </w:r>
            <w:r w:rsidR="00925B78">
              <w:t xml:space="preserve"> et</w:t>
            </w:r>
            <w:r>
              <w:t xml:space="preserve"> consulter </w:t>
            </w:r>
            <w:r w:rsidR="00925B78">
              <w:t>différentes statistiques liées</w:t>
            </w:r>
            <w:r>
              <w:t xml:space="preserve"> à la covid19</w:t>
            </w:r>
            <w:r w:rsidR="00925B78">
              <w:t>, permettant à l’utilisateur de se tenir à jour.</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21DC90DD" w:rsidR="002178B9" w:rsidRDefault="002178B9" w:rsidP="001F0AF0">
            <w:pPr>
              <w:pStyle w:val="Contenu"/>
              <w:framePr w:hSpace="0" w:wrap="auto" w:vAnchor="margin" w:hAnchor="text" w:yAlign="inline"/>
              <w:rPr>
                <w:noProof/>
                <w:lang w:bidi="fr-FR"/>
              </w:rPr>
            </w:pP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25AE4055" w:rsidR="007057F4" w:rsidRDefault="00925B78" w:rsidP="001F0AF0">
      <w:pPr>
        <w:spacing w:after="200"/>
      </w:pPr>
      <w:r>
        <w:rPr>
          <w:noProof/>
          <w:lang w:bidi="fr-FR"/>
        </w:rPr>
        <w:drawing>
          <wp:anchor distT="0" distB="0" distL="114300" distR="114300" simplePos="0" relativeHeight="251666432" behindDoc="1" locked="0" layoutInCell="1" allowOverlap="1" wp14:anchorId="2602E27A" wp14:editId="28E6D2C0">
            <wp:simplePos x="0" y="0"/>
            <wp:positionH relativeFrom="margin">
              <wp:align>center</wp:align>
            </wp:positionH>
            <wp:positionV relativeFrom="paragraph">
              <wp:posOffset>3478654</wp:posOffset>
            </wp:positionV>
            <wp:extent cx="6556766" cy="2811439"/>
            <wp:effectExtent l="0" t="0" r="0" b="8255"/>
            <wp:wrapNone/>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556766" cy="2811439"/>
                    </a:xfrm>
                    <a:prstGeom prst="rect">
                      <a:avLst/>
                    </a:prstGeom>
                  </pic:spPr>
                </pic:pic>
              </a:graphicData>
            </a:graphic>
          </wp:anchor>
        </w:drawing>
      </w:r>
    </w:p>
    <w:p w14:paraId="2085957C" w14:textId="5383A01E" w:rsidR="002443D7" w:rsidRDefault="002443D7">
      <w:pPr>
        <w:spacing w:after="200"/>
      </w:pPr>
      <w:r>
        <w:br w:type="page"/>
      </w:r>
    </w:p>
    <w:p w14:paraId="7BA26E8B" w14:textId="2E01E625" w:rsidR="009A18B4" w:rsidRDefault="009E2FE9" w:rsidP="009E2FE9">
      <w:pPr>
        <w:pStyle w:val="Titre2"/>
        <w:framePr w:wrap="around"/>
      </w:pPr>
      <w:bookmarkStart w:id="15" w:name="_Toc71967262"/>
      <w:bookmarkStart w:id="16" w:name="_Toc71967786"/>
      <w:bookmarkStart w:id="17" w:name="_Toc71968139"/>
      <w:r>
        <w:lastRenderedPageBreak/>
        <w:t>Page d’accueil</w:t>
      </w:r>
      <w:bookmarkEnd w:id="15"/>
      <w:bookmarkEnd w:id="16"/>
      <w:bookmarkEnd w:id="17"/>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49588C57" w:rsidR="002443D7" w:rsidRDefault="002443D7" w:rsidP="008F32A8">
            <w:pPr>
              <w:pStyle w:val="Titre1"/>
              <w:framePr w:hSpace="0" w:wrap="auto" w:vAnchor="margin" w:hAnchor="text" w:yAlign="inline"/>
              <w:jc w:val="left"/>
            </w:pPr>
            <w:bookmarkStart w:id="18" w:name="_Toc71967263"/>
            <w:bookmarkStart w:id="19" w:name="_Toc71967787"/>
            <w:bookmarkStart w:id="20" w:name="_Toc71968140"/>
            <w:r>
              <w:rPr>
                <w:lang w:bidi="fr-FR"/>
              </w:rPr>
              <w:t>Maquettage</w:t>
            </w:r>
            <w:bookmarkEnd w:id="18"/>
            <w:bookmarkEnd w:id="19"/>
            <w:bookmarkEnd w:id="20"/>
          </w:p>
        </w:tc>
      </w:tr>
    </w:tbl>
    <w:p w14:paraId="23C3A7EB" w14:textId="2373B4EF" w:rsidR="00BB2C96" w:rsidRDefault="00BB2C96" w:rsidP="001F0AF0">
      <w:pPr>
        <w:spacing w:after="200"/>
      </w:pPr>
    </w:p>
    <w:p w14:paraId="28F10AEB" w14:textId="340A4DF2" w:rsidR="009E2FE9" w:rsidRDefault="009E2FE9" w:rsidP="001F0AF0">
      <w:pPr>
        <w:spacing w:after="200"/>
      </w:pPr>
    </w:p>
    <w:p w14:paraId="1F5EC692" w14:textId="78AF6BF1" w:rsidR="009E2FE9" w:rsidRDefault="00C652D5" w:rsidP="001F0AF0">
      <w:pPr>
        <w:spacing w:after="200"/>
      </w:pPr>
      <w:r>
        <w:rPr>
          <w:noProof/>
        </w:rPr>
        <w:drawing>
          <wp:anchor distT="0" distB="0" distL="114300" distR="114300" simplePos="0" relativeHeight="251668480" behindDoc="1" locked="0" layoutInCell="1" allowOverlap="1" wp14:anchorId="5F8DAAC8" wp14:editId="7DD8FF49">
            <wp:simplePos x="0" y="0"/>
            <wp:positionH relativeFrom="margin">
              <wp:posOffset>-156845</wp:posOffset>
            </wp:positionH>
            <wp:positionV relativeFrom="paragraph">
              <wp:posOffset>178718</wp:posOffset>
            </wp:positionV>
            <wp:extent cx="6501278" cy="5072584"/>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0"/>
                    <a:stretch>
                      <a:fillRect/>
                    </a:stretch>
                  </pic:blipFill>
                  <pic:spPr>
                    <a:xfrm>
                      <a:off x="0" y="0"/>
                      <a:ext cx="6501278" cy="5072584"/>
                    </a:xfrm>
                    <a:prstGeom prst="rect">
                      <a:avLst/>
                    </a:prstGeom>
                  </pic:spPr>
                </pic:pic>
              </a:graphicData>
            </a:graphic>
            <wp14:sizeRelH relativeFrom="margin">
              <wp14:pctWidth>0</wp14:pctWidth>
            </wp14:sizeRelH>
            <wp14:sizeRelV relativeFrom="margin">
              <wp14:pctHeight>0</wp14:pctHeight>
            </wp14:sizeRelV>
          </wp:anchor>
        </w:drawing>
      </w:r>
    </w:p>
    <w:p w14:paraId="1ABA70B7" w14:textId="0DC36352" w:rsidR="009E2FE9" w:rsidRDefault="009E2FE9">
      <w:r>
        <w:br w:type="page"/>
      </w:r>
    </w:p>
    <w:p w14:paraId="57B2AD1E" w14:textId="38CDD489"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1" w:name="_Toc71967264"/>
      <w:bookmarkStart w:id="22" w:name="_Toc71967788"/>
      <w:bookmarkStart w:id="23" w:name="_Toc71968141"/>
      <w:r>
        <w:t>Page de prise de rendez-vous</w:t>
      </w:r>
      <w:bookmarkEnd w:id="21"/>
      <w:bookmarkEnd w:id="22"/>
      <w:bookmarkEnd w:id="23"/>
    </w:p>
    <w:p w14:paraId="7CA82C6A" w14:textId="77777777" w:rsidR="009E2FE9" w:rsidRPr="00C652D5" w:rsidRDefault="009E2FE9" w:rsidP="009E2FE9">
      <w:pPr>
        <w:spacing w:after="200"/>
        <w:rPr>
          <w:i/>
          <w:iCs/>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9A01518" w:rsidR="009E2FE9" w:rsidRDefault="009E2FE9" w:rsidP="008F32A8">
            <w:pPr>
              <w:pStyle w:val="Titre1"/>
              <w:framePr w:hSpace="0" w:wrap="auto" w:vAnchor="margin" w:hAnchor="text" w:yAlign="inline"/>
              <w:jc w:val="left"/>
            </w:pPr>
            <w:bookmarkStart w:id="24" w:name="_Toc71967265"/>
            <w:bookmarkStart w:id="25" w:name="_Toc71967789"/>
            <w:bookmarkStart w:id="26" w:name="_Toc71968142"/>
            <w:r>
              <w:rPr>
                <w:lang w:bidi="fr-FR"/>
              </w:rPr>
              <w:t>Maquettage</w:t>
            </w:r>
            <w:bookmarkEnd w:id="24"/>
            <w:bookmarkEnd w:id="25"/>
            <w:bookmarkEnd w:id="26"/>
          </w:p>
        </w:tc>
      </w:tr>
    </w:tbl>
    <w:p w14:paraId="1CF17DC5" w14:textId="7E293C2B" w:rsidR="009E2FE9" w:rsidRDefault="009E2FE9" w:rsidP="009E2FE9">
      <w:pPr>
        <w:spacing w:after="200"/>
      </w:pPr>
    </w:p>
    <w:p w14:paraId="7772A3B0" w14:textId="4E92DA43" w:rsidR="009E2FE9" w:rsidRDefault="009E2FE9" w:rsidP="009E2FE9">
      <w:pPr>
        <w:spacing w:after="200"/>
      </w:pPr>
    </w:p>
    <w:p w14:paraId="20B8416D" w14:textId="09B09C2E" w:rsidR="009E2FE9" w:rsidRDefault="00925B78">
      <w:r>
        <w:rPr>
          <w:noProof/>
        </w:rPr>
        <w:drawing>
          <wp:anchor distT="0" distB="0" distL="114300" distR="114300" simplePos="0" relativeHeight="251667456" behindDoc="1" locked="0" layoutInCell="1" allowOverlap="1" wp14:anchorId="57BA001B" wp14:editId="0B3A9D86">
            <wp:simplePos x="0" y="0"/>
            <wp:positionH relativeFrom="margin">
              <wp:posOffset>-71120</wp:posOffset>
            </wp:positionH>
            <wp:positionV relativeFrom="paragraph">
              <wp:posOffset>153469</wp:posOffset>
            </wp:positionV>
            <wp:extent cx="6550925" cy="5102443"/>
            <wp:effectExtent l="0" t="0" r="2540" b="3175"/>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550925" cy="5102443"/>
                    </a:xfrm>
                    <a:prstGeom prst="rect">
                      <a:avLst/>
                    </a:prstGeom>
                  </pic:spPr>
                </pic:pic>
              </a:graphicData>
            </a:graphic>
            <wp14:sizeRelH relativeFrom="margin">
              <wp14:pctWidth>0</wp14:pctWidth>
            </wp14:sizeRelH>
            <wp14:sizeRelV relativeFrom="margin">
              <wp14:pctHeight>0</wp14:pctHeight>
            </wp14:sizeRelV>
          </wp:anchor>
        </w:drawing>
      </w:r>
    </w:p>
    <w:p w14:paraId="48BFCD21" w14:textId="608178A4" w:rsidR="009E2FE9" w:rsidRDefault="009E2FE9">
      <w:r>
        <w:br w:type="page"/>
      </w:r>
    </w:p>
    <w:p w14:paraId="08AAB4E6" w14:textId="568B76E2"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7" w:name="_Toc71967266"/>
      <w:bookmarkStart w:id="28" w:name="_Toc71967790"/>
      <w:bookmarkStart w:id="29" w:name="_Toc71968143"/>
      <w:r>
        <w:t>Page de documentation sur statistiques</w:t>
      </w:r>
      <w:bookmarkEnd w:id="27"/>
      <w:bookmarkEnd w:id="28"/>
      <w:bookmarkEnd w:id="29"/>
    </w:p>
    <w:p w14:paraId="17EA99F9" w14:textId="3CEF1BB6"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062ED3E5" w:rsidR="009E2FE9" w:rsidRDefault="009E2FE9" w:rsidP="008F32A8">
            <w:pPr>
              <w:pStyle w:val="Titre1"/>
              <w:framePr w:hSpace="0" w:wrap="auto" w:vAnchor="margin" w:hAnchor="text" w:yAlign="inline"/>
              <w:jc w:val="left"/>
            </w:pPr>
            <w:bookmarkStart w:id="30" w:name="_Toc71967267"/>
            <w:bookmarkStart w:id="31" w:name="_Toc71967791"/>
            <w:bookmarkStart w:id="32" w:name="_Toc71968144"/>
            <w:r>
              <w:rPr>
                <w:lang w:bidi="fr-FR"/>
              </w:rPr>
              <w:t>Maquettage</w:t>
            </w:r>
            <w:bookmarkEnd w:id="30"/>
            <w:bookmarkEnd w:id="31"/>
            <w:bookmarkEnd w:id="32"/>
          </w:p>
        </w:tc>
      </w:tr>
    </w:tbl>
    <w:p w14:paraId="329E045D" w14:textId="3808616C" w:rsidR="009E2FE9" w:rsidRDefault="009E2FE9" w:rsidP="009E2FE9">
      <w:pPr>
        <w:spacing w:after="200"/>
      </w:pPr>
    </w:p>
    <w:p w14:paraId="731A201A" w14:textId="02CDF868" w:rsidR="009E2FE9" w:rsidRDefault="009E2FE9" w:rsidP="009E2FE9">
      <w:pPr>
        <w:spacing w:after="200"/>
      </w:pPr>
    </w:p>
    <w:p w14:paraId="4231B99E" w14:textId="32BF54E5" w:rsidR="009E2FE9" w:rsidRDefault="00925B78">
      <w:r>
        <w:rPr>
          <w:noProof/>
        </w:rPr>
        <w:drawing>
          <wp:anchor distT="0" distB="0" distL="114300" distR="114300" simplePos="0" relativeHeight="251669504" behindDoc="1" locked="0" layoutInCell="1" allowOverlap="1" wp14:anchorId="76EF1693" wp14:editId="0DE4E00F">
            <wp:simplePos x="0" y="0"/>
            <wp:positionH relativeFrom="margin">
              <wp:posOffset>-233045</wp:posOffset>
            </wp:positionH>
            <wp:positionV relativeFrom="paragraph">
              <wp:posOffset>109268</wp:posOffset>
            </wp:positionV>
            <wp:extent cx="6469039" cy="5047430"/>
            <wp:effectExtent l="0" t="0" r="8255" b="1270"/>
            <wp:wrapNone/>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469039" cy="5047430"/>
                    </a:xfrm>
                    <a:prstGeom prst="rect">
                      <a:avLst/>
                    </a:prstGeom>
                  </pic:spPr>
                </pic:pic>
              </a:graphicData>
            </a:graphic>
            <wp14:sizeRelH relativeFrom="margin">
              <wp14:pctWidth>0</wp14:pctWidth>
            </wp14:sizeRelH>
            <wp14:sizeRelV relativeFrom="margin">
              <wp14:pctHeight>0</wp14:pctHeight>
            </wp14:sizeRelV>
          </wp:anchor>
        </w:drawing>
      </w:r>
    </w:p>
    <w:p w14:paraId="489FF6A6" w14:textId="022561BA"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639"/>
        <w:gridCol w:w="350"/>
        <w:gridCol w:w="4591"/>
        <w:gridCol w:w="481"/>
      </w:tblGrid>
      <w:tr w:rsidR="009E2FE9" w14:paraId="2E3BF869" w14:textId="77777777" w:rsidTr="008F32A8">
        <w:trPr>
          <w:trHeight w:val="3386"/>
        </w:trPr>
        <w:tc>
          <w:tcPr>
            <w:tcW w:w="10061" w:type="dxa"/>
            <w:gridSpan w:val="4"/>
            <w:tcBorders>
              <w:top w:val="nil"/>
              <w:left w:val="nil"/>
              <w:bottom w:val="nil"/>
              <w:right w:val="nil"/>
            </w:tcBorders>
          </w:tcPr>
          <w:p w14:paraId="27637994" w14:textId="2BCC1A08" w:rsidR="009E2FE9" w:rsidRPr="002178B9" w:rsidRDefault="00C16B6C" w:rsidP="00C652D5">
            <w:pPr>
              <w:pStyle w:val="Titre2"/>
              <w:framePr w:hSpace="0" w:wrap="auto" w:vAnchor="margin" w:hAnchor="text" w:yAlign="inline"/>
            </w:pPr>
            <w:bookmarkStart w:id="33" w:name="_Toc71967268"/>
            <w:bookmarkStart w:id="34" w:name="_Toc71967792"/>
            <w:bookmarkStart w:id="35" w:name="_Toc71968145"/>
            <w:r>
              <w:rPr>
                <w:lang w:bidi="fr-FR"/>
              </w:rPr>
              <w:lastRenderedPageBreak/>
              <w:t>Diagramme de Classe</w:t>
            </w:r>
            <w:bookmarkEnd w:id="33"/>
            <w:bookmarkEnd w:id="34"/>
            <w:bookmarkEnd w:id="35"/>
          </w:p>
        </w:tc>
      </w:tr>
      <w:tr w:rsidR="009E2FE9" w14:paraId="4BAA27B2" w14:textId="77777777" w:rsidTr="008F32A8">
        <w:trPr>
          <w:gridAfter w:val="1"/>
          <w:wAfter w:w="500" w:type="dxa"/>
          <w:trHeight w:val="2685"/>
        </w:trPr>
        <w:tc>
          <w:tcPr>
            <w:tcW w:w="10061" w:type="dxa"/>
            <w:gridSpan w:val="3"/>
            <w:tcBorders>
              <w:top w:val="nil"/>
              <w:left w:val="nil"/>
              <w:bottom w:val="nil"/>
              <w:right w:val="nil"/>
            </w:tcBorders>
          </w:tcPr>
          <w:p w14:paraId="4DB59F39" w14:textId="500F5D07" w:rsidR="009E2FE9" w:rsidRPr="002178B9" w:rsidRDefault="0001704C" w:rsidP="008F32A8">
            <w:pPr>
              <w:pStyle w:val="Contenu"/>
              <w:framePr w:hSpace="0" w:wrap="auto" w:vAnchor="margin" w:hAnchor="text" w:yAlign="inline"/>
            </w:pPr>
            <w:r w:rsidRPr="00925B78">
              <w:rPr>
                <w:noProof/>
              </w:rPr>
              <w:drawing>
                <wp:anchor distT="0" distB="0" distL="114300" distR="114300" simplePos="0" relativeHeight="251670528" behindDoc="1" locked="0" layoutInCell="1" allowOverlap="1" wp14:anchorId="2DD48270" wp14:editId="54DDD1EE">
                  <wp:simplePos x="0" y="0"/>
                  <wp:positionH relativeFrom="column">
                    <wp:posOffset>-152666</wp:posOffset>
                  </wp:positionH>
                  <wp:positionV relativeFrom="paragraph">
                    <wp:posOffset>-1705278</wp:posOffset>
                  </wp:positionV>
                  <wp:extent cx="6706235" cy="6203950"/>
                  <wp:effectExtent l="0" t="0" r="0" b="635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6235" cy="6203950"/>
                          </a:xfrm>
                          <a:prstGeom prst="rect">
                            <a:avLst/>
                          </a:prstGeom>
                        </pic:spPr>
                      </pic:pic>
                    </a:graphicData>
                  </a:graphic>
                  <wp14:sizeRelH relativeFrom="page">
                    <wp14:pctWidth>0</wp14:pctWidth>
                  </wp14:sizeRelH>
                  <wp14:sizeRelV relativeFrom="page">
                    <wp14:pctHeight>0</wp14:pctHeight>
                  </wp14:sizeRelV>
                </wp:anchor>
              </w:drawing>
            </w:r>
          </w:p>
        </w:tc>
      </w:tr>
      <w:tr w:rsidR="00C652D5" w14:paraId="40E99AE2" w14:textId="77777777" w:rsidTr="008F32A8">
        <w:trPr>
          <w:gridAfter w:val="1"/>
          <w:wAfter w:w="500" w:type="dxa"/>
          <w:trHeight w:val="4257"/>
        </w:trPr>
        <w:tc>
          <w:tcPr>
            <w:tcW w:w="4860" w:type="dxa"/>
            <w:tcBorders>
              <w:top w:val="nil"/>
              <w:left w:val="nil"/>
              <w:bottom w:val="nil"/>
              <w:right w:val="nil"/>
            </w:tcBorders>
          </w:tcPr>
          <w:p w14:paraId="59C1B745" w14:textId="273F580B" w:rsidR="009E2FE9" w:rsidRPr="002178B9" w:rsidRDefault="009E2FE9" w:rsidP="008F32A8">
            <w:pPr>
              <w:pStyle w:val="Contenu"/>
              <w:framePr w:hSpace="0" w:wrap="auto" w:vAnchor="margin" w:hAnchor="text" w:yAlign="inline"/>
            </w:pP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6821DBB5" w:rsidR="009E2FE9" w:rsidRPr="002178B9" w:rsidRDefault="009E2FE9"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4D69E8DB" w:rsidR="009E2FE9" w:rsidRDefault="009E2FE9" w:rsidP="008F32A8">
            <w:pPr>
              <w:pStyle w:val="Titre1"/>
              <w:framePr w:hSpace="0" w:wrap="auto" w:vAnchor="margin" w:hAnchor="text" w:yAlign="inline"/>
              <w:jc w:val="left"/>
            </w:pPr>
            <w:bookmarkStart w:id="36" w:name="_Toc71967269"/>
            <w:bookmarkStart w:id="37" w:name="_Toc71967793"/>
            <w:bookmarkStart w:id="38" w:name="_Toc71968146"/>
            <w:r>
              <w:rPr>
                <w:lang w:bidi="fr-FR"/>
              </w:rPr>
              <w:t>Modélisation</w:t>
            </w:r>
            <w:bookmarkEnd w:id="36"/>
            <w:bookmarkEnd w:id="37"/>
            <w:bookmarkEnd w:id="38"/>
          </w:p>
        </w:tc>
      </w:tr>
    </w:tbl>
    <w:p w14:paraId="15BE86FB" w14:textId="77777777" w:rsidR="0001704C" w:rsidRDefault="0001704C"/>
    <w:p w14:paraId="44898E1F" w14:textId="4D2E15BF" w:rsidR="0001704C" w:rsidRPr="005F2EAD" w:rsidRDefault="0001704C">
      <w:pPr>
        <w:rPr>
          <w:sz w:val="24"/>
          <w:szCs w:val="24"/>
        </w:rPr>
      </w:pPr>
      <w:r w:rsidRPr="005F2EAD">
        <w:rPr>
          <w:sz w:val="24"/>
          <w:szCs w:val="24"/>
          <w:lang w:bidi="fr-FR"/>
        </w:rPr>
        <w:t xml:space="preserve">Nous avons fait le choix de factoriser tous les attributs et méthodes communs à tous nos acteurs, par la création d’une classe User qui généralise celle de Statisticien, patient et praticien. </w:t>
      </w:r>
      <w:r w:rsidR="005F2EAD" w:rsidRPr="005F2EAD">
        <w:rPr>
          <w:sz w:val="24"/>
          <w:szCs w:val="24"/>
          <w:lang w:bidi="fr-FR"/>
        </w:rPr>
        <w:t>Lorsqu’un praticien créé une statistique, le site web envois une notification par e</w:t>
      </w:r>
      <w:r w:rsidR="005F2EAD">
        <w:rPr>
          <w:sz w:val="24"/>
          <w:szCs w:val="24"/>
          <w:lang w:bidi="fr-FR"/>
        </w:rPr>
        <w:t>-</w:t>
      </w:r>
      <w:r w:rsidR="005F2EAD" w:rsidRPr="005F2EAD">
        <w:rPr>
          <w:sz w:val="24"/>
          <w:szCs w:val="24"/>
          <w:lang w:bidi="fr-FR"/>
        </w:rPr>
        <w:t>mail à tous les utilisateurs du site résidant dans le département concerné par la statistique.</w:t>
      </w:r>
      <w:r w:rsidR="009E2FE9" w:rsidRPr="005F2EAD">
        <w:rPr>
          <w:sz w:val="24"/>
          <w:szCs w:val="24"/>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18910C51" w:rsidR="00BB2C96" w:rsidRPr="002178B9" w:rsidRDefault="00C16B6C" w:rsidP="008F32A8">
            <w:pPr>
              <w:pStyle w:val="Titre2"/>
              <w:framePr w:hSpace="0" w:wrap="auto" w:vAnchor="margin" w:hAnchor="text" w:yAlign="inline"/>
            </w:pPr>
            <w:bookmarkStart w:id="39" w:name="_Toc71967270"/>
            <w:bookmarkStart w:id="40" w:name="_Toc71967794"/>
            <w:bookmarkStart w:id="41" w:name="_Toc71968147"/>
            <w:r>
              <w:rPr>
                <w:lang w:bidi="fr-FR"/>
              </w:rPr>
              <w:lastRenderedPageBreak/>
              <w:t>Diagramme de Cas d’Utilisation</w:t>
            </w:r>
            <w:bookmarkEnd w:id="39"/>
            <w:bookmarkEnd w:id="40"/>
            <w:bookmarkEnd w:id="41"/>
          </w:p>
          <w:p w14:paraId="2508DC39" w14:textId="298FA4B9" w:rsidR="0001704C" w:rsidRPr="002178B9" w:rsidRDefault="005F2EAD" w:rsidP="0001704C">
            <w:pPr>
              <w:pStyle w:val="Contenu"/>
              <w:framePr w:hSpace="0" w:wrap="auto" w:vAnchor="margin" w:hAnchor="text" w:yAlign="inline"/>
            </w:pPr>
            <w:r>
              <w:t>Veuillez z</w:t>
            </w:r>
            <w:r w:rsidR="0001704C">
              <w:t>oome</w:t>
            </w:r>
            <w:r>
              <w:t>r</w:t>
            </w:r>
            <w:r w:rsidR="0001704C">
              <w:t xml:space="preserve"> pour mieux voir</w:t>
            </w:r>
          </w:p>
        </w:tc>
      </w:tr>
      <w:tr w:rsidR="00BB2C96" w14:paraId="11885EC8" w14:textId="77777777" w:rsidTr="008F32A8">
        <w:trPr>
          <w:trHeight w:val="2685"/>
        </w:trPr>
        <w:tc>
          <w:tcPr>
            <w:tcW w:w="10061" w:type="dxa"/>
            <w:gridSpan w:val="3"/>
            <w:tcBorders>
              <w:top w:val="nil"/>
              <w:left w:val="nil"/>
              <w:bottom w:val="nil"/>
              <w:right w:val="nil"/>
            </w:tcBorders>
          </w:tcPr>
          <w:p w14:paraId="5B601EBF" w14:textId="31A68073" w:rsidR="00BB2C96" w:rsidRPr="002178B9" w:rsidRDefault="00C652D5" w:rsidP="008F32A8">
            <w:pPr>
              <w:pStyle w:val="Contenu"/>
              <w:framePr w:hSpace="0" w:wrap="auto" w:vAnchor="margin" w:hAnchor="text" w:yAlign="inline"/>
            </w:pPr>
            <w:r w:rsidRPr="00C652D5">
              <w:rPr>
                <w:noProof/>
              </w:rPr>
              <w:drawing>
                <wp:anchor distT="0" distB="0" distL="114300" distR="114300" simplePos="0" relativeHeight="251671552" behindDoc="0" locked="0" layoutInCell="1" allowOverlap="1" wp14:anchorId="00B192FD" wp14:editId="35D92E11">
                  <wp:simplePos x="0" y="0"/>
                  <wp:positionH relativeFrom="column">
                    <wp:posOffset>-302991</wp:posOffset>
                  </wp:positionH>
                  <wp:positionV relativeFrom="page">
                    <wp:posOffset>-1118395</wp:posOffset>
                  </wp:positionV>
                  <wp:extent cx="7102603" cy="4790734"/>
                  <wp:effectExtent l="0" t="0" r="317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04373" cy="4791928"/>
                          </a:xfrm>
                          <a:prstGeom prst="rect">
                            <a:avLst/>
                          </a:prstGeom>
                        </pic:spPr>
                      </pic:pic>
                    </a:graphicData>
                  </a:graphic>
                  <wp14:sizeRelH relativeFrom="margin">
                    <wp14:pctWidth>0</wp14:pctWidth>
                  </wp14:sizeRelH>
                  <wp14:sizeRelV relativeFrom="margin">
                    <wp14:pctHeight>0</wp14:pctHeight>
                  </wp14:sizeRelV>
                </wp:anchor>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p w14:paraId="3F6E8A7A" w14:textId="34CA448B" w:rsidR="00BB2C96" w:rsidRDefault="00BB2C96" w:rsidP="00BB2C96">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C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2PfQCyg+KE+Az0jWI1X9dYw4ZZ98gMdgZCwm53D7iUEvAtOFuUVGB+&#10;/u3cx6Ng6KWkxU7Lqf1xYEZQIr8qlHI+TlPfmmEzniWzGe7MW9cubNLJdYIedWhuAbt5jIOleTB9&#10;vJODWRponnEqVv5ZdDHF8fGcusG8df0A4FRxsVqFIOxGzdxGbTX3qT2tnuKn7pkZfdbBt8M9DE3J&#10;sndy9LG9IKuDg7IOWnmie1rP/GMnBwnPU+dH5e0+RL3+G5a/AQ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gZ/9CRQIAAGME&#10;AAAOAAAAAAAAAAAAAAAAAC4CAABkcnMvZTJvRG9jLnhtbFBLAQItABQABgAIAAAAIQDn+qtc3AAA&#10;AAUBAAAPAAAAAAAAAAAAAAAAAJ8EAABkcnMvZG93bnJldi54bWxQSwUGAAAAAAQABADzAAAAqAUA&#10;AAAA&#10;" filled="f" stroked="f" strokeweight=".5pt">
                      <v:textbox inset=",14.4pt">
                        <w:txbxContent>
                          <w:p w14:paraId="3F6E8A7A" w14:textId="34CA448B" w:rsidR="00BB2C96" w:rsidRDefault="00BB2C96" w:rsidP="00BB2C96">
                            <w:pPr>
                              <w:pStyle w:val="Contenu"/>
                            </w:pPr>
                          </w:p>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3F516BEF" w:rsidR="00BB2C96" w:rsidRPr="002178B9" w:rsidRDefault="00BB2C96"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694200E5" w:rsidR="002443D7" w:rsidRDefault="002443D7" w:rsidP="008F32A8">
            <w:pPr>
              <w:pStyle w:val="Titre1"/>
              <w:framePr w:hSpace="0" w:wrap="auto" w:vAnchor="margin" w:hAnchor="text" w:yAlign="inline"/>
              <w:jc w:val="left"/>
            </w:pPr>
            <w:bookmarkStart w:id="42" w:name="_Toc71967271"/>
            <w:bookmarkStart w:id="43" w:name="_Toc71967795"/>
            <w:bookmarkStart w:id="44" w:name="_Toc71968148"/>
            <w:r>
              <w:rPr>
                <w:lang w:bidi="fr-FR"/>
              </w:rPr>
              <w:t>Modélisation</w:t>
            </w:r>
            <w:bookmarkEnd w:id="42"/>
            <w:bookmarkEnd w:id="43"/>
            <w:bookmarkEnd w:id="44"/>
          </w:p>
        </w:tc>
      </w:tr>
    </w:tbl>
    <w:p w14:paraId="68E626E8" w14:textId="439C9256" w:rsidR="005F2EAD" w:rsidRDefault="0001704C" w:rsidP="001F0AF0">
      <w:pPr>
        <w:spacing w:after="200"/>
        <w:rPr>
          <w:sz w:val="24"/>
          <w:szCs w:val="24"/>
        </w:rPr>
      </w:pPr>
      <w:r w:rsidRPr="005F2EAD">
        <w:rPr>
          <w:sz w:val="24"/>
          <w:szCs w:val="24"/>
        </w:rPr>
        <w:t xml:space="preserve">Ici 3 acteurs sont présents et sont généralisé par un acteur global appelé User. Ces derniers possèdent tous la possibilité de </w:t>
      </w:r>
      <w:r w:rsidR="005F2EAD" w:rsidRPr="005F2EAD">
        <w:rPr>
          <w:sz w:val="24"/>
          <w:szCs w:val="24"/>
        </w:rPr>
        <w:t>créer un compte, se</w:t>
      </w:r>
      <w:r w:rsidRPr="005F2EAD">
        <w:rPr>
          <w:sz w:val="24"/>
          <w:szCs w:val="24"/>
        </w:rPr>
        <w:t xml:space="preserve"> connecter</w:t>
      </w:r>
      <w:r w:rsidR="005F2EAD" w:rsidRPr="005F2EAD">
        <w:rPr>
          <w:sz w:val="24"/>
          <w:szCs w:val="24"/>
        </w:rPr>
        <w:t>, supprimer leur compte</w:t>
      </w:r>
      <w:r w:rsidR="005F2EAD">
        <w:rPr>
          <w:sz w:val="24"/>
          <w:szCs w:val="24"/>
        </w:rPr>
        <w:t>, déclarer un cas contact</w:t>
      </w:r>
      <w:r w:rsidR="005F2EAD" w:rsidRPr="005F2EAD">
        <w:rPr>
          <w:sz w:val="24"/>
          <w:szCs w:val="24"/>
        </w:rPr>
        <w:t xml:space="preserve"> ou</w:t>
      </w:r>
      <w:r w:rsidR="005F2EAD">
        <w:rPr>
          <w:sz w:val="24"/>
          <w:szCs w:val="24"/>
        </w:rPr>
        <w:t xml:space="preserve"> encore</w:t>
      </w:r>
      <w:r w:rsidR="005F2EAD" w:rsidRPr="005F2EAD">
        <w:rPr>
          <w:sz w:val="24"/>
          <w:szCs w:val="24"/>
        </w:rPr>
        <w:t xml:space="preserve"> </w:t>
      </w:r>
      <w:r w:rsidR="00B96C23">
        <w:rPr>
          <w:sz w:val="24"/>
          <w:szCs w:val="24"/>
        </w:rPr>
        <w:t>de visualiser des différentes statistiques publiées par des statisticiens.</w:t>
      </w:r>
    </w:p>
    <w:p w14:paraId="468D892C" w14:textId="32E7CC67" w:rsidR="009E2FE9" w:rsidRPr="005F2EAD" w:rsidRDefault="005F2EAD" w:rsidP="001F0AF0">
      <w:pPr>
        <w:spacing w:after="200"/>
        <w:rPr>
          <w:sz w:val="24"/>
          <w:szCs w:val="24"/>
        </w:rPr>
      </w:pPr>
      <w:r>
        <w:rPr>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A796970" w:rsidR="009E2FE9" w:rsidRDefault="009E2FE9" w:rsidP="008F32A8">
            <w:pPr>
              <w:pStyle w:val="Titre1"/>
              <w:framePr w:hSpace="0" w:wrap="auto" w:vAnchor="margin" w:hAnchor="text" w:yAlign="inline"/>
              <w:jc w:val="left"/>
            </w:pPr>
            <w:bookmarkStart w:id="45" w:name="_Toc71967272"/>
            <w:bookmarkStart w:id="46" w:name="_Toc71967796"/>
            <w:bookmarkStart w:id="47" w:name="_Toc71968149"/>
            <w:r>
              <w:rPr>
                <w:lang w:bidi="fr-FR"/>
              </w:rPr>
              <w:lastRenderedPageBreak/>
              <w:t>Modélisation</w:t>
            </w:r>
            <w:bookmarkEnd w:id="45"/>
            <w:bookmarkEnd w:id="46"/>
            <w:bookmarkEnd w:id="47"/>
          </w:p>
        </w:tc>
      </w:tr>
    </w:tbl>
    <w:p w14:paraId="0B163241" w14:textId="77777777" w:rsidR="00CB6EA5" w:rsidRPr="002178B9" w:rsidRDefault="00CB6EA5" w:rsidP="00CB6EA5">
      <w:pPr>
        <w:pStyle w:val="Titre2"/>
        <w:framePr w:hSpace="0" w:wrap="auto" w:vAnchor="margin" w:hAnchor="text" w:yAlign="inline"/>
      </w:pPr>
      <w:bookmarkStart w:id="48" w:name="_Toc71967273"/>
      <w:bookmarkStart w:id="49" w:name="_Toc71967797"/>
      <w:bookmarkStart w:id="50" w:name="_Toc71968150"/>
      <w:r>
        <w:t>Diagramme de séquence </w:t>
      </w:r>
      <w:bookmarkEnd w:id="48"/>
      <w:bookmarkEnd w:id="49"/>
      <w:bookmarkEnd w:id="50"/>
      <w:r>
        <w:t>: Connexion</w:t>
      </w:r>
    </w:p>
    <w:p w14:paraId="71D748FA" w14:textId="77777777" w:rsidR="005F2EAD" w:rsidRDefault="005F2EAD">
      <w:r>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8EBBDD5" w14:textId="77777777" w:rsidTr="00DF4E0C">
        <w:trPr>
          <w:trHeight w:val="1375"/>
        </w:trPr>
        <w:tc>
          <w:tcPr>
            <w:tcW w:w="4925" w:type="dxa"/>
            <w:tcBorders>
              <w:top w:val="nil"/>
              <w:left w:val="nil"/>
              <w:bottom w:val="nil"/>
              <w:right w:val="nil"/>
            </w:tcBorders>
            <w:vAlign w:val="center"/>
          </w:tcPr>
          <w:p w14:paraId="41E5D36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35DE6FFF" w14:textId="4812B721" w:rsidR="005F2EAD" w:rsidRPr="002178B9" w:rsidRDefault="005F2EAD" w:rsidP="005F2EAD">
      <w:pPr>
        <w:pStyle w:val="Titre2"/>
        <w:framePr w:hSpace="0" w:wrap="auto" w:vAnchor="margin" w:hAnchor="text" w:yAlign="inline"/>
      </w:pPr>
      <w:r>
        <w:t>Diagramme de séquence : Inscription</w:t>
      </w:r>
    </w:p>
    <w:p w14:paraId="040DB43D" w14:textId="77777777" w:rsidR="005F2EAD" w:rsidRDefault="005F2EAD">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4945A6A5" w14:textId="77777777" w:rsidTr="00DF4E0C">
        <w:trPr>
          <w:trHeight w:val="1375"/>
        </w:trPr>
        <w:tc>
          <w:tcPr>
            <w:tcW w:w="4925" w:type="dxa"/>
            <w:tcBorders>
              <w:top w:val="nil"/>
              <w:left w:val="nil"/>
              <w:bottom w:val="nil"/>
              <w:right w:val="nil"/>
            </w:tcBorders>
            <w:vAlign w:val="center"/>
          </w:tcPr>
          <w:p w14:paraId="1CC83FD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1D28E3FF" w14:textId="77777777" w:rsidR="00CB6EA5" w:rsidRPr="002178B9" w:rsidRDefault="00CB6EA5" w:rsidP="00CB6EA5">
      <w:pPr>
        <w:pStyle w:val="Titre2"/>
        <w:framePr w:hSpace="0" w:wrap="auto" w:vAnchor="margin" w:hAnchor="text" w:yAlign="inline"/>
      </w:pPr>
      <w:r>
        <w:t>Diagramme de séquence : Prise de rendez-vous</w:t>
      </w:r>
    </w:p>
    <w:p w14:paraId="33C33566" w14:textId="77777777" w:rsidR="005F2EAD" w:rsidRDefault="005F2EAD">
      <w:r>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064CFD69" w14:textId="77777777" w:rsidTr="00DF4E0C">
        <w:trPr>
          <w:trHeight w:val="1375"/>
        </w:trPr>
        <w:tc>
          <w:tcPr>
            <w:tcW w:w="4925" w:type="dxa"/>
            <w:tcBorders>
              <w:top w:val="nil"/>
              <w:left w:val="nil"/>
              <w:bottom w:val="nil"/>
              <w:right w:val="nil"/>
            </w:tcBorders>
            <w:vAlign w:val="center"/>
          </w:tcPr>
          <w:p w14:paraId="3360092E"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7ED1F220" w14:textId="77777777" w:rsidR="00CB6EA5" w:rsidRDefault="00CB6EA5" w:rsidP="00CB6EA5">
      <w:pPr>
        <w:pStyle w:val="Titre2"/>
        <w:framePr w:hSpace="0" w:wrap="auto" w:vAnchor="margin" w:hAnchor="text" w:yAlign="inline"/>
      </w:pPr>
      <w:r>
        <w:t>Diagramme de séquence : Créer une statistique</w:t>
      </w:r>
    </w:p>
    <w:p w14:paraId="08049838" w14:textId="379B18D4" w:rsidR="005F2EAD" w:rsidRDefault="005F2EAD">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CEA67C1" w14:textId="77777777" w:rsidTr="00DF4E0C">
        <w:trPr>
          <w:trHeight w:val="1375"/>
        </w:trPr>
        <w:tc>
          <w:tcPr>
            <w:tcW w:w="4925" w:type="dxa"/>
            <w:tcBorders>
              <w:top w:val="nil"/>
              <w:left w:val="nil"/>
              <w:bottom w:val="nil"/>
              <w:right w:val="nil"/>
            </w:tcBorders>
            <w:vAlign w:val="center"/>
          </w:tcPr>
          <w:p w14:paraId="33505C1C"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23A6280E" w14:textId="77777777" w:rsidR="00CB6EA5" w:rsidRPr="002178B9" w:rsidRDefault="00CB6EA5" w:rsidP="00CB6EA5">
      <w:pPr>
        <w:pStyle w:val="Titre2"/>
        <w:framePr w:hSpace="0" w:wrap="auto" w:vAnchor="margin" w:hAnchor="text" w:yAlign="inline"/>
      </w:pPr>
      <w:bookmarkStart w:id="51" w:name="_Toc71967274"/>
      <w:bookmarkStart w:id="52" w:name="_Toc71967798"/>
      <w:bookmarkStart w:id="53" w:name="_Toc71968151"/>
      <w:r>
        <w:rPr>
          <w:lang w:bidi="fr-FR"/>
        </w:rPr>
        <w:t>Diagramme de séquence </w:t>
      </w:r>
      <w:bookmarkEnd w:id="51"/>
      <w:bookmarkEnd w:id="52"/>
      <w:bookmarkEnd w:id="53"/>
      <w:r>
        <w:rPr>
          <w:lang w:bidi="fr-FR"/>
        </w:rPr>
        <w:t>: Signaler un cas contact</w:t>
      </w:r>
    </w:p>
    <w:p w14:paraId="560307FA" w14:textId="77620FC9" w:rsidR="005F2EAD" w:rsidRDefault="005F2EAD">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737F580E" w14:textId="77777777" w:rsidTr="00DF4E0C">
        <w:trPr>
          <w:trHeight w:val="1375"/>
        </w:trPr>
        <w:tc>
          <w:tcPr>
            <w:tcW w:w="4925" w:type="dxa"/>
            <w:tcBorders>
              <w:top w:val="nil"/>
              <w:left w:val="nil"/>
              <w:bottom w:val="nil"/>
              <w:right w:val="nil"/>
            </w:tcBorders>
            <w:vAlign w:val="center"/>
          </w:tcPr>
          <w:p w14:paraId="4D55E6AD" w14:textId="77777777" w:rsidR="005F2EAD" w:rsidRDefault="005F2EAD" w:rsidP="00DF4E0C">
            <w:pPr>
              <w:pStyle w:val="Titre1"/>
              <w:framePr w:hSpace="0" w:wrap="auto" w:vAnchor="margin" w:hAnchor="text" w:yAlign="inline"/>
              <w:jc w:val="left"/>
            </w:pPr>
            <w:r>
              <w:rPr>
                <w:lang w:bidi="fr-FR"/>
              </w:rPr>
              <w:t>Modélisation</w:t>
            </w:r>
          </w:p>
        </w:tc>
      </w:tr>
    </w:tbl>
    <w:p w14:paraId="4410A2C8" w14:textId="47AD2E4D" w:rsidR="00CB6EA5" w:rsidRDefault="00CB6EA5">
      <w:bookmarkStart w:id="54" w:name="_Toc71967275"/>
      <w:bookmarkStart w:id="55" w:name="_Toc71967799"/>
      <w:bookmarkStart w:id="56" w:name="_Toc71968152"/>
    </w:p>
    <w:bookmarkEnd w:id="54"/>
    <w:bookmarkEnd w:id="55"/>
    <w:bookmarkEnd w:id="56"/>
    <w:p w14:paraId="42A45BF4" w14:textId="66E9F773" w:rsidR="009E2FE9" w:rsidRDefault="009E2FE9">
      <w:pPr>
        <w:spacing w:after="200"/>
      </w:pPr>
    </w:p>
    <w:p w14:paraId="7125F268" w14:textId="77777777" w:rsidR="00CB6EA5" w:rsidRDefault="009E2FE9" w:rsidP="00CB6EA5">
      <w:pPr>
        <w:pStyle w:val="Titre2"/>
        <w:framePr w:hSpace="0" w:wrap="auto" w:vAnchor="margin" w:hAnchor="text" w:yAlign="inline"/>
        <w:rPr>
          <w:lang w:bidi="fr-FR"/>
        </w:rPr>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C8B10E" w14:textId="77777777" w:rsidTr="006924ED">
        <w:trPr>
          <w:trHeight w:val="1375"/>
        </w:trPr>
        <w:tc>
          <w:tcPr>
            <w:tcW w:w="4925" w:type="dxa"/>
            <w:tcBorders>
              <w:top w:val="nil"/>
              <w:left w:val="nil"/>
              <w:bottom w:val="nil"/>
              <w:right w:val="nil"/>
            </w:tcBorders>
            <w:vAlign w:val="center"/>
          </w:tcPr>
          <w:p w14:paraId="57D1842E" w14:textId="77777777" w:rsidR="00CB6EA5" w:rsidRDefault="00CB6EA5" w:rsidP="006924ED">
            <w:pPr>
              <w:pStyle w:val="Titre1"/>
              <w:framePr w:hSpace="0" w:wrap="auto" w:vAnchor="margin" w:hAnchor="text" w:yAlign="inline"/>
              <w:jc w:val="left"/>
            </w:pPr>
            <w:bookmarkStart w:id="57" w:name="_Toc71967277"/>
            <w:bookmarkStart w:id="58" w:name="_Toc71967801"/>
            <w:bookmarkStart w:id="59" w:name="_Toc71968154"/>
            <w:r>
              <w:lastRenderedPageBreak/>
              <w:t>Scénarii</w:t>
            </w:r>
            <w:bookmarkEnd w:id="57"/>
            <w:bookmarkEnd w:id="58"/>
            <w:bookmarkEnd w:id="59"/>
          </w:p>
        </w:tc>
      </w:tr>
    </w:tbl>
    <w:p w14:paraId="24A5077E" w14:textId="2894D7C2" w:rsidR="00CB6EA5" w:rsidRDefault="00CB6EA5" w:rsidP="00CB6EA5">
      <w:pPr>
        <w:pStyle w:val="Titre2"/>
        <w:framePr w:hSpace="0" w:wrap="auto" w:vAnchor="margin" w:hAnchor="text" w:yAlign="inline"/>
        <w:rPr>
          <w:lang w:bidi="fr-FR"/>
        </w:rPr>
      </w:pPr>
      <w:r>
        <w:rPr>
          <w:lang w:bidi="fr-FR"/>
        </w:rPr>
        <w:t>Scenario 1 : Un utilisateur (Jean) souhaite prendre un rendez-vous pour lui et sa femme afin recevoir leur première dose de vaccin.</w:t>
      </w:r>
    </w:p>
    <w:p w14:paraId="6A1D32FB" w14:textId="77777777" w:rsidR="00CB6EA5" w:rsidRDefault="00CB6EA5" w:rsidP="00CB6EA5">
      <w:pPr>
        <w:rPr>
          <w:lang w:bidi="fr-FR"/>
        </w:rPr>
      </w:pPr>
      <w:r>
        <w:rPr>
          <w:lang w:bidi="fr-FR"/>
        </w:rPr>
        <w:t xml:space="preserve">Jean et Janette habite dans le Pas de Calais (62) </w:t>
      </w:r>
      <w:proofErr w:type="gramStart"/>
      <w:r>
        <w:rPr>
          <w:lang w:bidi="fr-FR"/>
        </w:rPr>
        <w:t>il sont</w:t>
      </w:r>
      <w:proofErr w:type="gramEnd"/>
      <w:r>
        <w:rPr>
          <w:lang w:bidi="fr-FR"/>
        </w:rPr>
        <w:t xml:space="preserve"> âgés de 59 ans et décident de se faire vacciner pour pouvoir recevoir leurs enfants en toute sécurité chez eux. </w:t>
      </w:r>
    </w:p>
    <w:p w14:paraId="7D39A896" w14:textId="77777777" w:rsidR="00CB6EA5" w:rsidRPr="001B4B73" w:rsidRDefault="00CB6EA5" w:rsidP="00CB6EA5">
      <w:pPr>
        <w:rPr>
          <w:b w:val="0"/>
          <w:bCs/>
          <w:sz w:val="22"/>
          <w:lang w:bidi="fr-FR"/>
        </w:rPr>
      </w:pPr>
    </w:p>
    <w:p w14:paraId="280587C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77372F9D" w14:textId="77777777" w:rsidR="00CB6EA5" w:rsidRPr="00860A81" w:rsidRDefault="00CB6EA5" w:rsidP="00CB6EA5">
      <w:pPr>
        <w:pStyle w:val="Contenu"/>
        <w:framePr w:hSpace="0" w:wrap="auto" w:vAnchor="margin" w:hAnchor="text" w:yAlign="inline"/>
        <w:rPr>
          <w:b/>
          <w:bCs/>
          <w:sz w:val="24"/>
          <w:szCs w:val="24"/>
        </w:rPr>
      </w:pPr>
    </w:p>
    <w:p w14:paraId="1B2A9512" w14:textId="77777777" w:rsidR="00CB6EA5" w:rsidRDefault="00CB6EA5" w:rsidP="00CB6EA5">
      <w:pPr>
        <w:pStyle w:val="Contenu"/>
        <w:framePr w:hSpace="0" w:wrap="auto" w:vAnchor="margin" w:hAnchor="text" w:yAlign="inline"/>
        <w:rPr>
          <w:sz w:val="22"/>
        </w:rPr>
      </w:pPr>
      <w:r>
        <w:rPr>
          <w:sz w:val="22"/>
        </w:rPr>
        <w:t xml:space="preserve">Jean se rends sur </w:t>
      </w:r>
      <w:proofErr w:type="spellStart"/>
      <w:r>
        <w:rPr>
          <w:sz w:val="22"/>
        </w:rPr>
        <w:t>AllOnCOVID</w:t>
      </w:r>
      <w:proofErr w:type="spellEnd"/>
      <w:r>
        <w:rPr>
          <w:sz w:val="22"/>
        </w:rPr>
        <w:t>, il remplit un formulaire de prise de rendez-vous, il fournit ainsi des informations tels que le motif de la prise de rendez-vous ou encore une date de rendez-vous. Après avoir collecté toutes ces informations le site web vérifie si l’utilisateur est connecté au site web ce qui nous mène à la deuxième étape.</w:t>
      </w:r>
    </w:p>
    <w:p w14:paraId="4BA590E8" w14:textId="77777777" w:rsidR="00CB6EA5" w:rsidRDefault="00CB6EA5" w:rsidP="00CB6EA5">
      <w:pPr>
        <w:pStyle w:val="Contenu"/>
        <w:framePr w:hSpace="0" w:wrap="auto" w:vAnchor="margin" w:hAnchor="text" w:yAlign="inline"/>
        <w:rPr>
          <w:sz w:val="22"/>
        </w:rPr>
      </w:pPr>
    </w:p>
    <w:p w14:paraId="29B4E50E"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1BC41C96" w14:textId="77777777" w:rsidR="00CB6EA5" w:rsidRDefault="00CB6EA5" w:rsidP="00CB6EA5">
      <w:pPr>
        <w:pStyle w:val="Contenu"/>
        <w:framePr w:hSpace="0" w:wrap="auto" w:vAnchor="margin" w:hAnchor="text" w:yAlign="inline"/>
        <w:rPr>
          <w:sz w:val="22"/>
        </w:rPr>
      </w:pPr>
    </w:p>
    <w:p w14:paraId="4D895971" w14:textId="77777777" w:rsidR="00CB6EA5" w:rsidRDefault="00CB6EA5" w:rsidP="00CB6EA5">
      <w:pPr>
        <w:pStyle w:val="Contenu"/>
        <w:framePr w:hSpace="0" w:wrap="auto" w:vAnchor="margin" w:hAnchor="text" w:yAlign="inline"/>
        <w:rPr>
          <w:sz w:val="22"/>
        </w:rPr>
      </w:pPr>
      <w:r>
        <w:rPr>
          <w:sz w:val="22"/>
        </w:rPr>
        <w:t>Jean n’est pas connecté, le site lui demande donc s’il possède déjà un compte sur AllOnCovid, Jean n’a pas de compte et doit donc s’inscrire en remplissant une formule classique d’inscription (Email, mot de passe, téléphone …). Une fois l’inscription faite Jean se retrouve connecter sur le site et peut donc finaliser sa prise de rendez-vous ce qui nous amène à la troisième étape.</w:t>
      </w:r>
    </w:p>
    <w:p w14:paraId="293931AC" w14:textId="77777777" w:rsidR="00CB6EA5" w:rsidRDefault="00CB6EA5" w:rsidP="00CB6EA5">
      <w:pPr>
        <w:pStyle w:val="Contenu"/>
        <w:framePr w:hSpace="0" w:wrap="auto" w:vAnchor="margin" w:hAnchor="text" w:yAlign="inline"/>
        <w:rPr>
          <w:sz w:val="22"/>
        </w:rPr>
      </w:pPr>
    </w:p>
    <w:p w14:paraId="1233635C"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58778C06" w14:textId="77777777" w:rsidR="00CB6EA5" w:rsidRDefault="00CB6EA5" w:rsidP="00CB6EA5">
      <w:pPr>
        <w:pStyle w:val="Contenu"/>
        <w:framePr w:hSpace="0" w:wrap="auto" w:vAnchor="margin" w:hAnchor="text" w:yAlign="inline"/>
        <w:rPr>
          <w:sz w:val="22"/>
        </w:rPr>
      </w:pPr>
    </w:p>
    <w:p w14:paraId="7D43A695" w14:textId="77777777" w:rsidR="00CB6EA5" w:rsidRDefault="00CB6EA5" w:rsidP="00CB6EA5">
      <w:pPr>
        <w:pStyle w:val="Contenu"/>
        <w:framePr w:hSpace="0" w:wrap="auto" w:vAnchor="margin" w:hAnchor="text" w:yAlign="inline"/>
        <w:rPr>
          <w:sz w:val="22"/>
        </w:rPr>
      </w:pPr>
      <w:r>
        <w:rPr>
          <w:sz w:val="22"/>
        </w:rPr>
        <w:t xml:space="preserve">Jean profite de cette occasion pour prendre un rendez-vous à sa femme Janette il remplit ainsi dans une section appelé « identité du concerné » les informations concernant sa femme. Ceci lui permet d’avoir pris 2 rendez-vous en 1, seulement avec son compte.  </w:t>
      </w:r>
    </w:p>
    <w:p w14:paraId="275A8B41" w14:textId="77777777" w:rsidR="00CB6EA5" w:rsidRDefault="00CB6EA5" w:rsidP="00CB6EA5">
      <w:pPr>
        <w:pStyle w:val="Contenu"/>
        <w:framePr w:hSpace="0" w:wrap="auto" w:vAnchor="margin" w:hAnchor="text" w:yAlign="inline"/>
        <w:rPr>
          <w:sz w:val="22"/>
        </w:rPr>
      </w:pPr>
    </w:p>
    <w:p w14:paraId="579D1075"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3F8D3C29" w14:textId="77777777" w:rsidR="00CB6EA5" w:rsidRDefault="00CB6EA5" w:rsidP="00CB6EA5">
      <w:pPr>
        <w:pStyle w:val="Contenu"/>
        <w:framePr w:hSpace="0" w:wrap="auto" w:vAnchor="margin" w:hAnchor="text" w:yAlign="inline"/>
        <w:rPr>
          <w:sz w:val="22"/>
        </w:rPr>
      </w:pPr>
    </w:p>
    <w:p w14:paraId="2849BAB3" w14:textId="0BF82463" w:rsidR="00CB6EA5" w:rsidRDefault="00CB6EA5" w:rsidP="00CB6EA5">
      <w:pPr>
        <w:pStyle w:val="Contenu"/>
        <w:framePr w:hSpace="0" w:wrap="auto" w:vAnchor="margin" w:hAnchor="text" w:yAlign="inline"/>
        <w:rPr>
          <w:sz w:val="22"/>
        </w:rPr>
      </w:pPr>
      <w:r>
        <w:rPr>
          <w:sz w:val="22"/>
        </w:rPr>
        <w:t xml:space="preserve">Jean accepte le traitement les conditions générales d’utilisations et </w:t>
      </w:r>
      <w:r>
        <w:rPr>
          <w:sz w:val="22"/>
        </w:rPr>
        <w:t>prend</w:t>
      </w:r>
      <w:r>
        <w:rPr>
          <w:sz w:val="22"/>
        </w:rPr>
        <w:t xml:space="preserve"> connaissance de ses droits en matière de RGPD. Il certifie sur l’honneur de tenir son engagement sauf cas extrême. A la suite de cela un e-mail de confirmation est envoyé sur sa boite mail lui permettant d’avoir un récapitulatif des rendez-vous pris. Par la même occasion un e-mail de demande de rendez-vous est envoyé au praticien choisis par Jean.</w:t>
      </w:r>
    </w:p>
    <w:p w14:paraId="2F8C3BA5" w14:textId="77777777" w:rsidR="00CB6EA5" w:rsidRDefault="00CB6EA5" w:rsidP="00CB6EA5">
      <w:pPr>
        <w:pStyle w:val="Contenu"/>
        <w:framePr w:hSpace="0" w:wrap="auto" w:vAnchor="margin" w:hAnchor="text" w:yAlign="inline"/>
        <w:rPr>
          <w:sz w:val="22"/>
        </w:rPr>
      </w:pPr>
    </w:p>
    <w:p w14:paraId="31D901E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6D2A05E1" w14:textId="77777777" w:rsidR="00CB6EA5" w:rsidRDefault="00CB6EA5" w:rsidP="00CB6EA5">
      <w:pPr>
        <w:pStyle w:val="Contenu"/>
        <w:framePr w:hSpace="0" w:wrap="auto" w:vAnchor="margin" w:hAnchor="text" w:yAlign="inline"/>
        <w:rPr>
          <w:sz w:val="22"/>
        </w:rPr>
      </w:pPr>
    </w:p>
    <w:p w14:paraId="00306D39" w14:textId="5343F6F3" w:rsidR="00CB6EA5" w:rsidRDefault="00CB6EA5" w:rsidP="00CB6EA5">
      <w:pPr>
        <w:pStyle w:val="Contenu"/>
        <w:framePr w:hSpace="0" w:wrap="auto" w:vAnchor="margin" w:hAnchor="text" w:yAlign="inline"/>
        <w:rPr>
          <w:sz w:val="22"/>
        </w:rPr>
      </w:pPr>
      <w:r>
        <w:rPr>
          <w:sz w:val="22"/>
        </w:rPr>
        <w:t xml:space="preserve">Dr. Mati reçoit la demande de rendez-vous de la part de Jean et accepte le rendez-vous. Le rendez-vous est alors défini et finalisé. Jean et </w:t>
      </w:r>
      <w:r>
        <w:rPr>
          <w:sz w:val="22"/>
        </w:rPr>
        <w:t>Dr. Mati</w:t>
      </w:r>
      <w:r>
        <w:rPr>
          <w:sz w:val="22"/>
        </w:rPr>
        <w:t xml:space="preserve"> se retrouveront quelques jours plus tard, la vaccination se déroulera très bien, ainsi Jean et sa femme pourront désormais accueillir leur famille à leur domicile.</w:t>
      </w:r>
    </w:p>
    <w:p w14:paraId="2D2C2954" w14:textId="77777777"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53337183" w14:textId="77777777" w:rsidTr="006924ED">
        <w:trPr>
          <w:trHeight w:val="1375"/>
        </w:trPr>
        <w:tc>
          <w:tcPr>
            <w:tcW w:w="4925" w:type="dxa"/>
            <w:tcBorders>
              <w:top w:val="nil"/>
              <w:left w:val="nil"/>
              <w:bottom w:val="nil"/>
              <w:right w:val="nil"/>
            </w:tcBorders>
            <w:vAlign w:val="center"/>
          </w:tcPr>
          <w:p w14:paraId="5959558A" w14:textId="77777777" w:rsidR="00CB6EA5" w:rsidRDefault="00CB6EA5" w:rsidP="006924ED">
            <w:pPr>
              <w:pStyle w:val="Titre1"/>
              <w:framePr w:hSpace="0" w:wrap="auto" w:vAnchor="margin" w:hAnchor="text" w:yAlign="inline"/>
              <w:jc w:val="left"/>
            </w:pPr>
            <w:r>
              <w:lastRenderedPageBreak/>
              <w:t>Scénarii</w:t>
            </w:r>
          </w:p>
        </w:tc>
      </w:tr>
    </w:tbl>
    <w:p w14:paraId="48343AEB" w14:textId="546DE4EA" w:rsidR="00CB6EA5" w:rsidRDefault="00CB6EA5" w:rsidP="00CB6EA5">
      <w:pPr>
        <w:pStyle w:val="Titre2"/>
        <w:framePr w:hSpace="0" w:wrap="auto" w:vAnchor="margin" w:hAnchor="text" w:yAlign="inline"/>
        <w:rPr>
          <w:lang w:bidi="fr-FR"/>
        </w:rPr>
      </w:pPr>
      <w:r>
        <w:rPr>
          <w:lang w:bidi="fr-FR"/>
        </w:rPr>
        <w:t>Scenario 1</w:t>
      </w:r>
      <w:r>
        <w:rPr>
          <w:lang w:bidi="fr-FR"/>
        </w:rPr>
        <w:t>I</w:t>
      </w:r>
      <w:r>
        <w:rPr>
          <w:lang w:bidi="fr-FR"/>
        </w:rPr>
        <w:t xml:space="preserve"> : Un </w:t>
      </w:r>
      <w:r>
        <w:rPr>
          <w:lang w:bidi="fr-FR"/>
        </w:rPr>
        <w:t>statisticien</w:t>
      </w:r>
      <w:r>
        <w:rPr>
          <w:lang w:bidi="fr-FR"/>
        </w:rPr>
        <w:t xml:space="preserve"> (</w:t>
      </w:r>
      <w:r>
        <w:rPr>
          <w:lang w:bidi="fr-FR"/>
        </w:rPr>
        <w:t>Marc</w:t>
      </w:r>
      <w:r>
        <w:rPr>
          <w:lang w:bidi="fr-FR"/>
        </w:rPr>
        <w:t xml:space="preserve">) souhaite </w:t>
      </w:r>
      <w:r>
        <w:rPr>
          <w:lang w:bidi="fr-FR"/>
        </w:rPr>
        <w:t>créer et publier ses derniers travaux qui concerne les chiffres relatant du COVID-19 dans le département du Val-de-Marne</w:t>
      </w:r>
      <w:r>
        <w:rPr>
          <w:lang w:bidi="fr-FR"/>
        </w:rPr>
        <w:t>.</w:t>
      </w:r>
    </w:p>
    <w:p w14:paraId="25F8685E" w14:textId="77777777" w:rsidR="00CB6EA5" w:rsidRPr="001B4B73" w:rsidRDefault="00CB6EA5" w:rsidP="00CB6EA5">
      <w:pPr>
        <w:rPr>
          <w:b w:val="0"/>
          <w:bCs/>
          <w:sz w:val="22"/>
          <w:lang w:bidi="fr-FR"/>
        </w:rPr>
      </w:pPr>
    </w:p>
    <w:p w14:paraId="45C8960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3B31112B" w14:textId="77777777" w:rsidR="00CB6EA5" w:rsidRPr="00860A81" w:rsidRDefault="00CB6EA5" w:rsidP="00CB6EA5">
      <w:pPr>
        <w:pStyle w:val="Contenu"/>
        <w:framePr w:hSpace="0" w:wrap="auto" w:vAnchor="margin" w:hAnchor="text" w:yAlign="inline"/>
        <w:rPr>
          <w:b/>
          <w:bCs/>
          <w:sz w:val="24"/>
          <w:szCs w:val="24"/>
        </w:rPr>
      </w:pPr>
    </w:p>
    <w:p w14:paraId="2E538FB1" w14:textId="77777777" w:rsidR="00CB6EA5" w:rsidRDefault="00CB6EA5" w:rsidP="00CB6EA5">
      <w:pPr>
        <w:pStyle w:val="Contenu"/>
        <w:framePr w:hSpace="0" w:wrap="auto" w:vAnchor="margin" w:hAnchor="text" w:yAlign="inline"/>
        <w:rPr>
          <w:sz w:val="22"/>
        </w:rPr>
      </w:pPr>
    </w:p>
    <w:p w14:paraId="56BC351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0D4DB19D" w14:textId="77777777" w:rsidR="00CB6EA5" w:rsidRDefault="00CB6EA5" w:rsidP="00CB6EA5">
      <w:pPr>
        <w:pStyle w:val="Contenu"/>
        <w:framePr w:hSpace="0" w:wrap="auto" w:vAnchor="margin" w:hAnchor="text" w:yAlign="inline"/>
        <w:rPr>
          <w:sz w:val="22"/>
        </w:rPr>
      </w:pPr>
    </w:p>
    <w:p w14:paraId="34F159FF" w14:textId="77777777" w:rsidR="00CB6EA5" w:rsidRDefault="00CB6EA5" w:rsidP="00CB6EA5">
      <w:pPr>
        <w:pStyle w:val="Contenu"/>
        <w:framePr w:hSpace="0" w:wrap="auto" w:vAnchor="margin" w:hAnchor="text" w:yAlign="inline"/>
        <w:rPr>
          <w:sz w:val="22"/>
        </w:rPr>
      </w:pPr>
    </w:p>
    <w:p w14:paraId="2A165033"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350F6FB9" w14:textId="77777777" w:rsidR="00CB6EA5" w:rsidRDefault="00CB6EA5" w:rsidP="00CB6EA5">
      <w:pPr>
        <w:pStyle w:val="Contenu"/>
        <w:framePr w:hSpace="0" w:wrap="auto" w:vAnchor="margin" w:hAnchor="text" w:yAlign="inline"/>
        <w:rPr>
          <w:sz w:val="22"/>
        </w:rPr>
      </w:pPr>
    </w:p>
    <w:p w14:paraId="5AC98D65" w14:textId="77777777" w:rsidR="00CB6EA5" w:rsidRDefault="00CB6EA5" w:rsidP="00CB6EA5">
      <w:pPr>
        <w:pStyle w:val="Contenu"/>
        <w:framePr w:hSpace="0" w:wrap="auto" w:vAnchor="margin" w:hAnchor="text" w:yAlign="inline"/>
        <w:rPr>
          <w:sz w:val="22"/>
        </w:rPr>
      </w:pPr>
    </w:p>
    <w:p w14:paraId="0142508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5FD2E54B" w14:textId="6282F13F" w:rsidR="00CB6EA5" w:rsidRDefault="00CB6EA5" w:rsidP="00CB6EA5">
      <w:pPr>
        <w:pStyle w:val="Contenu"/>
        <w:framePr w:hSpace="0" w:wrap="auto" w:vAnchor="margin" w:hAnchor="text" w:yAlign="inline"/>
        <w:rPr>
          <w:sz w:val="22"/>
        </w:rPr>
      </w:pPr>
    </w:p>
    <w:p w14:paraId="38B35BB8" w14:textId="77777777" w:rsidR="00CB6EA5" w:rsidRDefault="00CB6EA5" w:rsidP="00CB6EA5">
      <w:pPr>
        <w:pStyle w:val="Contenu"/>
        <w:framePr w:hSpace="0" w:wrap="auto" w:vAnchor="margin" w:hAnchor="text" w:yAlign="inline"/>
        <w:rPr>
          <w:sz w:val="22"/>
        </w:rPr>
      </w:pPr>
    </w:p>
    <w:p w14:paraId="53D263C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494AC380" w14:textId="77777777" w:rsidR="00CB6EA5" w:rsidRDefault="00CB6EA5" w:rsidP="00CB6EA5">
      <w:pPr>
        <w:pStyle w:val="Contenu"/>
        <w:framePr w:hSpace="0" w:wrap="auto" w:vAnchor="margin" w:hAnchor="text" w:yAlign="inline"/>
        <w:rPr>
          <w:sz w:val="22"/>
        </w:rPr>
      </w:pPr>
    </w:p>
    <w:p w14:paraId="2FD570A1" w14:textId="6D92A0B5"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ACF2A5" w14:textId="77777777" w:rsidTr="006924ED">
        <w:trPr>
          <w:trHeight w:val="1375"/>
        </w:trPr>
        <w:tc>
          <w:tcPr>
            <w:tcW w:w="4925" w:type="dxa"/>
            <w:tcBorders>
              <w:top w:val="nil"/>
              <w:left w:val="nil"/>
              <w:bottom w:val="nil"/>
              <w:right w:val="nil"/>
            </w:tcBorders>
            <w:vAlign w:val="center"/>
          </w:tcPr>
          <w:p w14:paraId="50E5D1C2" w14:textId="6D7CF421" w:rsidR="00CB6EA5" w:rsidRDefault="0073597D" w:rsidP="006924ED">
            <w:pPr>
              <w:pStyle w:val="Titre1"/>
              <w:framePr w:hSpace="0" w:wrap="auto" w:vAnchor="margin" w:hAnchor="text" w:yAlign="inline"/>
              <w:jc w:val="left"/>
            </w:pPr>
            <w:r>
              <w:lastRenderedPageBreak/>
              <w:t>Conclusion</w:t>
            </w:r>
          </w:p>
        </w:tc>
      </w:tr>
    </w:tbl>
    <w:p w14:paraId="7E62C983" w14:textId="2B9F10CD" w:rsidR="00CB6EA5" w:rsidRDefault="00CB6EA5" w:rsidP="001F0AF0">
      <w:pPr>
        <w:spacing w:after="200"/>
      </w:pPr>
      <w:r>
        <w:rPr>
          <w:noProof/>
        </w:rPr>
        <w:drawing>
          <wp:anchor distT="0" distB="0" distL="114300" distR="114300" simplePos="0" relativeHeight="251673600" behindDoc="0" locked="0" layoutInCell="1" allowOverlap="1" wp14:anchorId="6E36B925" wp14:editId="1DD3B8BF">
            <wp:simplePos x="0" y="0"/>
            <wp:positionH relativeFrom="column">
              <wp:posOffset>1690503</wp:posOffset>
            </wp:positionH>
            <wp:positionV relativeFrom="paragraph">
              <wp:posOffset>14959</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6EDDABB2" w14:textId="67DAD671" w:rsidR="00CB6EA5" w:rsidRDefault="00CB6EA5" w:rsidP="001F0AF0">
      <w:pPr>
        <w:spacing w:after="200"/>
      </w:pPr>
    </w:p>
    <w:p w14:paraId="214D994C" w14:textId="6A2E3B4D" w:rsidR="00CB6EA5" w:rsidRDefault="00CB6EA5" w:rsidP="001F0AF0">
      <w:pPr>
        <w:spacing w:after="200"/>
      </w:pPr>
    </w:p>
    <w:p w14:paraId="1DBAB28E" w14:textId="77777777" w:rsidR="00CB6EA5" w:rsidRDefault="00CB6EA5" w:rsidP="001F0AF0">
      <w:pPr>
        <w:spacing w:after="200"/>
      </w:pPr>
    </w:p>
    <w:p w14:paraId="7D1F032E" w14:textId="5FF77822" w:rsidR="00CB6EA5" w:rsidRDefault="00CB6EA5" w:rsidP="001F0AF0">
      <w:pPr>
        <w:spacing w:after="200"/>
      </w:pPr>
    </w:p>
    <w:p w14:paraId="426DCD60" w14:textId="108EC88F" w:rsidR="00CB6EA5" w:rsidRDefault="00CB6EA5" w:rsidP="001F0AF0">
      <w:pPr>
        <w:spacing w:after="200"/>
      </w:pPr>
    </w:p>
    <w:p w14:paraId="62C091BE" w14:textId="77777777" w:rsidR="0073597D" w:rsidRDefault="0073597D" w:rsidP="001C2102">
      <w:pPr>
        <w:spacing w:after="200"/>
        <w:jc w:val="both"/>
      </w:pPr>
    </w:p>
    <w:p w14:paraId="03FF54E2" w14:textId="77777777" w:rsidR="0073597D" w:rsidRDefault="0073597D" w:rsidP="001C2102">
      <w:pPr>
        <w:spacing w:after="200"/>
        <w:jc w:val="both"/>
      </w:pPr>
    </w:p>
    <w:p w14:paraId="1A27286A" w14:textId="10A423D5" w:rsidR="00EB751D" w:rsidRDefault="00CB6EA5" w:rsidP="001C2102">
      <w:pPr>
        <w:spacing w:after="200"/>
        <w:jc w:val="both"/>
      </w:pPr>
      <w:proofErr w:type="spellStart"/>
      <w:r>
        <w:t>AllOnCOVID</w:t>
      </w:r>
      <w:proofErr w:type="spellEnd"/>
      <w:r>
        <w:t xml:space="preserve"> est une application web à multiples fonctionnalités visant l’accompagnement des citoyens français </w:t>
      </w:r>
      <w:r w:rsidR="001C2102">
        <w:t>lors de leur vaccinations dans un premier temps. À côté de cela, tous auront aussi la possibilité de participer à la lute contre ce virus en signalant des cas contacts, et enfin, chacun se verra dans la mesure du possible avoir accès à toutes sorte d’information sur les avancés du virus dans les départements et villes françaises.</w:t>
      </w:r>
    </w:p>
    <w:p w14:paraId="57E97AD2" w14:textId="33199D76" w:rsidR="0073597D" w:rsidRDefault="0073597D" w:rsidP="001C2102">
      <w:pPr>
        <w:spacing w:after="200"/>
        <w:jc w:val="both"/>
      </w:pPr>
    </w:p>
    <w:p w14:paraId="78BA832B" w14:textId="2646F784" w:rsidR="0073597D" w:rsidRDefault="0073597D" w:rsidP="001C2102">
      <w:pPr>
        <w:spacing w:after="200"/>
        <w:jc w:val="both"/>
      </w:pPr>
    </w:p>
    <w:p w14:paraId="0B925634" w14:textId="0801B4CD" w:rsidR="0073597D" w:rsidRDefault="0073597D" w:rsidP="001C2102">
      <w:pPr>
        <w:spacing w:after="200"/>
        <w:jc w:val="both"/>
      </w:pPr>
    </w:p>
    <w:p w14:paraId="4481E0E2" w14:textId="459D11B9" w:rsidR="0073597D" w:rsidRDefault="0073597D" w:rsidP="001C2102">
      <w:pPr>
        <w:spacing w:after="200"/>
        <w:jc w:val="both"/>
      </w:pPr>
    </w:p>
    <w:p w14:paraId="0435FFD3" w14:textId="77777777" w:rsidR="0073597D" w:rsidRDefault="0073597D" w:rsidP="001C2102">
      <w:pPr>
        <w:spacing w:after="200"/>
        <w:jc w:val="both"/>
        <w:rPr>
          <w:b w:val="0"/>
          <w:bCs/>
          <w:sz w:val="22"/>
          <w:szCs w:val="18"/>
        </w:rPr>
      </w:pPr>
    </w:p>
    <w:p w14:paraId="7B674000" w14:textId="77777777" w:rsidR="0073597D" w:rsidRDefault="0073597D" w:rsidP="001C2102">
      <w:pPr>
        <w:spacing w:after="200"/>
        <w:jc w:val="both"/>
        <w:rPr>
          <w:b w:val="0"/>
          <w:bCs/>
          <w:sz w:val="22"/>
          <w:szCs w:val="18"/>
        </w:rPr>
      </w:pPr>
    </w:p>
    <w:p w14:paraId="3BD1149F" w14:textId="77777777" w:rsidR="0073597D" w:rsidRDefault="0073597D" w:rsidP="001C2102">
      <w:pPr>
        <w:spacing w:after="200"/>
        <w:jc w:val="both"/>
        <w:rPr>
          <w:b w:val="0"/>
          <w:bCs/>
          <w:sz w:val="22"/>
          <w:szCs w:val="18"/>
        </w:rPr>
      </w:pPr>
    </w:p>
    <w:p w14:paraId="253FF314" w14:textId="77777777" w:rsidR="0073597D" w:rsidRDefault="0073597D" w:rsidP="001C2102">
      <w:pPr>
        <w:spacing w:after="200"/>
        <w:jc w:val="both"/>
        <w:rPr>
          <w:b w:val="0"/>
          <w:bCs/>
          <w:sz w:val="22"/>
          <w:szCs w:val="18"/>
        </w:rPr>
      </w:pPr>
    </w:p>
    <w:p w14:paraId="0C5DA0B8" w14:textId="77777777" w:rsidR="0073597D" w:rsidRDefault="0073597D" w:rsidP="001C2102">
      <w:pPr>
        <w:spacing w:after="200"/>
        <w:jc w:val="both"/>
        <w:rPr>
          <w:b w:val="0"/>
          <w:bCs/>
          <w:sz w:val="22"/>
          <w:szCs w:val="18"/>
        </w:rPr>
      </w:pPr>
    </w:p>
    <w:p w14:paraId="35BDB4F5" w14:textId="48715997" w:rsidR="0073597D" w:rsidRPr="0073597D" w:rsidRDefault="0073597D" w:rsidP="001C2102">
      <w:pPr>
        <w:spacing w:after="200"/>
        <w:jc w:val="both"/>
        <w:rPr>
          <w:b w:val="0"/>
          <w:bCs/>
          <w:sz w:val="22"/>
          <w:szCs w:val="18"/>
        </w:rPr>
      </w:pPr>
      <w:r w:rsidRPr="0073597D">
        <w:rPr>
          <w:b w:val="0"/>
          <w:bCs/>
          <w:sz w:val="22"/>
          <w:szCs w:val="18"/>
        </w:rPr>
        <w:t xml:space="preserve">Application pensé par : Merouane </w:t>
      </w:r>
      <w:proofErr w:type="spellStart"/>
      <w:r w:rsidRPr="0073597D">
        <w:rPr>
          <w:b w:val="0"/>
          <w:bCs/>
          <w:sz w:val="22"/>
          <w:szCs w:val="18"/>
        </w:rPr>
        <w:t>Souadji</w:t>
      </w:r>
      <w:proofErr w:type="spellEnd"/>
      <w:r w:rsidRPr="0073597D">
        <w:rPr>
          <w:b w:val="0"/>
          <w:bCs/>
          <w:sz w:val="22"/>
          <w:szCs w:val="18"/>
        </w:rPr>
        <w:t xml:space="preserve">, Yanis </w:t>
      </w:r>
      <w:proofErr w:type="spellStart"/>
      <w:r w:rsidRPr="0073597D">
        <w:rPr>
          <w:b w:val="0"/>
          <w:bCs/>
          <w:sz w:val="22"/>
          <w:szCs w:val="18"/>
        </w:rPr>
        <w:t>Rouabah</w:t>
      </w:r>
      <w:proofErr w:type="spellEnd"/>
      <w:r w:rsidRPr="0073597D">
        <w:rPr>
          <w:b w:val="0"/>
          <w:bCs/>
          <w:sz w:val="22"/>
          <w:szCs w:val="18"/>
        </w:rPr>
        <w:t>, et Jacques Tellier</w:t>
      </w:r>
    </w:p>
    <w:sectPr w:rsidR="0073597D" w:rsidRPr="0073597D" w:rsidSect="0001704C">
      <w:headerReference w:type="even" r:id="rId25"/>
      <w:headerReference w:type="default" r:id="rId26"/>
      <w:footerReference w:type="even" r:id="rId27"/>
      <w:footerReference w:type="default" r:id="rId28"/>
      <w:pgSz w:w="11906" w:h="16838" w:code="9"/>
      <w:pgMar w:top="907" w:right="907" w:bottom="680" w:left="907"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178F3" w14:textId="77777777" w:rsidR="00D94CF9" w:rsidRDefault="00D94CF9" w:rsidP="007057F4">
      <w:r>
        <w:separator/>
      </w:r>
    </w:p>
  </w:endnote>
  <w:endnote w:type="continuationSeparator" w:id="0">
    <w:p w14:paraId="4B0659A7" w14:textId="77777777" w:rsidR="00D94CF9" w:rsidRDefault="00D94CF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D94CF9"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2ADFB" w14:textId="77777777" w:rsidR="00D94CF9" w:rsidRDefault="00D94CF9" w:rsidP="007057F4">
      <w:r>
        <w:separator/>
      </w:r>
    </w:p>
  </w:footnote>
  <w:footnote w:type="continuationSeparator" w:id="0">
    <w:p w14:paraId="1B40F246" w14:textId="77777777" w:rsidR="00D94CF9" w:rsidRDefault="00D94CF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32B884C3"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31"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04C"/>
    <w:rsid w:val="000174F2"/>
    <w:rsid w:val="00031258"/>
    <w:rsid w:val="00067C92"/>
    <w:rsid w:val="000A5418"/>
    <w:rsid w:val="001116B6"/>
    <w:rsid w:val="00136006"/>
    <w:rsid w:val="001449EC"/>
    <w:rsid w:val="00146CD2"/>
    <w:rsid w:val="00152F4B"/>
    <w:rsid w:val="001670A7"/>
    <w:rsid w:val="001B361F"/>
    <w:rsid w:val="001B4B73"/>
    <w:rsid w:val="001B5F01"/>
    <w:rsid w:val="001C2102"/>
    <w:rsid w:val="001D10D5"/>
    <w:rsid w:val="001F0AF0"/>
    <w:rsid w:val="002178B9"/>
    <w:rsid w:val="002443D7"/>
    <w:rsid w:val="002733A8"/>
    <w:rsid w:val="00291712"/>
    <w:rsid w:val="002C1DC7"/>
    <w:rsid w:val="002E0194"/>
    <w:rsid w:val="00303EF8"/>
    <w:rsid w:val="003620E2"/>
    <w:rsid w:val="003D7077"/>
    <w:rsid w:val="003F5051"/>
    <w:rsid w:val="00420DF5"/>
    <w:rsid w:val="004371B6"/>
    <w:rsid w:val="00444C7B"/>
    <w:rsid w:val="0048718B"/>
    <w:rsid w:val="0049185C"/>
    <w:rsid w:val="004F2231"/>
    <w:rsid w:val="004F79D9"/>
    <w:rsid w:val="00506510"/>
    <w:rsid w:val="0051019E"/>
    <w:rsid w:val="005112D1"/>
    <w:rsid w:val="0055035B"/>
    <w:rsid w:val="005C3643"/>
    <w:rsid w:val="005F2EAD"/>
    <w:rsid w:val="0068500D"/>
    <w:rsid w:val="006A731D"/>
    <w:rsid w:val="006B71DD"/>
    <w:rsid w:val="006C4270"/>
    <w:rsid w:val="007057F4"/>
    <w:rsid w:val="0073597D"/>
    <w:rsid w:val="007417B3"/>
    <w:rsid w:val="00742102"/>
    <w:rsid w:val="00750AC4"/>
    <w:rsid w:val="00773B66"/>
    <w:rsid w:val="007C7473"/>
    <w:rsid w:val="007D26F1"/>
    <w:rsid w:val="007E5499"/>
    <w:rsid w:val="00803A93"/>
    <w:rsid w:val="008253A5"/>
    <w:rsid w:val="008417CE"/>
    <w:rsid w:val="0084277E"/>
    <w:rsid w:val="00860A81"/>
    <w:rsid w:val="008807C6"/>
    <w:rsid w:val="008A3C95"/>
    <w:rsid w:val="008C386D"/>
    <w:rsid w:val="008C5106"/>
    <w:rsid w:val="008D5829"/>
    <w:rsid w:val="008E3188"/>
    <w:rsid w:val="00925B78"/>
    <w:rsid w:val="00946F55"/>
    <w:rsid w:val="00956570"/>
    <w:rsid w:val="00965BD5"/>
    <w:rsid w:val="0098453E"/>
    <w:rsid w:val="009875C8"/>
    <w:rsid w:val="00991D08"/>
    <w:rsid w:val="009A18B4"/>
    <w:rsid w:val="009B5B26"/>
    <w:rsid w:val="009B6ED8"/>
    <w:rsid w:val="009E2FE9"/>
    <w:rsid w:val="00A15FF8"/>
    <w:rsid w:val="00A22E3C"/>
    <w:rsid w:val="00A30A40"/>
    <w:rsid w:val="00A63DE6"/>
    <w:rsid w:val="00B00CF7"/>
    <w:rsid w:val="00B0688D"/>
    <w:rsid w:val="00B40525"/>
    <w:rsid w:val="00B41D82"/>
    <w:rsid w:val="00B90346"/>
    <w:rsid w:val="00B96C23"/>
    <w:rsid w:val="00BB2C96"/>
    <w:rsid w:val="00BB6CAC"/>
    <w:rsid w:val="00BE7253"/>
    <w:rsid w:val="00C16B6C"/>
    <w:rsid w:val="00C652D5"/>
    <w:rsid w:val="00C757DB"/>
    <w:rsid w:val="00C95D18"/>
    <w:rsid w:val="00CA16E0"/>
    <w:rsid w:val="00CB6EA5"/>
    <w:rsid w:val="00CE0BC9"/>
    <w:rsid w:val="00D2045C"/>
    <w:rsid w:val="00D540AF"/>
    <w:rsid w:val="00D6093C"/>
    <w:rsid w:val="00D638C1"/>
    <w:rsid w:val="00D73D44"/>
    <w:rsid w:val="00D94CF9"/>
    <w:rsid w:val="00D967AC"/>
    <w:rsid w:val="00DF0E6B"/>
    <w:rsid w:val="00E00ECD"/>
    <w:rsid w:val="00E50A4D"/>
    <w:rsid w:val="00E758BC"/>
    <w:rsid w:val="00E95AFE"/>
    <w:rsid w:val="00EA554C"/>
    <w:rsid w:val="00EB2F80"/>
    <w:rsid w:val="00EB751D"/>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8.png"/><Relationship Id="rId7" Type="http://schemas.openxmlformats.org/officeDocument/2006/relationships/image" Target="media/image200.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986251" w:rsidRDefault="00A85DA8">
          <w:pPr>
            <w:pStyle w:val="0771D95EEC944604B9702EC60A91D409"/>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753CE9"/>
    <w:rsid w:val="009210D8"/>
    <w:rsid w:val="00986251"/>
    <w:rsid w:val="00A85DA8"/>
    <w:rsid w:val="00C36C10"/>
    <w:rsid w:val="00EE21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381</TotalTime>
  <Pages>16</Pages>
  <Words>1000</Words>
  <Characters>5501</Characters>
  <Application>Microsoft Office Word</Application>
  <DocSecurity>0</DocSecurity>
  <Lines>45</Lines>
  <Paragraphs>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Jacques TELLIER</cp:lastModifiedBy>
  <cp:revision>22</cp:revision>
  <dcterms:created xsi:type="dcterms:W3CDTF">2021-05-15T07:39:00Z</dcterms:created>
  <dcterms:modified xsi:type="dcterms:W3CDTF">2021-05-17T07:25:00Z</dcterms:modified>
</cp:coreProperties>
</file>